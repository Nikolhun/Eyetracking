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horzAnchor="margin" w:tblpY="-543"/>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7254"/>
      </w:tblGrid>
      <w:tr w:rsidR="00A1321D" w:rsidRPr="00786449" w14:paraId="570CBFF8" w14:textId="77777777" w:rsidTr="0005664C">
        <w:tc>
          <w:tcPr>
            <w:tcW w:w="2297" w:type="dxa"/>
            <w:tcBorders>
              <w:top w:val="nil"/>
              <w:left w:val="nil"/>
              <w:bottom w:val="nil"/>
              <w:right w:val="nil"/>
            </w:tcBorders>
          </w:tcPr>
          <w:p w14:paraId="60C48814" w14:textId="77777777" w:rsidR="00A1321D" w:rsidRPr="00786449" w:rsidRDefault="00E82D10" w:rsidP="004E037E">
            <w:pPr>
              <w:pStyle w:val="Bezmezer"/>
              <w:rPr>
                <w:b/>
              </w:rPr>
            </w:pPr>
            <w:r w:rsidRPr="00786449">
              <w:rPr>
                <w:b/>
                <w:noProof/>
              </w:rPr>
              <w:drawing>
                <wp:inline distT="0" distB="0" distL="0" distR="0" wp14:anchorId="3626944E" wp14:editId="011439CC">
                  <wp:extent cx="1406525" cy="1406525"/>
                  <wp:effectExtent l="19050" t="0" r="317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406525" cy="1406525"/>
                          </a:xfrm>
                          <a:prstGeom prst="rect">
                            <a:avLst/>
                          </a:prstGeom>
                          <a:noFill/>
                          <a:ln w="9525">
                            <a:noFill/>
                            <a:miter lim="800000"/>
                            <a:headEnd/>
                            <a:tailEnd/>
                          </a:ln>
                          <a:effectLst/>
                        </pic:spPr>
                      </pic:pic>
                    </a:graphicData>
                  </a:graphic>
                </wp:inline>
              </w:drawing>
            </w:r>
          </w:p>
        </w:tc>
        <w:tc>
          <w:tcPr>
            <w:tcW w:w="7423" w:type="dxa"/>
            <w:tcBorders>
              <w:top w:val="nil"/>
              <w:left w:val="nil"/>
              <w:bottom w:val="nil"/>
              <w:right w:val="nil"/>
            </w:tcBorders>
          </w:tcPr>
          <w:p w14:paraId="6EA55076" w14:textId="77777777" w:rsidR="00A1321D" w:rsidRPr="00786449" w:rsidRDefault="00A1321D" w:rsidP="009D5740">
            <w:pPr>
              <w:spacing w:line="240" w:lineRule="auto"/>
              <w:rPr>
                <w:rFonts w:ascii="Vafle VUT" w:hAnsi="Vafle VUT"/>
                <w:b/>
                <w:sz w:val="20"/>
                <w:szCs w:val="20"/>
              </w:rPr>
            </w:pPr>
          </w:p>
        </w:tc>
      </w:tr>
      <w:tr w:rsidR="00ED7168" w:rsidRPr="00786449" w14:paraId="2BA4B291" w14:textId="77777777" w:rsidTr="0005664C">
        <w:tc>
          <w:tcPr>
            <w:tcW w:w="9720" w:type="dxa"/>
            <w:gridSpan w:val="2"/>
            <w:tcBorders>
              <w:top w:val="nil"/>
              <w:left w:val="nil"/>
              <w:bottom w:val="nil"/>
              <w:right w:val="nil"/>
            </w:tcBorders>
          </w:tcPr>
          <w:p w14:paraId="1F2D65BC" w14:textId="77777777" w:rsidR="00ED7168" w:rsidRPr="00786449" w:rsidRDefault="000222DE" w:rsidP="000222DE">
            <w:pPr>
              <w:tabs>
                <w:tab w:val="left" w:pos="3503"/>
              </w:tabs>
              <w:spacing w:before="240" w:after="240" w:line="240" w:lineRule="auto"/>
              <w:rPr>
                <w:rFonts w:ascii="Vafle VUT" w:hAnsi="Vafle VUT" w:cs="Arial"/>
                <w:b/>
                <w:sz w:val="40"/>
                <w:szCs w:val="36"/>
              </w:rPr>
            </w:pPr>
            <w:r w:rsidRPr="00786449">
              <w:rPr>
                <w:rFonts w:ascii="Vafle VUT" w:hAnsi="Vafle VUT" w:cs="Arial"/>
                <w:b/>
                <w:sz w:val="40"/>
                <w:szCs w:val="36"/>
              </w:rPr>
              <w:tab/>
            </w:r>
          </w:p>
        </w:tc>
      </w:tr>
      <w:tr w:rsidR="001F0BB4" w:rsidRPr="00786449" w14:paraId="2C220AEB" w14:textId="77777777" w:rsidTr="0005664C">
        <w:tc>
          <w:tcPr>
            <w:tcW w:w="9720" w:type="dxa"/>
            <w:gridSpan w:val="2"/>
            <w:tcBorders>
              <w:top w:val="nil"/>
              <w:left w:val="nil"/>
              <w:bottom w:val="nil"/>
              <w:right w:val="nil"/>
            </w:tcBorders>
          </w:tcPr>
          <w:p w14:paraId="68633346" w14:textId="77777777" w:rsidR="001F0BB4" w:rsidRPr="00786449" w:rsidRDefault="001F0BB4" w:rsidP="00ED7168">
            <w:pPr>
              <w:spacing w:line="240" w:lineRule="auto"/>
              <w:rPr>
                <w:rFonts w:ascii="Vafle VUT" w:hAnsi="Vafle VUT" w:cs="Arial"/>
                <w:b/>
                <w:sz w:val="50"/>
                <w:szCs w:val="50"/>
              </w:rPr>
            </w:pPr>
            <w:r w:rsidRPr="00786449">
              <w:rPr>
                <w:rFonts w:ascii="Vafle VUT" w:hAnsi="Vafle VUT" w:cs="Arial"/>
                <w:b/>
                <w:sz w:val="50"/>
                <w:szCs w:val="50"/>
              </w:rPr>
              <w:t>VYSOKÉ UČENÍ TECHNICKÉ V BRNĚ</w:t>
            </w:r>
          </w:p>
          <w:p w14:paraId="40B2F306" w14:textId="77777777" w:rsidR="001F0BB4" w:rsidRPr="00786449" w:rsidRDefault="001F0BB4" w:rsidP="009D5740">
            <w:pPr>
              <w:spacing w:line="240" w:lineRule="auto"/>
              <w:rPr>
                <w:rFonts w:ascii="Vafle VUT" w:hAnsi="Vafle VUT"/>
                <w:b/>
                <w:color w:val="808080"/>
                <w:sz w:val="22"/>
                <w:szCs w:val="22"/>
              </w:rPr>
            </w:pPr>
            <w:r w:rsidRPr="00786449">
              <w:rPr>
                <w:rFonts w:ascii="Vafle VUT" w:hAnsi="Vafle VUT" w:cs="Arial"/>
                <w:b/>
                <w:color w:val="808080"/>
                <w:sz w:val="22"/>
                <w:szCs w:val="22"/>
              </w:rPr>
              <w:t>BRNO UNIVERSITY OF TECHNOLOGY</w:t>
            </w:r>
          </w:p>
        </w:tc>
      </w:tr>
      <w:tr w:rsidR="001F0BB4" w:rsidRPr="00786449" w14:paraId="57C3431D" w14:textId="77777777" w:rsidTr="0005664C">
        <w:tc>
          <w:tcPr>
            <w:tcW w:w="9720" w:type="dxa"/>
            <w:gridSpan w:val="2"/>
            <w:tcBorders>
              <w:top w:val="nil"/>
              <w:left w:val="nil"/>
              <w:bottom w:val="nil"/>
              <w:right w:val="nil"/>
            </w:tcBorders>
          </w:tcPr>
          <w:p w14:paraId="310995C4" w14:textId="77777777" w:rsidR="001F0BB4" w:rsidRPr="00786449" w:rsidRDefault="007854F1" w:rsidP="007854F1">
            <w:pPr>
              <w:tabs>
                <w:tab w:val="left" w:pos="1620"/>
              </w:tabs>
              <w:spacing w:before="60" w:line="240" w:lineRule="auto"/>
              <w:rPr>
                <w:rFonts w:ascii="Vafle VUT" w:hAnsi="Vafle VUT"/>
                <w:b/>
                <w:color w:val="FF0000"/>
              </w:rPr>
            </w:pPr>
            <w:r w:rsidRPr="00786449">
              <w:rPr>
                <w:rFonts w:ascii="Vafle VUT" w:hAnsi="Vafle VUT"/>
                <w:b/>
                <w:color w:val="FF0000"/>
              </w:rPr>
              <w:tab/>
            </w:r>
          </w:p>
        </w:tc>
      </w:tr>
      <w:tr w:rsidR="001F0BB4" w:rsidRPr="00786449" w14:paraId="42ACAFA3" w14:textId="77777777" w:rsidTr="0005664C">
        <w:tc>
          <w:tcPr>
            <w:tcW w:w="9720" w:type="dxa"/>
            <w:gridSpan w:val="2"/>
            <w:tcBorders>
              <w:top w:val="nil"/>
              <w:left w:val="nil"/>
              <w:bottom w:val="nil"/>
              <w:right w:val="nil"/>
            </w:tcBorders>
          </w:tcPr>
          <w:p w14:paraId="78F2913D" w14:textId="77777777" w:rsidR="001F0BB4" w:rsidRPr="00786449" w:rsidRDefault="001F0BB4" w:rsidP="009D5740">
            <w:pPr>
              <w:spacing w:before="60" w:line="240" w:lineRule="auto"/>
              <w:rPr>
                <w:rFonts w:ascii="Vafle VUT" w:hAnsi="Vafle VUT"/>
                <w:b/>
                <w:sz w:val="36"/>
                <w:szCs w:val="36"/>
              </w:rPr>
            </w:pPr>
            <w:r w:rsidRPr="00786449">
              <w:rPr>
                <w:rFonts w:ascii="Vafle VUT" w:hAnsi="Vafle VUT"/>
                <w:b/>
                <w:sz w:val="36"/>
                <w:szCs w:val="36"/>
              </w:rPr>
              <w:t>FAKULTA ELEKTROTECHNIKY</w:t>
            </w:r>
          </w:p>
          <w:p w14:paraId="0CBACBF9" w14:textId="77777777" w:rsidR="001F0BB4" w:rsidRPr="00786449" w:rsidRDefault="001F0BB4" w:rsidP="009D5740">
            <w:pPr>
              <w:spacing w:before="60" w:line="240" w:lineRule="auto"/>
              <w:rPr>
                <w:rFonts w:ascii="Vafle VUT" w:hAnsi="Vafle VUT"/>
                <w:b/>
                <w:sz w:val="36"/>
                <w:szCs w:val="36"/>
              </w:rPr>
            </w:pPr>
            <w:r w:rsidRPr="00786449">
              <w:rPr>
                <w:rFonts w:ascii="Vafle VUT" w:hAnsi="Vafle VUT"/>
                <w:b/>
                <w:sz w:val="36"/>
                <w:szCs w:val="36"/>
              </w:rPr>
              <w:t>A KOMUNIKAČNÍCH TECHNOLOGIÍ</w:t>
            </w:r>
          </w:p>
          <w:p w14:paraId="752FB7D7" w14:textId="77777777" w:rsidR="001F0BB4" w:rsidRPr="00786449" w:rsidRDefault="001F0BB4" w:rsidP="009D5740">
            <w:pPr>
              <w:spacing w:line="240" w:lineRule="auto"/>
              <w:rPr>
                <w:rFonts w:ascii="Vafle VUT" w:hAnsi="Vafle VUT"/>
                <w:b/>
                <w:sz w:val="22"/>
                <w:szCs w:val="22"/>
              </w:rPr>
            </w:pPr>
            <w:r w:rsidRPr="00786449">
              <w:rPr>
                <w:rFonts w:ascii="Vafle VUT" w:hAnsi="Vafle VUT" w:cs="Arial"/>
                <w:b/>
                <w:color w:val="808080"/>
                <w:sz w:val="22"/>
                <w:szCs w:val="22"/>
              </w:rPr>
              <w:t>FACULTY OF ELECTRICAL ENGINEERING AND COMMUNICATION</w:t>
            </w:r>
          </w:p>
        </w:tc>
      </w:tr>
      <w:tr w:rsidR="001F0BB4" w:rsidRPr="00786449" w14:paraId="674B23FF" w14:textId="77777777" w:rsidTr="0005664C">
        <w:tc>
          <w:tcPr>
            <w:tcW w:w="9720" w:type="dxa"/>
            <w:gridSpan w:val="2"/>
            <w:tcBorders>
              <w:top w:val="nil"/>
              <w:left w:val="nil"/>
              <w:bottom w:val="nil"/>
              <w:right w:val="nil"/>
            </w:tcBorders>
          </w:tcPr>
          <w:p w14:paraId="75DAD5DB" w14:textId="77777777" w:rsidR="001F0BB4" w:rsidRPr="00786449" w:rsidRDefault="007854F1" w:rsidP="007854F1">
            <w:pPr>
              <w:tabs>
                <w:tab w:val="left" w:pos="1814"/>
              </w:tabs>
              <w:spacing w:before="60" w:line="240" w:lineRule="auto"/>
              <w:ind w:firstLine="708"/>
              <w:rPr>
                <w:rFonts w:ascii="Vafle VUT" w:hAnsi="Vafle VUT"/>
                <w:b/>
              </w:rPr>
            </w:pPr>
            <w:r w:rsidRPr="00786449">
              <w:rPr>
                <w:rFonts w:ascii="Vafle VUT" w:hAnsi="Vafle VUT"/>
                <w:b/>
              </w:rPr>
              <w:tab/>
            </w:r>
          </w:p>
        </w:tc>
      </w:tr>
      <w:tr w:rsidR="001F0BB4" w:rsidRPr="00786449" w14:paraId="67D9AD3E" w14:textId="77777777" w:rsidTr="0005664C">
        <w:tc>
          <w:tcPr>
            <w:tcW w:w="9720" w:type="dxa"/>
            <w:gridSpan w:val="2"/>
            <w:tcBorders>
              <w:top w:val="nil"/>
              <w:left w:val="nil"/>
              <w:bottom w:val="nil"/>
              <w:right w:val="nil"/>
            </w:tcBorders>
          </w:tcPr>
          <w:p w14:paraId="48B0EE23" w14:textId="77777777" w:rsidR="001F0BB4" w:rsidRPr="00786449" w:rsidRDefault="00ED7168" w:rsidP="009D5740">
            <w:pPr>
              <w:spacing w:before="60" w:line="240" w:lineRule="auto"/>
              <w:rPr>
                <w:rFonts w:ascii="Vafle VUT" w:hAnsi="Vafle VUT"/>
                <w:b/>
                <w:sz w:val="36"/>
                <w:szCs w:val="36"/>
              </w:rPr>
            </w:pPr>
            <w:r w:rsidRPr="00786449">
              <w:rPr>
                <w:rFonts w:ascii="Vafle VUT" w:hAnsi="Vafle VUT"/>
                <w:b/>
                <w:sz w:val="36"/>
                <w:szCs w:val="36"/>
              </w:rPr>
              <w:t xml:space="preserve">ÚSTAV </w:t>
            </w:r>
            <w:r w:rsidR="0027771D" w:rsidRPr="00786449">
              <w:rPr>
                <w:rFonts w:ascii="Vafle VUT" w:hAnsi="Vafle VUT"/>
                <w:b/>
                <w:sz w:val="36"/>
                <w:szCs w:val="36"/>
              </w:rPr>
              <w:t>BIOMEDICÍNSKÉHO INŽENÝRSTVÍ</w:t>
            </w:r>
          </w:p>
          <w:p w14:paraId="46ACA243" w14:textId="77777777" w:rsidR="00ED7168" w:rsidRPr="00786449" w:rsidRDefault="00ED7168" w:rsidP="009D5740">
            <w:pPr>
              <w:spacing w:line="240" w:lineRule="auto"/>
              <w:rPr>
                <w:rFonts w:ascii="Vafle VUT" w:hAnsi="Vafle VUT"/>
                <w:b/>
                <w:color w:val="808080"/>
                <w:sz w:val="22"/>
                <w:szCs w:val="22"/>
              </w:rPr>
            </w:pPr>
            <w:r w:rsidRPr="00786449">
              <w:rPr>
                <w:rFonts w:ascii="Vafle VUT" w:hAnsi="Vafle VUT" w:cs="Arial"/>
                <w:b/>
                <w:color w:val="808080"/>
                <w:sz w:val="22"/>
                <w:szCs w:val="22"/>
              </w:rPr>
              <w:t xml:space="preserve">DEPARTMENT OF </w:t>
            </w:r>
            <w:r w:rsidR="0027771D" w:rsidRPr="00786449">
              <w:rPr>
                <w:rFonts w:ascii="Vafle VUT" w:hAnsi="Vafle VUT" w:cs="Arial"/>
                <w:b/>
                <w:sz w:val="22"/>
                <w:szCs w:val="22"/>
              </w:rPr>
              <w:t>BIOMEDICAL ENGINEERING</w:t>
            </w:r>
          </w:p>
        </w:tc>
      </w:tr>
    </w:tbl>
    <w:p w14:paraId="24D8199D" w14:textId="5AD8BA0B" w:rsidR="00C22B51" w:rsidRPr="00786449" w:rsidRDefault="00AB074C" w:rsidP="00AB074C">
      <w:pPr>
        <w:spacing w:before="1200" w:line="240" w:lineRule="auto"/>
        <w:jc w:val="left"/>
        <w:rPr>
          <w:rFonts w:ascii="Vafle VUT" w:hAnsi="Vafle VUT"/>
          <w:b/>
          <w:caps/>
          <w:kern w:val="32"/>
          <w:sz w:val="40"/>
          <w:szCs w:val="40"/>
        </w:rPr>
      </w:pPr>
      <w:r w:rsidRPr="00786449">
        <w:rPr>
          <w:rFonts w:ascii="Vafle VUT" w:hAnsi="Vafle VUT"/>
          <w:b/>
          <w:caps/>
          <w:kern w:val="32"/>
          <w:sz w:val="40"/>
          <w:szCs w:val="40"/>
        </w:rPr>
        <w:t>SLedování pohybu očí pomocí platformy Raspberry Pi</w:t>
      </w:r>
    </w:p>
    <w:p w14:paraId="115B59B4" w14:textId="33735D25" w:rsidR="00C22B51" w:rsidRPr="00786449" w:rsidRDefault="00AB074C" w:rsidP="0005664C">
      <w:pPr>
        <w:spacing w:after="1400" w:line="240" w:lineRule="auto"/>
        <w:rPr>
          <w:rFonts w:ascii="Vafle VUT" w:hAnsi="Vafle VUT" w:cs="Arial"/>
          <w:b/>
          <w:caps/>
          <w:color w:val="808080"/>
          <w:sz w:val="22"/>
          <w:szCs w:val="22"/>
        </w:rPr>
      </w:pPr>
      <w:r w:rsidRPr="00786449">
        <w:rPr>
          <w:rFonts w:ascii="Vafle VUT" w:hAnsi="Vafle VUT" w:cs="Arial"/>
          <w:b/>
          <w:caps/>
          <w:color w:val="808080"/>
          <w:sz w:val="22"/>
          <w:szCs w:val="22"/>
        </w:rPr>
        <w:t>Eye movement tracking using the raspberry pi platform</w:t>
      </w:r>
    </w:p>
    <w:p w14:paraId="788D14AC" w14:textId="1FE772FF" w:rsidR="00C22B51" w:rsidRPr="00786449" w:rsidRDefault="00AB074C" w:rsidP="005A20B1">
      <w:pPr>
        <w:pStyle w:val="Nadpis7"/>
        <w:widowControl w:val="0"/>
        <w:spacing w:before="0" w:after="0" w:line="240" w:lineRule="auto"/>
        <w:rPr>
          <w:rFonts w:ascii="Vafle VUT" w:hAnsi="Vafle VUT" w:cs="Arial"/>
          <w:b/>
          <w:caps/>
          <w:sz w:val="28"/>
          <w:szCs w:val="28"/>
        </w:rPr>
      </w:pPr>
      <w:r w:rsidRPr="00786449">
        <w:rPr>
          <w:rFonts w:ascii="Vafle VUT" w:hAnsi="Vafle VUT" w:cs="Arial"/>
          <w:b/>
          <w:caps/>
          <w:sz w:val="28"/>
          <w:szCs w:val="28"/>
        </w:rPr>
        <w:t>Semestrální práce</w:t>
      </w:r>
    </w:p>
    <w:p w14:paraId="575EF2DC" w14:textId="04EF710E" w:rsidR="00C22B51" w:rsidRPr="00786449" w:rsidRDefault="00AB074C" w:rsidP="005A20B1">
      <w:pPr>
        <w:pStyle w:val="Nadpis9"/>
        <w:widowControl w:val="0"/>
        <w:spacing w:before="0" w:after="0" w:line="240" w:lineRule="auto"/>
        <w:rPr>
          <w:rFonts w:ascii="Vafle VUT" w:hAnsi="Vafle VUT"/>
          <w:b/>
          <w:caps/>
          <w:color w:val="808080" w:themeColor="background1" w:themeShade="80"/>
          <w:sz w:val="22"/>
        </w:rPr>
      </w:pPr>
      <w:r w:rsidRPr="00786449">
        <w:rPr>
          <w:rFonts w:ascii="Vafle VUT" w:hAnsi="Vafle VUT"/>
          <w:b/>
          <w:color w:val="808080" w:themeColor="background1" w:themeShade="80"/>
          <w:sz w:val="22"/>
        </w:rPr>
        <w:t>SEMESTRAL</w:t>
      </w:r>
      <w:r w:rsidR="004404AD" w:rsidRPr="00786449">
        <w:rPr>
          <w:rFonts w:ascii="Vafle VUT" w:hAnsi="Vafle VUT"/>
          <w:b/>
          <w:color w:val="808080" w:themeColor="background1" w:themeShade="80"/>
          <w:sz w:val="22"/>
        </w:rPr>
        <w:t>‘S</w:t>
      </w:r>
      <w:r w:rsidR="008275A6" w:rsidRPr="00786449">
        <w:rPr>
          <w:rFonts w:ascii="Vafle VUT" w:hAnsi="Vafle VUT"/>
          <w:b/>
          <w:color w:val="808080" w:themeColor="background1" w:themeShade="80"/>
          <w:sz w:val="22"/>
        </w:rPr>
        <w:t xml:space="preserve"> THESIS</w:t>
      </w:r>
    </w:p>
    <w:p w14:paraId="7097BCCF" w14:textId="70D0E70C" w:rsidR="00C22B51" w:rsidRPr="00786449" w:rsidRDefault="00C22B51" w:rsidP="007854F1">
      <w:pPr>
        <w:spacing w:before="360" w:line="240" w:lineRule="auto"/>
        <w:rPr>
          <w:rFonts w:ascii="Vafle VUT" w:hAnsi="Vafle VUT" w:cs="Arial"/>
          <w:b/>
          <w:sz w:val="28"/>
          <w:szCs w:val="28"/>
        </w:rPr>
      </w:pPr>
      <w:r w:rsidRPr="00786449">
        <w:rPr>
          <w:rFonts w:ascii="Vafle VUT" w:hAnsi="Vafle VUT" w:cs="Arial"/>
          <w:b/>
          <w:sz w:val="28"/>
          <w:szCs w:val="28"/>
        </w:rPr>
        <w:t>AUTOR PRÁCE</w:t>
      </w:r>
      <w:r w:rsidRPr="00786449">
        <w:rPr>
          <w:rFonts w:ascii="Vafle VUT" w:hAnsi="Vafle VUT" w:cs="Arial"/>
          <w:b/>
          <w:sz w:val="28"/>
          <w:szCs w:val="28"/>
        </w:rPr>
        <w:tab/>
      </w:r>
      <w:r w:rsidRPr="00786449">
        <w:rPr>
          <w:rFonts w:ascii="Vafle VUT" w:hAnsi="Vafle VUT" w:cs="Arial"/>
          <w:b/>
          <w:sz w:val="28"/>
          <w:szCs w:val="28"/>
        </w:rPr>
        <w:tab/>
      </w:r>
      <w:r w:rsidRPr="00786449">
        <w:rPr>
          <w:rFonts w:ascii="Vafle VUT" w:hAnsi="Vafle VUT" w:cs="Arial"/>
          <w:b/>
          <w:sz w:val="28"/>
          <w:szCs w:val="28"/>
        </w:rPr>
        <w:tab/>
      </w:r>
      <w:r w:rsidR="00AB074C" w:rsidRPr="00786449">
        <w:rPr>
          <w:rFonts w:ascii="Vafle VUT" w:hAnsi="Vafle VUT" w:cs="Arial"/>
          <w:b/>
          <w:sz w:val="28"/>
          <w:szCs w:val="28"/>
        </w:rPr>
        <w:t xml:space="preserve">Bc. </w:t>
      </w:r>
      <w:r w:rsidR="008C0431" w:rsidRPr="00786449">
        <w:rPr>
          <w:rFonts w:ascii="Vafle VUT" w:hAnsi="Vafle VUT" w:cs="Arial"/>
          <w:b/>
          <w:sz w:val="28"/>
          <w:szCs w:val="28"/>
        </w:rPr>
        <w:t>Nikol Hunkařová</w:t>
      </w:r>
    </w:p>
    <w:p w14:paraId="083337B4" w14:textId="77777777" w:rsidR="00C22B51" w:rsidRPr="00786449" w:rsidRDefault="00C22B51" w:rsidP="005A20B1">
      <w:pPr>
        <w:widowControl w:val="0"/>
        <w:spacing w:line="240" w:lineRule="auto"/>
        <w:rPr>
          <w:rFonts w:ascii="Vafle VUT" w:hAnsi="Vafle VUT" w:cs="Arial"/>
          <w:b/>
          <w:caps/>
          <w:color w:val="808080"/>
          <w:sz w:val="22"/>
          <w:szCs w:val="22"/>
        </w:rPr>
      </w:pPr>
      <w:r w:rsidRPr="00786449">
        <w:rPr>
          <w:rFonts w:ascii="Vafle VUT" w:hAnsi="Vafle VUT" w:cs="Arial"/>
          <w:b/>
          <w:caps/>
          <w:color w:val="808080"/>
          <w:sz w:val="22"/>
          <w:szCs w:val="22"/>
        </w:rPr>
        <w:t>AUTHOR</w:t>
      </w:r>
    </w:p>
    <w:p w14:paraId="2FECBA73" w14:textId="46612368" w:rsidR="00ED7168" w:rsidRPr="00786449" w:rsidRDefault="00C22B51" w:rsidP="007854F1">
      <w:pPr>
        <w:spacing w:before="360" w:line="240" w:lineRule="auto"/>
        <w:rPr>
          <w:rFonts w:ascii="Vafle VUT" w:hAnsi="Vafle VUT" w:cs="Arial"/>
          <w:b/>
          <w:sz w:val="28"/>
          <w:szCs w:val="28"/>
        </w:rPr>
      </w:pPr>
      <w:r w:rsidRPr="00786449">
        <w:rPr>
          <w:rFonts w:ascii="Vafle VUT" w:hAnsi="Vafle VUT" w:cs="Arial"/>
          <w:b/>
          <w:sz w:val="28"/>
          <w:szCs w:val="28"/>
        </w:rPr>
        <w:t>VEDOUCÍ PRÁCE</w:t>
      </w:r>
      <w:r w:rsidRPr="00786449">
        <w:rPr>
          <w:rFonts w:ascii="Vafle VUT" w:hAnsi="Vafle VUT" w:cs="Arial"/>
          <w:b/>
          <w:sz w:val="28"/>
          <w:szCs w:val="28"/>
        </w:rPr>
        <w:tab/>
      </w:r>
      <w:r w:rsidRPr="00786449">
        <w:rPr>
          <w:rFonts w:ascii="Vafle VUT" w:hAnsi="Vafle VUT" w:cs="Arial"/>
          <w:b/>
          <w:sz w:val="28"/>
          <w:szCs w:val="28"/>
        </w:rPr>
        <w:tab/>
      </w:r>
      <w:r w:rsidRPr="00786449">
        <w:rPr>
          <w:rFonts w:ascii="Vafle VUT" w:hAnsi="Vafle VUT" w:cs="Arial"/>
          <w:b/>
          <w:sz w:val="28"/>
          <w:szCs w:val="28"/>
        </w:rPr>
        <w:tab/>
      </w:r>
      <w:r w:rsidR="0027771D" w:rsidRPr="00786449">
        <w:rPr>
          <w:rFonts w:ascii="Vafle VUT" w:hAnsi="Vafle VUT" w:cs="Arial"/>
          <w:b/>
          <w:sz w:val="28"/>
          <w:szCs w:val="28"/>
        </w:rPr>
        <w:t>Ing.</w:t>
      </w:r>
      <w:r w:rsidR="00AB074C" w:rsidRPr="00786449">
        <w:rPr>
          <w:rFonts w:ascii="Vafle VUT" w:hAnsi="Vafle VUT" w:cs="Arial"/>
          <w:b/>
          <w:sz w:val="28"/>
          <w:szCs w:val="28"/>
        </w:rPr>
        <w:t xml:space="preserve"> Branislav Hesko</w:t>
      </w:r>
    </w:p>
    <w:p w14:paraId="27B9A140" w14:textId="77777777" w:rsidR="00C22B51" w:rsidRPr="00786449" w:rsidRDefault="00373B2B" w:rsidP="005A20B1">
      <w:pPr>
        <w:widowControl w:val="0"/>
        <w:spacing w:line="240" w:lineRule="auto"/>
        <w:rPr>
          <w:rFonts w:ascii="Vafle VUT" w:hAnsi="Vafle VUT" w:cs="Arial"/>
          <w:b/>
          <w:caps/>
          <w:color w:val="808080"/>
          <w:sz w:val="22"/>
          <w:szCs w:val="22"/>
        </w:rPr>
      </w:pPr>
      <w:r w:rsidRPr="00786449">
        <w:rPr>
          <w:rFonts w:ascii="Vafle VUT" w:hAnsi="Vafle VUT" w:cs="Arial"/>
          <w:b/>
          <w:caps/>
          <w:color w:val="808080"/>
          <w:sz w:val="22"/>
          <w:szCs w:val="22"/>
        </w:rPr>
        <w:t>SUPERVISO</w:t>
      </w:r>
      <w:r w:rsidR="004A46AB" w:rsidRPr="00786449">
        <w:rPr>
          <w:rFonts w:ascii="Vafle VUT" w:hAnsi="Vafle VUT" w:cs="Arial"/>
          <w:b/>
          <w:caps/>
          <w:color w:val="808080"/>
          <w:sz w:val="22"/>
          <w:szCs w:val="22"/>
        </w:rPr>
        <w:t>R</w:t>
      </w:r>
    </w:p>
    <w:p w14:paraId="1ED9A539" w14:textId="1912EB1A" w:rsidR="00675620" w:rsidRPr="00C930F5" w:rsidRDefault="006147D4" w:rsidP="00C930F5">
      <w:pPr>
        <w:spacing w:before="800" w:line="240" w:lineRule="auto"/>
        <w:rPr>
          <w:rFonts w:ascii="Vafle VUT" w:hAnsi="Vafle VUT" w:cs="Arial"/>
          <w:b/>
          <w:sz w:val="28"/>
          <w:szCs w:val="28"/>
        </w:rPr>
      </w:pPr>
      <w:r w:rsidRPr="00786449">
        <w:rPr>
          <w:rFonts w:ascii="Vafle VUT" w:hAnsi="Vafle VUT" w:cs="Arial"/>
          <w:b/>
          <w:sz w:val="28"/>
          <w:szCs w:val="28"/>
        </w:rPr>
        <w:t xml:space="preserve">BRNO </w:t>
      </w:r>
      <w:r w:rsidR="00AB074C" w:rsidRPr="00786449">
        <w:rPr>
          <w:rFonts w:ascii="Vafle VUT" w:hAnsi="Vafle VUT" w:cs="Arial"/>
          <w:b/>
          <w:sz w:val="28"/>
          <w:szCs w:val="28"/>
        </w:rPr>
        <w:t>2020</w:t>
      </w:r>
    </w:p>
    <w:p w14:paraId="269F3979" w14:textId="1F3C91AE" w:rsidR="004404AD" w:rsidRPr="007763D6" w:rsidRDefault="00786449" w:rsidP="004404AD">
      <w:pPr>
        <w:spacing w:after="240" w:line="276" w:lineRule="auto"/>
        <w:rPr>
          <w:b/>
          <w:sz w:val="32"/>
          <w:szCs w:val="32"/>
        </w:rPr>
      </w:pPr>
      <w:r>
        <w:rPr>
          <w:b/>
          <w:sz w:val="32"/>
          <w:szCs w:val="32"/>
        </w:rPr>
        <w:lastRenderedPageBreak/>
        <w:t>ABSTRAKT</w:t>
      </w:r>
    </w:p>
    <w:p w14:paraId="16018032" w14:textId="0CC84800" w:rsidR="004404AD" w:rsidRDefault="00700806" w:rsidP="007763D6">
      <w:pPr>
        <w:jc w:val="left"/>
      </w:pPr>
      <w:r>
        <w:t>Tato semestrální práce se zabývá sledováním pohybu očí pomocí platformy Raspberry Pi</w:t>
      </w:r>
      <w:r w:rsidR="007763D6">
        <w:t xml:space="preserve">. </w:t>
      </w:r>
      <w:r w:rsidR="0089391F">
        <w:t>Teoretická část studuje problematiku anatomie oka, druhy očních pohybů a s</w:t>
      </w:r>
      <w:r w:rsidR="007763D6">
        <w:t>nímání očí. V praktické části byl v programovacím jazyku Python navrhnut jednoduchý systém, který je schopn</w:t>
      </w:r>
      <w:r w:rsidR="001F5D3C">
        <w:t>ý plnit funkci sledování očí</w:t>
      </w:r>
      <w:r w:rsidR="007763D6">
        <w:t xml:space="preserve"> pomocí platformy Raspberry Pi a modulu RPi Camera v reálném čase. Pro načítání a předzpracování obrazů z kamery je použita knihovna OpenCV.</w:t>
      </w:r>
    </w:p>
    <w:p w14:paraId="180F1573" w14:textId="77777777" w:rsidR="007763D6" w:rsidRDefault="007763D6" w:rsidP="007763D6">
      <w:pPr>
        <w:jc w:val="left"/>
      </w:pPr>
    </w:p>
    <w:p w14:paraId="15B6ABD4" w14:textId="77777777" w:rsidR="007763D6" w:rsidRDefault="007763D6" w:rsidP="007763D6">
      <w:pPr>
        <w:jc w:val="left"/>
      </w:pPr>
    </w:p>
    <w:p w14:paraId="46A68264" w14:textId="77777777" w:rsidR="00786449" w:rsidRPr="004404AD" w:rsidRDefault="00786449" w:rsidP="007763D6">
      <w:pPr>
        <w:jc w:val="left"/>
      </w:pPr>
    </w:p>
    <w:p w14:paraId="529FCAAA" w14:textId="26FC8FF2" w:rsidR="004404AD" w:rsidRPr="00C80620" w:rsidRDefault="00786449" w:rsidP="004404AD">
      <w:pPr>
        <w:spacing w:after="240" w:line="276" w:lineRule="auto"/>
        <w:rPr>
          <w:b/>
          <w:sz w:val="32"/>
          <w:szCs w:val="32"/>
        </w:rPr>
      </w:pPr>
      <w:r>
        <w:rPr>
          <w:b/>
          <w:sz w:val="32"/>
          <w:szCs w:val="32"/>
        </w:rPr>
        <w:t>KLÍČOVÁ SLOVA</w:t>
      </w:r>
    </w:p>
    <w:p w14:paraId="0F898259" w14:textId="27E303F6" w:rsidR="00786449" w:rsidRDefault="00431AFC" w:rsidP="004404AD">
      <w:pPr>
        <w:spacing w:line="276" w:lineRule="auto"/>
      </w:pPr>
      <w:r w:rsidRPr="00431AFC">
        <w:t>Sledování očí, Raspberry Pi, python, OpenCV, zpracování obrazů, picamera</w:t>
      </w:r>
    </w:p>
    <w:p w14:paraId="295A56B1" w14:textId="77777777" w:rsidR="00786449" w:rsidRDefault="00786449" w:rsidP="004404AD">
      <w:pPr>
        <w:spacing w:line="276" w:lineRule="auto"/>
      </w:pPr>
    </w:p>
    <w:p w14:paraId="09BC8D49" w14:textId="77777777" w:rsidR="00786449" w:rsidRDefault="00786449" w:rsidP="004404AD">
      <w:pPr>
        <w:spacing w:line="276" w:lineRule="auto"/>
      </w:pPr>
    </w:p>
    <w:p w14:paraId="05D20E41" w14:textId="77777777" w:rsidR="00C930F5" w:rsidRDefault="00C930F5" w:rsidP="004404AD">
      <w:pPr>
        <w:spacing w:line="276" w:lineRule="auto"/>
      </w:pPr>
    </w:p>
    <w:p w14:paraId="667983DD" w14:textId="77777777" w:rsidR="00C930F5" w:rsidRDefault="00C930F5" w:rsidP="004404AD">
      <w:pPr>
        <w:spacing w:line="276" w:lineRule="auto"/>
      </w:pPr>
    </w:p>
    <w:p w14:paraId="2184D9DA" w14:textId="77777777" w:rsidR="00786449" w:rsidRPr="004404AD" w:rsidRDefault="00786449" w:rsidP="004404AD">
      <w:pPr>
        <w:spacing w:line="276" w:lineRule="auto"/>
      </w:pPr>
    </w:p>
    <w:p w14:paraId="422B08D0" w14:textId="77777777" w:rsidR="00786449" w:rsidRDefault="00786449" w:rsidP="00786449">
      <w:pPr>
        <w:rPr>
          <w:b/>
          <w:sz w:val="32"/>
          <w:szCs w:val="32"/>
        </w:rPr>
      </w:pPr>
      <w:r>
        <w:rPr>
          <w:b/>
          <w:sz w:val="32"/>
          <w:szCs w:val="32"/>
        </w:rPr>
        <w:t>ABSTRACT</w:t>
      </w:r>
    </w:p>
    <w:p w14:paraId="33720319" w14:textId="6F662C9C" w:rsidR="004404AD" w:rsidRDefault="00EA17BF" w:rsidP="00786449">
      <w:r>
        <w:t>This semestral thesis deals with eye movement tracking using the Raspberry Pi platform.</w:t>
      </w:r>
      <w:r w:rsidR="000C2554">
        <w:t xml:space="preserve"> </w:t>
      </w:r>
      <w:r>
        <w:t xml:space="preserve">The theoretical part describes </w:t>
      </w:r>
      <w:r w:rsidR="000C2554">
        <w:t>eye anatomy, eye movement types and eyetracking. A simple system in Python programing language</w:t>
      </w:r>
      <w:r w:rsidR="00786449">
        <w:t xml:space="preserve"> </w:t>
      </w:r>
      <w:r w:rsidR="000C2554">
        <w:t>was designed in practical</w:t>
      </w:r>
      <w:r w:rsidR="00786449">
        <w:t xml:space="preserve"> part. This algori</w:t>
      </w:r>
      <w:r w:rsidR="001F5D3C">
        <w:t>thm is able to perform the eye</w:t>
      </w:r>
      <w:r w:rsidR="00786449">
        <w:t xml:space="preserve"> tracking function using the Raspberry Pi platform and the RPi Camera module in real time. The OpenCV library is used for loading and preprocessing images from the camera.</w:t>
      </w:r>
    </w:p>
    <w:p w14:paraId="0DE055EF" w14:textId="77777777" w:rsidR="00786449" w:rsidRDefault="00786449" w:rsidP="00786449"/>
    <w:p w14:paraId="7CE4FF3B" w14:textId="77777777" w:rsidR="00786449" w:rsidRDefault="00786449" w:rsidP="00786449"/>
    <w:p w14:paraId="724D6C91" w14:textId="77777777" w:rsidR="00786449" w:rsidRPr="00786449" w:rsidRDefault="00786449" w:rsidP="00786449"/>
    <w:p w14:paraId="37EDAF53" w14:textId="295E7F99" w:rsidR="004404AD" w:rsidRPr="00C80620" w:rsidRDefault="00786449" w:rsidP="004404AD">
      <w:pPr>
        <w:spacing w:after="240" w:line="276" w:lineRule="auto"/>
        <w:rPr>
          <w:b/>
          <w:sz w:val="32"/>
          <w:szCs w:val="32"/>
        </w:rPr>
      </w:pPr>
      <w:r>
        <w:rPr>
          <w:b/>
          <w:sz w:val="32"/>
          <w:szCs w:val="32"/>
        </w:rPr>
        <w:t>KEYWORDS</w:t>
      </w:r>
    </w:p>
    <w:p w14:paraId="7A87AC51" w14:textId="01BB466C" w:rsidR="00C930F5" w:rsidRDefault="00431AFC">
      <w:pPr>
        <w:spacing w:line="240" w:lineRule="auto"/>
        <w:jc w:val="left"/>
      </w:pPr>
      <w:r w:rsidRPr="00431AFC">
        <w:t>Eye tracking, Raspberry Pi, python, OpenCV, image processing, picamera</w:t>
      </w:r>
      <w:r w:rsidR="00C930F5">
        <w:br w:type="page"/>
      </w:r>
    </w:p>
    <w:p w14:paraId="263A5E55" w14:textId="77777777" w:rsidR="004404AD" w:rsidRPr="004404AD" w:rsidRDefault="004404AD" w:rsidP="00C930F5"/>
    <w:p w14:paraId="5CEEFEC9" w14:textId="77777777" w:rsidR="004404AD" w:rsidRPr="004404AD" w:rsidRDefault="004404AD" w:rsidP="004404AD">
      <w:pPr>
        <w:spacing w:line="276" w:lineRule="auto"/>
      </w:pPr>
    </w:p>
    <w:p w14:paraId="57B15171" w14:textId="77777777" w:rsidR="004404AD" w:rsidRPr="004404AD" w:rsidRDefault="004404AD" w:rsidP="004404AD">
      <w:pPr>
        <w:spacing w:line="276" w:lineRule="auto"/>
      </w:pPr>
    </w:p>
    <w:p w14:paraId="488E2F85" w14:textId="77777777" w:rsidR="004404AD" w:rsidRPr="004404AD" w:rsidRDefault="004404AD" w:rsidP="004404AD">
      <w:pPr>
        <w:spacing w:line="276" w:lineRule="auto"/>
      </w:pPr>
    </w:p>
    <w:p w14:paraId="11C1E87F" w14:textId="77777777" w:rsidR="004404AD" w:rsidRPr="004404AD" w:rsidRDefault="004404AD" w:rsidP="004404AD">
      <w:pPr>
        <w:spacing w:line="276" w:lineRule="auto"/>
      </w:pPr>
    </w:p>
    <w:p w14:paraId="5701082F" w14:textId="77777777" w:rsidR="004404AD" w:rsidRPr="004404AD" w:rsidRDefault="004404AD" w:rsidP="004404AD">
      <w:pPr>
        <w:spacing w:line="276" w:lineRule="auto"/>
      </w:pPr>
    </w:p>
    <w:p w14:paraId="5DA3C7D1" w14:textId="77777777" w:rsidR="004404AD" w:rsidRPr="004404AD" w:rsidRDefault="004404AD" w:rsidP="004404AD">
      <w:pPr>
        <w:spacing w:line="276" w:lineRule="auto"/>
      </w:pPr>
    </w:p>
    <w:p w14:paraId="6F358779" w14:textId="77777777" w:rsidR="004404AD" w:rsidRPr="004404AD" w:rsidRDefault="004404AD" w:rsidP="004404AD">
      <w:pPr>
        <w:spacing w:line="276" w:lineRule="auto"/>
      </w:pPr>
    </w:p>
    <w:p w14:paraId="1F0FBE76" w14:textId="77777777" w:rsidR="004404AD" w:rsidRPr="004404AD" w:rsidRDefault="004404AD" w:rsidP="004404AD">
      <w:pPr>
        <w:spacing w:line="276" w:lineRule="auto"/>
      </w:pPr>
    </w:p>
    <w:p w14:paraId="3A0A6A97" w14:textId="77777777" w:rsidR="004404AD" w:rsidRPr="004404AD" w:rsidRDefault="004404AD" w:rsidP="004404AD">
      <w:pPr>
        <w:spacing w:line="276" w:lineRule="auto"/>
      </w:pPr>
    </w:p>
    <w:p w14:paraId="3CA805C3" w14:textId="77777777" w:rsidR="004404AD" w:rsidRPr="004404AD" w:rsidRDefault="004404AD" w:rsidP="004404AD">
      <w:pPr>
        <w:spacing w:line="276" w:lineRule="auto"/>
      </w:pPr>
    </w:p>
    <w:p w14:paraId="14F1DAB1" w14:textId="77777777" w:rsidR="004404AD" w:rsidRPr="004404AD" w:rsidRDefault="004404AD" w:rsidP="004404AD">
      <w:pPr>
        <w:spacing w:line="276" w:lineRule="auto"/>
      </w:pPr>
    </w:p>
    <w:p w14:paraId="1D5F6B68" w14:textId="77777777" w:rsidR="004404AD" w:rsidRPr="004404AD" w:rsidRDefault="004404AD" w:rsidP="004404AD">
      <w:pPr>
        <w:spacing w:line="276" w:lineRule="auto"/>
      </w:pPr>
    </w:p>
    <w:p w14:paraId="70A8239C" w14:textId="77777777" w:rsidR="004404AD" w:rsidRPr="004404AD" w:rsidRDefault="004404AD" w:rsidP="004404AD">
      <w:pPr>
        <w:spacing w:line="276" w:lineRule="auto"/>
      </w:pPr>
    </w:p>
    <w:p w14:paraId="7D6B05AA" w14:textId="77777777" w:rsidR="004404AD" w:rsidRPr="004404AD" w:rsidRDefault="004404AD" w:rsidP="004404AD">
      <w:pPr>
        <w:spacing w:line="276" w:lineRule="auto"/>
      </w:pPr>
    </w:p>
    <w:p w14:paraId="0DC53D7A" w14:textId="77777777" w:rsidR="004404AD" w:rsidRPr="004404AD" w:rsidRDefault="004404AD" w:rsidP="004404AD">
      <w:pPr>
        <w:spacing w:line="276" w:lineRule="auto"/>
      </w:pPr>
    </w:p>
    <w:p w14:paraId="62D42864" w14:textId="77777777" w:rsidR="004404AD" w:rsidRPr="004404AD" w:rsidRDefault="004404AD" w:rsidP="004404AD">
      <w:pPr>
        <w:spacing w:line="276" w:lineRule="auto"/>
      </w:pPr>
    </w:p>
    <w:p w14:paraId="001E7194" w14:textId="77777777" w:rsidR="004404AD" w:rsidRPr="004404AD" w:rsidRDefault="004404AD" w:rsidP="004404AD">
      <w:pPr>
        <w:spacing w:line="276" w:lineRule="auto"/>
      </w:pPr>
    </w:p>
    <w:p w14:paraId="2AF7E7CD" w14:textId="77777777" w:rsidR="004404AD" w:rsidRPr="004404AD" w:rsidRDefault="004404AD" w:rsidP="004404AD">
      <w:pPr>
        <w:spacing w:line="276" w:lineRule="auto"/>
      </w:pPr>
    </w:p>
    <w:p w14:paraId="03845D53" w14:textId="77777777" w:rsidR="004404AD" w:rsidRPr="004404AD" w:rsidRDefault="004404AD" w:rsidP="004404AD">
      <w:pPr>
        <w:spacing w:line="276" w:lineRule="auto"/>
      </w:pPr>
    </w:p>
    <w:p w14:paraId="07FCDD59" w14:textId="77777777" w:rsidR="004404AD" w:rsidRPr="004404AD" w:rsidRDefault="004404AD" w:rsidP="004404AD">
      <w:pPr>
        <w:spacing w:line="276" w:lineRule="auto"/>
      </w:pPr>
    </w:p>
    <w:p w14:paraId="0AC4488C" w14:textId="77777777" w:rsidR="004404AD" w:rsidRDefault="004404AD" w:rsidP="004404AD">
      <w:pPr>
        <w:spacing w:line="276" w:lineRule="auto"/>
      </w:pPr>
    </w:p>
    <w:p w14:paraId="3C24528F" w14:textId="77777777" w:rsidR="00C80620" w:rsidRDefault="00C80620" w:rsidP="004404AD">
      <w:pPr>
        <w:spacing w:line="276" w:lineRule="auto"/>
      </w:pPr>
    </w:p>
    <w:p w14:paraId="5880159C" w14:textId="77777777" w:rsidR="00C80620" w:rsidRDefault="00C80620" w:rsidP="004404AD">
      <w:pPr>
        <w:spacing w:line="276" w:lineRule="auto"/>
      </w:pPr>
    </w:p>
    <w:p w14:paraId="44C9DD76" w14:textId="77777777" w:rsidR="00C80620" w:rsidRDefault="00C80620" w:rsidP="004404AD">
      <w:pPr>
        <w:spacing w:line="276" w:lineRule="auto"/>
      </w:pPr>
    </w:p>
    <w:p w14:paraId="0F41BEE7" w14:textId="77777777" w:rsidR="00C80620" w:rsidRDefault="00C80620" w:rsidP="004404AD">
      <w:pPr>
        <w:spacing w:line="276" w:lineRule="auto"/>
      </w:pPr>
    </w:p>
    <w:p w14:paraId="68455EE2" w14:textId="77777777" w:rsidR="00C80620" w:rsidRDefault="00C80620" w:rsidP="004404AD">
      <w:pPr>
        <w:spacing w:line="276" w:lineRule="auto"/>
      </w:pPr>
    </w:p>
    <w:p w14:paraId="4856026E" w14:textId="77777777" w:rsidR="00C80620" w:rsidRDefault="00C80620" w:rsidP="004404AD">
      <w:pPr>
        <w:spacing w:line="276" w:lineRule="auto"/>
      </w:pPr>
    </w:p>
    <w:p w14:paraId="26A8193E" w14:textId="77777777" w:rsidR="00C80620" w:rsidRDefault="00C80620" w:rsidP="004404AD">
      <w:pPr>
        <w:spacing w:line="276" w:lineRule="auto"/>
      </w:pPr>
    </w:p>
    <w:p w14:paraId="19DD2CDA" w14:textId="77777777" w:rsidR="00C80620" w:rsidRDefault="00C80620" w:rsidP="004404AD">
      <w:pPr>
        <w:spacing w:line="276" w:lineRule="auto"/>
      </w:pPr>
    </w:p>
    <w:p w14:paraId="550E6C0E" w14:textId="77777777" w:rsidR="00C80620" w:rsidRDefault="00C80620" w:rsidP="004404AD">
      <w:pPr>
        <w:spacing w:line="276" w:lineRule="auto"/>
      </w:pPr>
    </w:p>
    <w:p w14:paraId="25542C28" w14:textId="77777777" w:rsidR="00C80620" w:rsidRDefault="00C80620" w:rsidP="004404AD">
      <w:pPr>
        <w:spacing w:line="276" w:lineRule="auto"/>
      </w:pPr>
    </w:p>
    <w:p w14:paraId="271FD297" w14:textId="77777777" w:rsidR="004404AD" w:rsidRDefault="004404AD" w:rsidP="004404AD">
      <w:pPr>
        <w:spacing w:line="276" w:lineRule="auto"/>
      </w:pPr>
    </w:p>
    <w:p w14:paraId="41EAA2DA" w14:textId="77777777" w:rsidR="00C930F5" w:rsidRDefault="00C930F5" w:rsidP="004404AD">
      <w:pPr>
        <w:spacing w:line="276" w:lineRule="auto"/>
      </w:pPr>
    </w:p>
    <w:p w14:paraId="12DE4854" w14:textId="77777777" w:rsidR="00C930F5" w:rsidRPr="004404AD" w:rsidRDefault="00C930F5" w:rsidP="004404AD">
      <w:pPr>
        <w:spacing w:line="276" w:lineRule="auto"/>
      </w:pPr>
    </w:p>
    <w:p w14:paraId="0ADEB962" w14:textId="1938167C" w:rsidR="004404AD" w:rsidRPr="004404AD" w:rsidRDefault="00786449" w:rsidP="004404AD">
      <w:pPr>
        <w:spacing w:after="240" w:line="276" w:lineRule="auto"/>
        <w:rPr>
          <w:b/>
          <w:sz w:val="32"/>
          <w:szCs w:val="32"/>
        </w:rPr>
      </w:pPr>
      <w:r>
        <w:rPr>
          <w:b/>
          <w:sz w:val="32"/>
          <w:szCs w:val="32"/>
        </w:rPr>
        <w:t>BIBLIOGRAFICKÁ CITACE:</w:t>
      </w:r>
    </w:p>
    <w:p w14:paraId="0539F125" w14:textId="54BA04D5" w:rsidR="004404AD" w:rsidRPr="004404AD" w:rsidRDefault="00AB074C" w:rsidP="004404AD">
      <w:pPr>
        <w:autoSpaceDE w:val="0"/>
        <w:autoSpaceDN w:val="0"/>
        <w:adjustRightInd w:val="0"/>
        <w:spacing w:line="240" w:lineRule="auto"/>
      </w:pPr>
      <w:r w:rsidRPr="001C1784">
        <w:t>HUNKAŘOVÁ, Nikol. </w:t>
      </w:r>
      <w:r w:rsidRPr="001C1784">
        <w:rPr>
          <w:i/>
          <w:iCs/>
        </w:rPr>
        <w:t>Sledování pohybu očí pomocí platformy Raspberry Pi.</w:t>
      </w:r>
      <w:r w:rsidRPr="001C1784">
        <w:t> Brno, 2020. Dostupné také z: </w:t>
      </w:r>
      <w:hyperlink r:id="rId9" w:tgtFrame="_blank" w:history="1">
        <w:r w:rsidRPr="001C1784">
          <w:rPr>
            <w:rStyle w:val="Hypertextovodkaz"/>
            <w:color w:val="auto"/>
          </w:rPr>
          <w:t>https://www.vutbr.cz/studenti/zav-prace/detail/122614</w:t>
        </w:r>
      </w:hyperlink>
      <w:r w:rsidRPr="001C1784">
        <w:t>. Semestrální práce. Vysoké učení technické v Brně, Fakulta elektrotechniky a komunikačních technologií, Ústav biomedicínského inženýrství. Vedoucí práce Branislav Hesko.</w:t>
      </w:r>
      <w:r w:rsidR="004404AD" w:rsidRPr="004404AD">
        <w:br w:type="page"/>
      </w:r>
    </w:p>
    <w:p w14:paraId="1AE4D476" w14:textId="77777777" w:rsidR="004404AD" w:rsidRPr="004404AD" w:rsidRDefault="004404AD" w:rsidP="004404AD">
      <w:pPr>
        <w:autoSpaceDE w:val="0"/>
        <w:autoSpaceDN w:val="0"/>
        <w:adjustRightInd w:val="0"/>
        <w:spacing w:line="240" w:lineRule="auto"/>
      </w:pPr>
    </w:p>
    <w:p w14:paraId="57B7794C" w14:textId="77777777" w:rsidR="004404AD" w:rsidRPr="004404AD" w:rsidRDefault="004404AD" w:rsidP="004404AD">
      <w:pPr>
        <w:autoSpaceDE w:val="0"/>
        <w:autoSpaceDN w:val="0"/>
        <w:adjustRightInd w:val="0"/>
        <w:spacing w:line="240" w:lineRule="auto"/>
      </w:pPr>
    </w:p>
    <w:p w14:paraId="34B54EEC" w14:textId="77777777" w:rsidR="004404AD" w:rsidRPr="004404AD" w:rsidRDefault="004404AD" w:rsidP="004404AD">
      <w:pPr>
        <w:autoSpaceDE w:val="0"/>
        <w:autoSpaceDN w:val="0"/>
        <w:adjustRightInd w:val="0"/>
        <w:spacing w:line="240" w:lineRule="auto"/>
      </w:pPr>
    </w:p>
    <w:p w14:paraId="2AA1864F" w14:textId="77777777" w:rsidR="004404AD" w:rsidRPr="004404AD" w:rsidRDefault="004404AD" w:rsidP="004404AD">
      <w:pPr>
        <w:autoSpaceDE w:val="0"/>
        <w:autoSpaceDN w:val="0"/>
        <w:adjustRightInd w:val="0"/>
        <w:spacing w:line="240" w:lineRule="auto"/>
      </w:pPr>
    </w:p>
    <w:p w14:paraId="11AA3E9F" w14:textId="77777777" w:rsidR="004404AD" w:rsidRPr="004404AD" w:rsidRDefault="004404AD" w:rsidP="004404AD">
      <w:pPr>
        <w:autoSpaceDE w:val="0"/>
        <w:autoSpaceDN w:val="0"/>
        <w:adjustRightInd w:val="0"/>
        <w:spacing w:line="240" w:lineRule="auto"/>
      </w:pPr>
    </w:p>
    <w:p w14:paraId="4B311CE6" w14:textId="77777777" w:rsidR="004404AD" w:rsidRPr="004404AD" w:rsidRDefault="004404AD" w:rsidP="004404AD">
      <w:pPr>
        <w:autoSpaceDE w:val="0"/>
        <w:autoSpaceDN w:val="0"/>
        <w:adjustRightInd w:val="0"/>
        <w:spacing w:line="240" w:lineRule="auto"/>
      </w:pPr>
    </w:p>
    <w:p w14:paraId="362E73CE" w14:textId="77777777" w:rsidR="004404AD" w:rsidRPr="004404AD" w:rsidRDefault="004404AD" w:rsidP="004404AD">
      <w:pPr>
        <w:autoSpaceDE w:val="0"/>
        <w:autoSpaceDN w:val="0"/>
        <w:adjustRightInd w:val="0"/>
        <w:spacing w:line="240" w:lineRule="auto"/>
      </w:pPr>
    </w:p>
    <w:p w14:paraId="2F1D6DEB" w14:textId="77777777" w:rsidR="004404AD" w:rsidRPr="004404AD" w:rsidRDefault="004404AD" w:rsidP="004404AD">
      <w:pPr>
        <w:autoSpaceDE w:val="0"/>
        <w:autoSpaceDN w:val="0"/>
        <w:adjustRightInd w:val="0"/>
        <w:spacing w:line="240" w:lineRule="auto"/>
      </w:pPr>
    </w:p>
    <w:p w14:paraId="170EA02C" w14:textId="77777777" w:rsidR="004404AD" w:rsidRPr="004404AD" w:rsidRDefault="004404AD" w:rsidP="004404AD">
      <w:pPr>
        <w:autoSpaceDE w:val="0"/>
        <w:autoSpaceDN w:val="0"/>
        <w:adjustRightInd w:val="0"/>
        <w:spacing w:line="240" w:lineRule="auto"/>
      </w:pPr>
    </w:p>
    <w:p w14:paraId="27237C9F" w14:textId="77777777" w:rsidR="004404AD" w:rsidRPr="004404AD" w:rsidRDefault="004404AD" w:rsidP="004404AD">
      <w:pPr>
        <w:autoSpaceDE w:val="0"/>
        <w:autoSpaceDN w:val="0"/>
        <w:adjustRightInd w:val="0"/>
        <w:spacing w:line="240" w:lineRule="auto"/>
      </w:pPr>
    </w:p>
    <w:p w14:paraId="1770A1ED" w14:textId="77777777" w:rsidR="004404AD" w:rsidRPr="004404AD" w:rsidRDefault="004404AD" w:rsidP="004404AD">
      <w:pPr>
        <w:autoSpaceDE w:val="0"/>
        <w:autoSpaceDN w:val="0"/>
        <w:adjustRightInd w:val="0"/>
        <w:spacing w:line="240" w:lineRule="auto"/>
      </w:pPr>
    </w:p>
    <w:p w14:paraId="5700C37C" w14:textId="77777777" w:rsidR="004404AD" w:rsidRPr="004404AD" w:rsidRDefault="004404AD" w:rsidP="004404AD">
      <w:pPr>
        <w:autoSpaceDE w:val="0"/>
        <w:autoSpaceDN w:val="0"/>
        <w:adjustRightInd w:val="0"/>
        <w:spacing w:line="240" w:lineRule="auto"/>
      </w:pPr>
    </w:p>
    <w:p w14:paraId="53584356" w14:textId="77777777" w:rsidR="004404AD" w:rsidRDefault="004404AD" w:rsidP="004404AD">
      <w:pPr>
        <w:autoSpaceDE w:val="0"/>
        <w:autoSpaceDN w:val="0"/>
        <w:adjustRightInd w:val="0"/>
        <w:spacing w:line="240" w:lineRule="auto"/>
      </w:pPr>
    </w:p>
    <w:p w14:paraId="3DC59B07" w14:textId="77777777" w:rsidR="00C80620" w:rsidRDefault="00C80620" w:rsidP="004404AD">
      <w:pPr>
        <w:autoSpaceDE w:val="0"/>
        <w:autoSpaceDN w:val="0"/>
        <w:adjustRightInd w:val="0"/>
        <w:spacing w:line="240" w:lineRule="auto"/>
      </w:pPr>
    </w:p>
    <w:p w14:paraId="09A50DF9" w14:textId="77777777" w:rsidR="00C80620" w:rsidRPr="004404AD" w:rsidRDefault="00C80620" w:rsidP="004404AD">
      <w:pPr>
        <w:autoSpaceDE w:val="0"/>
        <w:autoSpaceDN w:val="0"/>
        <w:adjustRightInd w:val="0"/>
        <w:spacing w:line="240" w:lineRule="auto"/>
      </w:pPr>
    </w:p>
    <w:p w14:paraId="3B764A37" w14:textId="1479F3C2" w:rsidR="004404AD" w:rsidRPr="004404AD" w:rsidRDefault="00786449" w:rsidP="004404AD">
      <w:pPr>
        <w:spacing w:after="240" w:line="276" w:lineRule="auto"/>
        <w:rPr>
          <w:b/>
          <w:sz w:val="32"/>
          <w:szCs w:val="32"/>
        </w:rPr>
      </w:pPr>
      <w:r>
        <w:rPr>
          <w:b/>
          <w:sz w:val="32"/>
          <w:szCs w:val="32"/>
        </w:rPr>
        <w:t>PROHLÁŠENÍ</w:t>
      </w:r>
    </w:p>
    <w:p w14:paraId="4409F759" w14:textId="24DA48E2" w:rsidR="004404AD" w:rsidRPr="004404AD" w:rsidRDefault="004404AD" w:rsidP="004404AD">
      <w:pPr>
        <w:ind w:left="54"/>
      </w:pPr>
      <w:r w:rsidRPr="004404AD">
        <w:t>„Prohlašuji, že svou závěrečnou</w:t>
      </w:r>
      <w:r w:rsidRPr="004404AD">
        <w:rPr>
          <w:color w:val="FF0000"/>
        </w:rPr>
        <w:t xml:space="preserve"> </w:t>
      </w:r>
      <w:r w:rsidRPr="004404AD">
        <w:t xml:space="preserve">práci na téma </w:t>
      </w:r>
      <w:r w:rsidR="00C36427">
        <w:t>Sledování pohybu očí pomocí platformy Raspberry Pi</w:t>
      </w:r>
      <w:r w:rsidRPr="004404AD">
        <w:t xml:space="preserve"> jsem vypracoval</w:t>
      </w:r>
      <w:r w:rsidR="008E64B1">
        <w:t>a</w:t>
      </w:r>
      <w:r w:rsidRPr="004404AD">
        <w:t xml:space="preserve"> sa</w:t>
      </w:r>
      <w:r w:rsidR="00C36427">
        <w:t xml:space="preserve">mostatně pod vedením </w:t>
      </w:r>
      <w:r w:rsidR="00C36427" w:rsidRPr="001C1784">
        <w:t>vedoucího semestrální</w:t>
      </w:r>
      <w:r w:rsidRPr="001C1784">
        <w:t xml:space="preserve"> </w:t>
      </w:r>
      <w:r w:rsidRPr="004404AD">
        <w:t xml:space="preserve">práce a s použitím odborné literatury a dalších informačních zdrojů, které jsou všechny citovány v práci a uvedeny v seznamu literatury na konci práce. </w:t>
      </w:r>
    </w:p>
    <w:p w14:paraId="4D62E33A" w14:textId="77777777" w:rsidR="004404AD" w:rsidRPr="004404AD" w:rsidRDefault="004404AD" w:rsidP="004404AD">
      <w:pPr>
        <w:ind w:left="54"/>
      </w:pPr>
      <w:r w:rsidRPr="004404AD">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4404AD">
          <w:t>11 a</w:t>
        </w:r>
      </w:smartTag>
      <w:r w:rsidRPr="004404AD">
        <w:t xml:space="preserve"> následujících autorského zákona č. 121/2000 Sb., včetně možných trestněprávních důsledků vyplývajících z ustanovení části druhé, hlavy VI. díl 4 Trestního zákoníku č. 40/2009 Sb.</w:t>
      </w:r>
    </w:p>
    <w:p w14:paraId="65B4165D" w14:textId="77777777" w:rsidR="004404AD" w:rsidRPr="004404AD" w:rsidRDefault="004404AD" w:rsidP="004404AD">
      <w:pPr>
        <w:spacing w:line="240" w:lineRule="auto"/>
        <w:rPr>
          <w:szCs w:val="20"/>
        </w:rPr>
      </w:pPr>
    </w:p>
    <w:p w14:paraId="48CAD603" w14:textId="77777777" w:rsidR="004404AD" w:rsidRPr="004404AD" w:rsidRDefault="004404AD" w:rsidP="004404AD">
      <w:pPr>
        <w:spacing w:line="240" w:lineRule="auto"/>
        <w:rPr>
          <w:szCs w:val="20"/>
        </w:rPr>
      </w:pPr>
    </w:p>
    <w:p w14:paraId="2880FDF8" w14:textId="77777777" w:rsidR="004404AD" w:rsidRPr="004404AD" w:rsidRDefault="004404AD" w:rsidP="004404AD">
      <w:pPr>
        <w:spacing w:line="240" w:lineRule="auto"/>
        <w:rPr>
          <w:szCs w:val="20"/>
        </w:rPr>
      </w:pPr>
    </w:p>
    <w:p w14:paraId="779BD481" w14:textId="150262DD" w:rsidR="004404AD" w:rsidRPr="004404AD" w:rsidRDefault="004404AD" w:rsidP="004404AD">
      <w:pPr>
        <w:spacing w:line="240" w:lineRule="auto"/>
        <w:rPr>
          <w:szCs w:val="20"/>
        </w:rPr>
      </w:pPr>
      <w:r w:rsidRPr="004404AD">
        <w:rPr>
          <w:szCs w:val="20"/>
        </w:rPr>
        <w:t>V Brně dne</w:t>
      </w:r>
      <w:r w:rsidRPr="004404AD">
        <w:rPr>
          <w:color w:val="FF0000"/>
          <w:szCs w:val="20"/>
        </w:rPr>
        <w:t xml:space="preserve"> </w:t>
      </w:r>
      <w:r w:rsidR="002B6CC4" w:rsidRPr="001C1784">
        <w:rPr>
          <w:b/>
          <w:szCs w:val="20"/>
        </w:rPr>
        <w:t>2. ledna 2019</w:t>
      </w:r>
      <w:r w:rsidRPr="001C1784">
        <w:rPr>
          <w:b/>
          <w:szCs w:val="20"/>
        </w:rPr>
        <w:t xml:space="preserve"> </w:t>
      </w:r>
      <w:r w:rsidRPr="001C1784">
        <w:rPr>
          <w:szCs w:val="20"/>
        </w:rPr>
        <w:tab/>
        <w:t xml:space="preserve"> </w:t>
      </w:r>
      <w:r w:rsidRPr="004404AD">
        <w:rPr>
          <w:szCs w:val="20"/>
        </w:rPr>
        <w:tab/>
      </w:r>
      <w:r w:rsidRPr="004404AD">
        <w:rPr>
          <w:szCs w:val="20"/>
        </w:rPr>
        <w:tab/>
      </w:r>
      <w:r w:rsidRPr="004404AD">
        <w:rPr>
          <w:szCs w:val="20"/>
        </w:rPr>
        <w:tab/>
        <w:t>…………………………</w:t>
      </w:r>
    </w:p>
    <w:p w14:paraId="5A4DA93B" w14:textId="09B3065A" w:rsidR="004404AD" w:rsidRPr="004404AD" w:rsidRDefault="008E64B1" w:rsidP="00C80620">
      <w:pPr>
        <w:spacing w:line="240" w:lineRule="auto"/>
      </w:pPr>
      <w:r>
        <w:rPr>
          <w:szCs w:val="20"/>
        </w:rPr>
        <w:tab/>
      </w:r>
      <w:r>
        <w:rPr>
          <w:szCs w:val="20"/>
        </w:rPr>
        <w:tab/>
      </w:r>
      <w:r>
        <w:rPr>
          <w:szCs w:val="20"/>
        </w:rPr>
        <w:tab/>
      </w:r>
      <w:r>
        <w:rPr>
          <w:szCs w:val="20"/>
        </w:rPr>
        <w:tab/>
      </w:r>
      <w:r>
        <w:rPr>
          <w:szCs w:val="20"/>
        </w:rPr>
        <w:tab/>
      </w:r>
      <w:r>
        <w:rPr>
          <w:szCs w:val="20"/>
        </w:rPr>
        <w:tab/>
      </w:r>
      <w:r>
        <w:rPr>
          <w:szCs w:val="20"/>
        </w:rPr>
        <w:tab/>
      </w:r>
      <w:r>
        <w:rPr>
          <w:szCs w:val="20"/>
        </w:rPr>
        <w:tab/>
        <w:t>podpis autorky</w:t>
      </w:r>
      <w:r w:rsidR="004404AD" w:rsidRPr="004404AD">
        <w:br w:type="page"/>
      </w:r>
    </w:p>
    <w:p w14:paraId="70622914" w14:textId="77777777" w:rsidR="004404AD" w:rsidRPr="004404AD" w:rsidRDefault="004404AD" w:rsidP="004404AD">
      <w:pPr>
        <w:spacing w:line="276" w:lineRule="auto"/>
      </w:pPr>
    </w:p>
    <w:p w14:paraId="00CECCA5" w14:textId="77777777" w:rsidR="004404AD" w:rsidRPr="004404AD" w:rsidRDefault="004404AD" w:rsidP="004404AD">
      <w:pPr>
        <w:spacing w:line="276" w:lineRule="auto"/>
      </w:pPr>
    </w:p>
    <w:p w14:paraId="188D8A78" w14:textId="77777777" w:rsidR="004404AD" w:rsidRPr="004404AD" w:rsidRDefault="004404AD" w:rsidP="004404AD">
      <w:pPr>
        <w:spacing w:line="276" w:lineRule="auto"/>
      </w:pPr>
    </w:p>
    <w:p w14:paraId="0905DDBD" w14:textId="77777777" w:rsidR="004404AD" w:rsidRPr="004404AD" w:rsidRDefault="004404AD" w:rsidP="004404AD">
      <w:pPr>
        <w:spacing w:line="276" w:lineRule="auto"/>
      </w:pPr>
    </w:p>
    <w:p w14:paraId="411846DB" w14:textId="77777777" w:rsidR="004404AD" w:rsidRPr="004404AD" w:rsidRDefault="004404AD" w:rsidP="004404AD">
      <w:pPr>
        <w:spacing w:line="276" w:lineRule="auto"/>
      </w:pPr>
    </w:p>
    <w:p w14:paraId="5B6321AD" w14:textId="77777777" w:rsidR="004404AD" w:rsidRPr="004404AD" w:rsidRDefault="004404AD" w:rsidP="004404AD">
      <w:pPr>
        <w:spacing w:line="276" w:lineRule="auto"/>
      </w:pPr>
    </w:p>
    <w:p w14:paraId="050FD167" w14:textId="77777777" w:rsidR="004404AD" w:rsidRPr="004404AD" w:rsidRDefault="004404AD" w:rsidP="004404AD">
      <w:pPr>
        <w:spacing w:line="276" w:lineRule="auto"/>
      </w:pPr>
    </w:p>
    <w:p w14:paraId="2A56C201" w14:textId="77777777" w:rsidR="004404AD" w:rsidRDefault="004404AD" w:rsidP="004404AD">
      <w:pPr>
        <w:spacing w:line="276" w:lineRule="auto"/>
      </w:pPr>
    </w:p>
    <w:p w14:paraId="00A639BF" w14:textId="77777777" w:rsidR="00786449" w:rsidRDefault="00786449" w:rsidP="004404AD">
      <w:pPr>
        <w:spacing w:line="276" w:lineRule="auto"/>
      </w:pPr>
    </w:p>
    <w:p w14:paraId="340766A4" w14:textId="77777777" w:rsidR="00C80620" w:rsidRDefault="00C80620" w:rsidP="004404AD">
      <w:pPr>
        <w:spacing w:line="276" w:lineRule="auto"/>
      </w:pPr>
    </w:p>
    <w:p w14:paraId="1AF9610C" w14:textId="77777777" w:rsidR="00C80620" w:rsidRDefault="00C80620" w:rsidP="004404AD">
      <w:pPr>
        <w:spacing w:line="276" w:lineRule="auto"/>
      </w:pPr>
    </w:p>
    <w:p w14:paraId="6C0CB710" w14:textId="77777777" w:rsidR="00C80620" w:rsidRDefault="00C80620" w:rsidP="004404AD">
      <w:pPr>
        <w:spacing w:line="276" w:lineRule="auto"/>
      </w:pPr>
    </w:p>
    <w:p w14:paraId="3ED7D95F" w14:textId="77777777" w:rsidR="00C80620" w:rsidRDefault="00C80620" w:rsidP="004404AD">
      <w:pPr>
        <w:spacing w:line="276" w:lineRule="auto"/>
      </w:pPr>
    </w:p>
    <w:p w14:paraId="79BAF563" w14:textId="77777777" w:rsidR="00C80620" w:rsidRDefault="00C80620" w:rsidP="004404AD">
      <w:pPr>
        <w:spacing w:line="276" w:lineRule="auto"/>
      </w:pPr>
    </w:p>
    <w:p w14:paraId="1464DC0A" w14:textId="77777777" w:rsidR="00C80620" w:rsidRDefault="00C80620" w:rsidP="004404AD">
      <w:pPr>
        <w:spacing w:line="276" w:lineRule="auto"/>
      </w:pPr>
    </w:p>
    <w:p w14:paraId="7C5A35E2" w14:textId="77777777" w:rsidR="00C80620" w:rsidRDefault="00C80620" w:rsidP="004404AD">
      <w:pPr>
        <w:spacing w:line="276" w:lineRule="auto"/>
      </w:pPr>
    </w:p>
    <w:p w14:paraId="371064C5" w14:textId="77777777" w:rsidR="00C80620" w:rsidRPr="004404AD" w:rsidRDefault="00C80620" w:rsidP="004404AD">
      <w:pPr>
        <w:spacing w:line="276" w:lineRule="auto"/>
      </w:pPr>
    </w:p>
    <w:p w14:paraId="5D5D7555" w14:textId="0CEBE531" w:rsidR="004404AD" w:rsidRPr="004404AD" w:rsidRDefault="004404AD" w:rsidP="004404AD">
      <w:pPr>
        <w:spacing w:after="240" w:line="276" w:lineRule="auto"/>
        <w:rPr>
          <w:b/>
          <w:sz w:val="32"/>
          <w:szCs w:val="32"/>
        </w:rPr>
      </w:pPr>
      <w:r w:rsidRPr="004404AD">
        <w:rPr>
          <w:b/>
          <w:sz w:val="32"/>
          <w:szCs w:val="32"/>
        </w:rPr>
        <w:t>P</w:t>
      </w:r>
      <w:r w:rsidR="00786449">
        <w:rPr>
          <w:b/>
          <w:sz w:val="32"/>
          <w:szCs w:val="32"/>
        </w:rPr>
        <w:t>ODĚKOVÁNÍ</w:t>
      </w:r>
    </w:p>
    <w:p w14:paraId="656B16F7" w14:textId="7D422167" w:rsidR="004404AD" w:rsidRPr="004404AD" w:rsidRDefault="004404AD" w:rsidP="004404AD">
      <w:pPr>
        <w:ind w:left="54"/>
      </w:pPr>
      <w:r w:rsidRPr="004404AD">
        <w:t xml:space="preserve">Děkuji vedoucímu </w:t>
      </w:r>
      <w:r w:rsidR="002B6CC4" w:rsidRPr="001C1784">
        <w:t>semestrální</w:t>
      </w:r>
      <w:r w:rsidRPr="001C1784">
        <w:t xml:space="preserve"> práce </w:t>
      </w:r>
      <w:r w:rsidRPr="001C1784">
        <w:rPr>
          <w:rFonts w:asciiTheme="majorHAnsi" w:hAnsiTheme="majorHAnsi" w:cs="Arial"/>
          <w:szCs w:val="28"/>
        </w:rPr>
        <w:t xml:space="preserve">Ing. </w:t>
      </w:r>
      <w:r w:rsidR="00C36427" w:rsidRPr="001C1784">
        <w:rPr>
          <w:rFonts w:asciiTheme="majorHAnsi" w:hAnsiTheme="majorHAnsi" w:cs="Arial"/>
          <w:szCs w:val="28"/>
        </w:rPr>
        <w:t>Branislavu Heskovi</w:t>
      </w:r>
      <w:r w:rsidRPr="001C1784">
        <w:rPr>
          <w:rFonts w:asciiTheme="majorHAnsi" w:hAnsiTheme="majorHAnsi"/>
        </w:rPr>
        <w:t xml:space="preserve"> </w:t>
      </w:r>
      <w:r w:rsidRPr="001C1784">
        <w:t>za účinnou metodickou, pedagogickou a odbornou pomoc a další cenné rady při zpracování mé semestrální práce.</w:t>
      </w:r>
    </w:p>
    <w:p w14:paraId="585D00CF" w14:textId="77777777" w:rsidR="004404AD" w:rsidRPr="004404AD" w:rsidRDefault="004404AD" w:rsidP="004404AD">
      <w:pPr>
        <w:spacing w:line="240" w:lineRule="auto"/>
        <w:rPr>
          <w:szCs w:val="20"/>
        </w:rPr>
      </w:pPr>
    </w:p>
    <w:p w14:paraId="02F4E171" w14:textId="77777777" w:rsidR="004404AD" w:rsidRPr="004404AD" w:rsidRDefault="004404AD" w:rsidP="004404AD">
      <w:pPr>
        <w:spacing w:line="240" w:lineRule="auto"/>
        <w:rPr>
          <w:szCs w:val="20"/>
        </w:rPr>
      </w:pPr>
    </w:p>
    <w:p w14:paraId="0779502C" w14:textId="77777777" w:rsidR="004404AD" w:rsidRPr="004404AD" w:rsidRDefault="004404AD" w:rsidP="004404AD">
      <w:pPr>
        <w:spacing w:line="240" w:lineRule="auto"/>
        <w:rPr>
          <w:szCs w:val="20"/>
        </w:rPr>
      </w:pPr>
    </w:p>
    <w:p w14:paraId="54054A3A" w14:textId="21EB7D82" w:rsidR="004404AD" w:rsidRPr="004404AD" w:rsidRDefault="004404AD" w:rsidP="004404AD">
      <w:pPr>
        <w:spacing w:line="240" w:lineRule="auto"/>
        <w:rPr>
          <w:szCs w:val="20"/>
        </w:rPr>
      </w:pPr>
      <w:r w:rsidRPr="004404AD">
        <w:rPr>
          <w:szCs w:val="20"/>
        </w:rPr>
        <w:t xml:space="preserve">V Brně </w:t>
      </w:r>
      <w:r w:rsidRPr="001C1784">
        <w:rPr>
          <w:szCs w:val="20"/>
        </w:rPr>
        <w:t xml:space="preserve">dne </w:t>
      </w:r>
      <w:r w:rsidR="002B6CC4" w:rsidRPr="001C1784">
        <w:rPr>
          <w:b/>
          <w:szCs w:val="20"/>
        </w:rPr>
        <w:t>2. ledna 2019</w:t>
      </w:r>
      <w:r w:rsidRPr="001C1784">
        <w:rPr>
          <w:b/>
          <w:szCs w:val="20"/>
        </w:rPr>
        <w:t xml:space="preserve"> </w:t>
      </w:r>
      <w:r w:rsidRPr="004404AD">
        <w:rPr>
          <w:szCs w:val="20"/>
        </w:rPr>
        <w:tab/>
      </w:r>
      <w:r w:rsidRPr="004404AD">
        <w:rPr>
          <w:szCs w:val="20"/>
        </w:rPr>
        <w:tab/>
        <w:t xml:space="preserve">            …………………………</w:t>
      </w:r>
    </w:p>
    <w:p w14:paraId="396B5665" w14:textId="0AF6B488" w:rsidR="004404AD" w:rsidRPr="00C80620" w:rsidRDefault="008E64B1" w:rsidP="00C80620">
      <w:pPr>
        <w:spacing w:line="240" w:lineRule="auto"/>
        <w:rPr>
          <w:szCs w:val="20"/>
        </w:rPr>
      </w:pPr>
      <w:r>
        <w:rPr>
          <w:szCs w:val="20"/>
        </w:rPr>
        <w:tab/>
      </w:r>
      <w:r>
        <w:rPr>
          <w:szCs w:val="20"/>
        </w:rPr>
        <w:tab/>
      </w:r>
      <w:r>
        <w:rPr>
          <w:szCs w:val="20"/>
        </w:rPr>
        <w:tab/>
      </w:r>
      <w:r>
        <w:rPr>
          <w:szCs w:val="20"/>
        </w:rPr>
        <w:tab/>
      </w:r>
      <w:r>
        <w:rPr>
          <w:szCs w:val="20"/>
        </w:rPr>
        <w:tab/>
      </w:r>
      <w:r>
        <w:rPr>
          <w:szCs w:val="20"/>
        </w:rPr>
        <w:tab/>
      </w:r>
      <w:r>
        <w:rPr>
          <w:szCs w:val="20"/>
        </w:rPr>
        <w:tab/>
        <w:t>podpis autorky</w:t>
      </w:r>
    </w:p>
    <w:p w14:paraId="34CDD5B5" w14:textId="77777777" w:rsidR="00786449" w:rsidRDefault="004404AD" w:rsidP="004404AD">
      <w:pPr>
        <w:keepNext/>
        <w:keepLines/>
        <w:tabs>
          <w:tab w:val="num" w:pos="1134"/>
        </w:tabs>
        <w:spacing w:before="480" w:line="276" w:lineRule="auto"/>
        <w:rPr>
          <w:b/>
          <w:sz w:val="40"/>
          <w:szCs w:val="40"/>
          <w:lang w:val="de-DE"/>
        </w:rPr>
      </w:pPr>
      <w:bookmarkStart w:id="0" w:name="_Toc100936461"/>
      <w:bookmarkStart w:id="1" w:name="_Toc101325787"/>
      <w:r w:rsidRPr="004404AD">
        <w:rPr>
          <w:b/>
          <w:sz w:val="48"/>
          <w:szCs w:val="40"/>
          <w:lang w:val="pl-PL"/>
        </w:rPr>
        <w:br w:type="page"/>
      </w:r>
      <w:r w:rsidR="00786449">
        <w:rPr>
          <w:b/>
          <w:sz w:val="40"/>
          <w:szCs w:val="40"/>
          <w:lang w:val="de-DE"/>
        </w:rPr>
        <w:lastRenderedPageBreak/>
        <w:t>OBSAH</w:t>
      </w:r>
    </w:p>
    <w:sdt>
      <w:sdtPr>
        <w:id w:val="-894040512"/>
        <w:docPartObj>
          <w:docPartGallery w:val="Table of Contents"/>
          <w:docPartUnique/>
        </w:docPartObj>
      </w:sdtPr>
      <w:sdtEndPr/>
      <w:sdtContent>
        <w:p w14:paraId="196705DB" w14:textId="71C8A103" w:rsidR="004404AD" w:rsidRPr="004404AD" w:rsidRDefault="004404AD" w:rsidP="00786449">
          <w:pPr>
            <w:spacing w:after="120"/>
            <w:rPr>
              <w:rFonts w:asciiTheme="majorHAnsi" w:hAnsiTheme="majorHAnsi"/>
              <w:b/>
              <w:bCs/>
              <w:sz w:val="40"/>
              <w:szCs w:val="40"/>
              <w:lang w:eastAsia="en-US"/>
            </w:rPr>
          </w:pPr>
        </w:p>
        <w:p w14:paraId="3AD20305" w14:textId="77777777" w:rsidR="000C3DD2" w:rsidRPr="007F570A" w:rsidRDefault="004404AD">
          <w:pPr>
            <w:pStyle w:val="Obsah1"/>
            <w:rPr>
              <w:rFonts w:asciiTheme="minorHAnsi" w:eastAsiaTheme="minorEastAsia" w:hAnsiTheme="minorHAnsi" w:cstheme="minorBidi"/>
              <w:noProof/>
              <w:sz w:val="22"/>
              <w:szCs w:val="22"/>
            </w:rPr>
          </w:pPr>
          <w:r w:rsidRPr="004404AD">
            <w:fldChar w:fldCharType="begin"/>
          </w:r>
          <w:r w:rsidRPr="004404AD">
            <w:instrText xml:space="preserve"> TOC \o "1-3" \h \z \u </w:instrText>
          </w:r>
          <w:r w:rsidRPr="004404AD">
            <w:fldChar w:fldCharType="separate"/>
          </w:r>
          <w:hyperlink w:anchor="_Toc28855443" w:history="1">
            <w:r w:rsidR="000C3DD2" w:rsidRPr="007F570A">
              <w:rPr>
                <w:rStyle w:val="Hypertextovodkaz"/>
                <w:rFonts w:cs="Arial"/>
                <w:bCs/>
                <w:caps/>
                <w:noProof/>
                <w:kern w:val="32"/>
              </w:rPr>
              <w:t>Úvod</w:t>
            </w:r>
            <w:r w:rsidR="000C3DD2" w:rsidRPr="007F570A">
              <w:rPr>
                <w:noProof/>
                <w:webHidden/>
              </w:rPr>
              <w:tab/>
            </w:r>
            <w:r w:rsidR="000C3DD2" w:rsidRPr="007F570A">
              <w:rPr>
                <w:noProof/>
                <w:webHidden/>
              </w:rPr>
              <w:fldChar w:fldCharType="begin"/>
            </w:r>
            <w:r w:rsidR="000C3DD2" w:rsidRPr="007F570A">
              <w:rPr>
                <w:noProof/>
                <w:webHidden/>
              </w:rPr>
              <w:instrText xml:space="preserve"> PAGEREF _Toc28855443 \h </w:instrText>
            </w:r>
            <w:r w:rsidR="000C3DD2" w:rsidRPr="007F570A">
              <w:rPr>
                <w:noProof/>
                <w:webHidden/>
              </w:rPr>
            </w:r>
            <w:r w:rsidR="000C3DD2" w:rsidRPr="007F570A">
              <w:rPr>
                <w:noProof/>
                <w:webHidden/>
              </w:rPr>
              <w:fldChar w:fldCharType="separate"/>
            </w:r>
            <w:r w:rsidR="00E412E8">
              <w:rPr>
                <w:noProof/>
                <w:webHidden/>
              </w:rPr>
              <w:t>1</w:t>
            </w:r>
            <w:r w:rsidR="000C3DD2" w:rsidRPr="007F570A">
              <w:rPr>
                <w:noProof/>
                <w:webHidden/>
              </w:rPr>
              <w:fldChar w:fldCharType="end"/>
            </w:r>
          </w:hyperlink>
        </w:p>
        <w:p w14:paraId="25CAA20C" w14:textId="77777777" w:rsidR="000C3DD2" w:rsidRPr="007F570A" w:rsidRDefault="00E56AAD">
          <w:pPr>
            <w:pStyle w:val="Obsah1"/>
            <w:rPr>
              <w:rFonts w:asciiTheme="minorHAnsi" w:eastAsiaTheme="minorEastAsia" w:hAnsiTheme="minorHAnsi" w:cstheme="minorBidi"/>
              <w:noProof/>
              <w:sz w:val="22"/>
              <w:szCs w:val="22"/>
            </w:rPr>
          </w:pPr>
          <w:hyperlink w:anchor="_Toc28855444" w:history="1">
            <w:r w:rsidR="000C3DD2" w:rsidRPr="007F570A">
              <w:rPr>
                <w:rStyle w:val="Hypertextovodkaz"/>
                <w:rFonts w:cs="Arial"/>
                <w:bCs/>
                <w:caps/>
                <w:noProof/>
                <w:kern w:val="32"/>
              </w:rPr>
              <w:t>1</w:t>
            </w:r>
            <w:r w:rsidR="000C3DD2" w:rsidRPr="007F570A">
              <w:rPr>
                <w:rFonts w:asciiTheme="minorHAnsi" w:eastAsiaTheme="minorEastAsia" w:hAnsiTheme="minorHAnsi" w:cstheme="minorBidi"/>
                <w:noProof/>
                <w:sz w:val="22"/>
                <w:szCs w:val="22"/>
              </w:rPr>
              <w:tab/>
            </w:r>
            <w:r w:rsidR="000C3DD2" w:rsidRPr="007F570A">
              <w:rPr>
                <w:rStyle w:val="Hypertextovodkaz"/>
                <w:rFonts w:cs="Arial"/>
                <w:bCs/>
                <w:caps/>
                <w:noProof/>
                <w:kern w:val="32"/>
              </w:rPr>
              <w:t>Oko</w:t>
            </w:r>
            <w:r w:rsidR="000C3DD2" w:rsidRPr="007F570A">
              <w:rPr>
                <w:noProof/>
                <w:webHidden/>
              </w:rPr>
              <w:tab/>
            </w:r>
            <w:r w:rsidR="000C3DD2" w:rsidRPr="007F570A">
              <w:rPr>
                <w:noProof/>
                <w:webHidden/>
              </w:rPr>
              <w:fldChar w:fldCharType="begin"/>
            </w:r>
            <w:r w:rsidR="000C3DD2" w:rsidRPr="007F570A">
              <w:rPr>
                <w:noProof/>
                <w:webHidden/>
              </w:rPr>
              <w:instrText xml:space="preserve"> PAGEREF _Toc28855444 \h </w:instrText>
            </w:r>
            <w:r w:rsidR="000C3DD2" w:rsidRPr="007F570A">
              <w:rPr>
                <w:noProof/>
                <w:webHidden/>
              </w:rPr>
            </w:r>
            <w:r w:rsidR="000C3DD2" w:rsidRPr="007F570A">
              <w:rPr>
                <w:noProof/>
                <w:webHidden/>
              </w:rPr>
              <w:fldChar w:fldCharType="separate"/>
            </w:r>
            <w:r w:rsidR="00E412E8">
              <w:rPr>
                <w:noProof/>
                <w:webHidden/>
              </w:rPr>
              <w:t>2</w:t>
            </w:r>
            <w:r w:rsidR="000C3DD2" w:rsidRPr="007F570A">
              <w:rPr>
                <w:noProof/>
                <w:webHidden/>
              </w:rPr>
              <w:fldChar w:fldCharType="end"/>
            </w:r>
          </w:hyperlink>
        </w:p>
        <w:p w14:paraId="69B767EB"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45" w:history="1">
            <w:r w:rsidR="000C3DD2" w:rsidRPr="00304EBE">
              <w:rPr>
                <w:rStyle w:val="Hypertextovodkaz"/>
                <w:noProof/>
              </w:rPr>
              <w:t>1.1</w:t>
            </w:r>
            <w:r w:rsidR="000C3DD2">
              <w:rPr>
                <w:rFonts w:asciiTheme="minorHAnsi" w:eastAsiaTheme="minorEastAsia" w:hAnsiTheme="minorHAnsi" w:cstheme="minorBidi"/>
                <w:noProof/>
                <w:sz w:val="22"/>
                <w:szCs w:val="22"/>
              </w:rPr>
              <w:tab/>
            </w:r>
            <w:r w:rsidR="000C3DD2" w:rsidRPr="00304EBE">
              <w:rPr>
                <w:rStyle w:val="Hypertextovodkaz"/>
                <w:noProof/>
              </w:rPr>
              <w:t>Anatomie oka</w:t>
            </w:r>
            <w:r w:rsidR="000C3DD2">
              <w:rPr>
                <w:noProof/>
                <w:webHidden/>
              </w:rPr>
              <w:tab/>
            </w:r>
            <w:r w:rsidR="000C3DD2">
              <w:rPr>
                <w:noProof/>
                <w:webHidden/>
              </w:rPr>
              <w:fldChar w:fldCharType="begin"/>
            </w:r>
            <w:r w:rsidR="000C3DD2">
              <w:rPr>
                <w:noProof/>
                <w:webHidden/>
              </w:rPr>
              <w:instrText xml:space="preserve"> PAGEREF _Toc28855445 \h </w:instrText>
            </w:r>
            <w:r w:rsidR="000C3DD2">
              <w:rPr>
                <w:noProof/>
                <w:webHidden/>
              </w:rPr>
            </w:r>
            <w:r w:rsidR="000C3DD2">
              <w:rPr>
                <w:noProof/>
                <w:webHidden/>
              </w:rPr>
              <w:fldChar w:fldCharType="separate"/>
            </w:r>
            <w:r w:rsidR="00E412E8">
              <w:rPr>
                <w:noProof/>
                <w:webHidden/>
              </w:rPr>
              <w:t>2</w:t>
            </w:r>
            <w:r w:rsidR="000C3DD2">
              <w:rPr>
                <w:noProof/>
                <w:webHidden/>
              </w:rPr>
              <w:fldChar w:fldCharType="end"/>
            </w:r>
          </w:hyperlink>
        </w:p>
        <w:p w14:paraId="3C1AA01A"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46" w:history="1">
            <w:r w:rsidR="000C3DD2" w:rsidRPr="00304EBE">
              <w:rPr>
                <w:rStyle w:val="Hypertextovodkaz"/>
                <w:noProof/>
              </w:rPr>
              <w:t>1.2</w:t>
            </w:r>
            <w:r w:rsidR="000C3DD2">
              <w:rPr>
                <w:rFonts w:asciiTheme="minorHAnsi" w:eastAsiaTheme="minorEastAsia" w:hAnsiTheme="minorHAnsi" w:cstheme="minorBidi"/>
                <w:noProof/>
                <w:sz w:val="22"/>
                <w:szCs w:val="22"/>
              </w:rPr>
              <w:tab/>
            </w:r>
            <w:r w:rsidR="000C3DD2" w:rsidRPr="00304EBE">
              <w:rPr>
                <w:rStyle w:val="Hypertextovodkaz"/>
                <w:noProof/>
              </w:rPr>
              <w:t>Svaly oka</w:t>
            </w:r>
            <w:r w:rsidR="000C3DD2">
              <w:rPr>
                <w:noProof/>
                <w:webHidden/>
              </w:rPr>
              <w:tab/>
            </w:r>
            <w:r w:rsidR="000C3DD2">
              <w:rPr>
                <w:noProof/>
                <w:webHidden/>
              </w:rPr>
              <w:fldChar w:fldCharType="begin"/>
            </w:r>
            <w:r w:rsidR="000C3DD2">
              <w:rPr>
                <w:noProof/>
                <w:webHidden/>
              </w:rPr>
              <w:instrText xml:space="preserve"> PAGEREF _Toc28855446 \h </w:instrText>
            </w:r>
            <w:r w:rsidR="000C3DD2">
              <w:rPr>
                <w:noProof/>
                <w:webHidden/>
              </w:rPr>
            </w:r>
            <w:r w:rsidR="000C3DD2">
              <w:rPr>
                <w:noProof/>
                <w:webHidden/>
              </w:rPr>
              <w:fldChar w:fldCharType="separate"/>
            </w:r>
            <w:r w:rsidR="00E412E8">
              <w:rPr>
                <w:noProof/>
                <w:webHidden/>
              </w:rPr>
              <w:t>3</w:t>
            </w:r>
            <w:r w:rsidR="000C3DD2">
              <w:rPr>
                <w:noProof/>
                <w:webHidden/>
              </w:rPr>
              <w:fldChar w:fldCharType="end"/>
            </w:r>
          </w:hyperlink>
        </w:p>
        <w:p w14:paraId="647CD757"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47" w:history="1">
            <w:r w:rsidR="000C3DD2" w:rsidRPr="00304EBE">
              <w:rPr>
                <w:rStyle w:val="Hypertextovodkaz"/>
                <w:noProof/>
              </w:rPr>
              <w:t>1.3</w:t>
            </w:r>
            <w:r w:rsidR="000C3DD2">
              <w:rPr>
                <w:rFonts w:asciiTheme="minorHAnsi" w:eastAsiaTheme="minorEastAsia" w:hAnsiTheme="minorHAnsi" w:cstheme="minorBidi"/>
                <w:noProof/>
                <w:sz w:val="22"/>
                <w:szCs w:val="22"/>
              </w:rPr>
              <w:tab/>
            </w:r>
            <w:r w:rsidR="000C3DD2" w:rsidRPr="00304EBE">
              <w:rPr>
                <w:rStyle w:val="Hypertextovodkaz"/>
                <w:noProof/>
              </w:rPr>
              <w:t>Akomodace a fyziologie vidění</w:t>
            </w:r>
            <w:r w:rsidR="000C3DD2">
              <w:rPr>
                <w:noProof/>
                <w:webHidden/>
              </w:rPr>
              <w:tab/>
            </w:r>
            <w:r w:rsidR="000C3DD2">
              <w:rPr>
                <w:noProof/>
                <w:webHidden/>
              </w:rPr>
              <w:fldChar w:fldCharType="begin"/>
            </w:r>
            <w:r w:rsidR="000C3DD2">
              <w:rPr>
                <w:noProof/>
                <w:webHidden/>
              </w:rPr>
              <w:instrText xml:space="preserve"> PAGEREF _Toc28855447 \h </w:instrText>
            </w:r>
            <w:r w:rsidR="000C3DD2">
              <w:rPr>
                <w:noProof/>
                <w:webHidden/>
              </w:rPr>
            </w:r>
            <w:r w:rsidR="000C3DD2">
              <w:rPr>
                <w:noProof/>
                <w:webHidden/>
              </w:rPr>
              <w:fldChar w:fldCharType="separate"/>
            </w:r>
            <w:r w:rsidR="00E412E8">
              <w:rPr>
                <w:noProof/>
                <w:webHidden/>
              </w:rPr>
              <w:t>4</w:t>
            </w:r>
            <w:r w:rsidR="000C3DD2">
              <w:rPr>
                <w:noProof/>
                <w:webHidden/>
              </w:rPr>
              <w:fldChar w:fldCharType="end"/>
            </w:r>
          </w:hyperlink>
        </w:p>
        <w:p w14:paraId="245E12E7"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48" w:history="1">
            <w:r w:rsidR="000C3DD2" w:rsidRPr="00304EBE">
              <w:rPr>
                <w:rStyle w:val="Hypertextovodkaz"/>
                <w:noProof/>
              </w:rPr>
              <w:t>1.4</w:t>
            </w:r>
            <w:r w:rsidR="000C3DD2">
              <w:rPr>
                <w:rFonts w:asciiTheme="minorHAnsi" w:eastAsiaTheme="minorEastAsia" w:hAnsiTheme="minorHAnsi" w:cstheme="minorBidi"/>
                <w:noProof/>
                <w:sz w:val="22"/>
                <w:szCs w:val="22"/>
              </w:rPr>
              <w:tab/>
            </w:r>
            <w:r w:rsidR="000C3DD2" w:rsidRPr="00304EBE">
              <w:rPr>
                <w:rStyle w:val="Hypertextovodkaz"/>
                <w:noProof/>
              </w:rPr>
              <w:t>Poloha oka</w:t>
            </w:r>
            <w:r w:rsidR="000C3DD2">
              <w:rPr>
                <w:noProof/>
                <w:webHidden/>
              </w:rPr>
              <w:tab/>
            </w:r>
            <w:r w:rsidR="000C3DD2">
              <w:rPr>
                <w:noProof/>
                <w:webHidden/>
              </w:rPr>
              <w:fldChar w:fldCharType="begin"/>
            </w:r>
            <w:r w:rsidR="000C3DD2">
              <w:rPr>
                <w:noProof/>
                <w:webHidden/>
              </w:rPr>
              <w:instrText xml:space="preserve"> PAGEREF _Toc28855448 \h </w:instrText>
            </w:r>
            <w:r w:rsidR="000C3DD2">
              <w:rPr>
                <w:noProof/>
                <w:webHidden/>
              </w:rPr>
            </w:r>
            <w:r w:rsidR="000C3DD2">
              <w:rPr>
                <w:noProof/>
                <w:webHidden/>
              </w:rPr>
              <w:fldChar w:fldCharType="separate"/>
            </w:r>
            <w:r w:rsidR="00E412E8">
              <w:rPr>
                <w:noProof/>
                <w:webHidden/>
              </w:rPr>
              <w:t>4</w:t>
            </w:r>
            <w:r w:rsidR="000C3DD2">
              <w:rPr>
                <w:noProof/>
                <w:webHidden/>
              </w:rPr>
              <w:fldChar w:fldCharType="end"/>
            </w:r>
          </w:hyperlink>
        </w:p>
        <w:p w14:paraId="4807E9C8"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49" w:history="1">
            <w:r w:rsidR="000C3DD2" w:rsidRPr="00304EBE">
              <w:rPr>
                <w:rStyle w:val="Hypertextovodkaz"/>
                <w:noProof/>
              </w:rPr>
              <w:t>1.5</w:t>
            </w:r>
            <w:r w:rsidR="000C3DD2">
              <w:rPr>
                <w:rFonts w:asciiTheme="minorHAnsi" w:eastAsiaTheme="minorEastAsia" w:hAnsiTheme="minorHAnsi" w:cstheme="minorBidi"/>
                <w:noProof/>
                <w:sz w:val="22"/>
                <w:szCs w:val="22"/>
              </w:rPr>
              <w:tab/>
            </w:r>
            <w:r w:rsidR="000C3DD2" w:rsidRPr="00304EBE">
              <w:rPr>
                <w:rStyle w:val="Hypertextovodkaz"/>
                <w:noProof/>
              </w:rPr>
              <w:t>Postavení očí</w:t>
            </w:r>
            <w:r w:rsidR="000C3DD2">
              <w:rPr>
                <w:noProof/>
                <w:webHidden/>
              </w:rPr>
              <w:tab/>
            </w:r>
            <w:r w:rsidR="000C3DD2">
              <w:rPr>
                <w:noProof/>
                <w:webHidden/>
              </w:rPr>
              <w:fldChar w:fldCharType="begin"/>
            </w:r>
            <w:r w:rsidR="000C3DD2">
              <w:rPr>
                <w:noProof/>
                <w:webHidden/>
              </w:rPr>
              <w:instrText xml:space="preserve"> PAGEREF _Toc28855449 \h </w:instrText>
            </w:r>
            <w:r w:rsidR="000C3DD2">
              <w:rPr>
                <w:noProof/>
                <w:webHidden/>
              </w:rPr>
            </w:r>
            <w:r w:rsidR="000C3DD2">
              <w:rPr>
                <w:noProof/>
                <w:webHidden/>
              </w:rPr>
              <w:fldChar w:fldCharType="separate"/>
            </w:r>
            <w:r w:rsidR="00E412E8">
              <w:rPr>
                <w:noProof/>
                <w:webHidden/>
              </w:rPr>
              <w:t>5</w:t>
            </w:r>
            <w:r w:rsidR="000C3DD2">
              <w:rPr>
                <w:noProof/>
                <w:webHidden/>
              </w:rPr>
              <w:fldChar w:fldCharType="end"/>
            </w:r>
          </w:hyperlink>
        </w:p>
        <w:p w14:paraId="72A06A88" w14:textId="77777777" w:rsidR="000C3DD2" w:rsidRDefault="00E56AAD">
          <w:pPr>
            <w:pStyle w:val="Obsah1"/>
            <w:rPr>
              <w:rFonts w:asciiTheme="minorHAnsi" w:eastAsiaTheme="minorEastAsia" w:hAnsiTheme="minorHAnsi" w:cstheme="minorBidi"/>
              <w:noProof/>
              <w:sz w:val="22"/>
              <w:szCs w:val="22"/>
            </w:rPr>
          </w:pPr>
          <w:hyperlink w:anchor="_Toc28855450" w:history="1">
            <w:r w:rsidR="000C3DD2" w:rsidRPr="00304EBE">
              <w:rPr>
                <w:rStyle w:val="Hypertextovodkaz"/>
                <w:noProof/>
              </w:rPr>
              <w:t>2</w:t>
            </w:r>
            <w:r w:rsidR="000C3DD2">
              <w:rPr>
                <w:rFonts w:asciiTheme="minorHAnsi" w:eastAsiaTheme="minorEastAsia" w:hAnsiTheme="minorHAnsi" w:cstheme="minorBidi"/>
                <w:noProof/>
                <w:sz w:val="22"/>
                <w:szCs w:val="22"/>
              </w:rPr>
              <w:tab/>
            </w:r>
            <w:r w:rsidR="000C3DD2" w:rsidRPr="00304EBE">
              <w:rPr>
                <w:rStyle w:val="Hypertextovodkaz"/>
                <w:noProof/>
              </w:rPr>
              <w:t>POHYBY OČÍ</w:t>
            </w:r>
            <w:r w:rsidR="000C3DD2">
              <w:rPr>
                <w:noProof/>
                <w:webHidden/>
              </w:rPr>
              <w:tab/>
            </w:r>
            <w:r w:rsidR="000C3DD2">
              <w:rPr>
                <w:noProof/>
                <w:webHidden/>
              </w:rPr>
              <w:fldChar w:fldCharType="begin"/>
            </w:r>
            <w:r w:rsidR="000C3DD2">
              <w:rPr>
                <w:noProof/>
                <w:webHidden/>
              </w:rPr>
              <w:instrText xml:space="preserve"> PAGEREF _Toc28855450 \h </w:instrText>
            </w:r>
            <w:r w:rsidR="000C3DD2">
              <w:rPr>
                <w:noProof/>
                <w:webHidden/>
              </w:rPr>
            </w:r>
            <w:r w:rsidR="000C3DD2">
              <w:rPr>
                <w:noProof/>
                <w:webHidden/>
              </w:rPr>
              <w:fldChar w:fldCharType="separate"/>
            </w:r>
            <w:r w:rsidR="00E412E8">
              <w:rPr>
                <w:noProof/>
                <w:webHidden/>
              </w:rPr>
              <w:t>6</w:t>
            </w:r>
            <w:r w:rsidR="000C3DD2">
              <w:rPr>
                <w:noProof/>
                <w:webHidden/>
              </w:rPr>
              <w:fldChar w:fldCharType="end"/>
            </w:r>
          </w:hyperlink>
        </w:p>
        <w:p w14:paraId="0F23CB2F"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1" w:history="1">
            <w:r w:rsidR="000C3DD2" w:rsidRPr="00304EBE">
              <w:rPr>
                <w:rStyle w:val="Hypertextovodkaz"/>
                <w:noProof/>
              </w:rPr>
              <w:t>2.1</w:t>
            </w:r>
            <w:r w:rsidR="000C3DD2">
              <w:rPr>
                <w:rFonts w:asciiTheme="minorHAnsi" w:eastAsiaTheme="minorEastAsia" w:hAnsiTheme="minorHAnsi" w:cstheme="minorBidi"/>
                <w:noProof/>
                <w:sz w:val="22"/>
                <w:szCs w:val="22"/>
              </w:rPr>
              <w:tab/>
            </w:r>
            <w:r w:rsidR="000C3DD2" w:rsidRPr="00304EBE">
              <w:rPr>
                <w:rStyle w:val="Hypertextovodkaz"/>
                <w:noProof/>
              </w:rPr>
              <w:t>Nepárové pohyby</w:t>
            </w:r>
            <w:r w:rsidR="000C3DD2">
              <w:rPr>
                <w:noProof/>
                <w:webHidden/>
              </w:rPr>
              <w:tab/>
            </w:r>
            <w:r w:rsidR="000C3DD2">
              <w:rPr>
                <w:noProof/>
                <w:webHidden/>
              </w:rPr>
              <w:fldChar w:fldCharType="begin"/>
            </w:r>
            <w:r w:rsidR="000C3DD2">
              <w:rPr>
                <w:noProof/>
                <w:webHidden/>
              </w:rPr>
              <w:instrText xml:space="preserve"> PAGEREF _Toc28855451 \h </w:instrText>
            </w:r>
            <w:r w:rsidR="000C3DD2">
              <w:rPr>
                <w:noProof/>
                <w:webHidden/>
              </w:rPr>
            </w:r>
            <w:r w:rsidR="000C3DD2">
              <w:rPr>
                <w:noProof/>
                <w:webHidden/>
              </w:rPr>
              <w:fldChar w:fldCharType="separate"/>
            </w:r>
            <w:r w:rsidR="00E412E8">
              <w:rPr>
                <w:noProof/>
                <w:webHidden/>
              </w:rPr>
              <w:t>6</w:t>
            </w:r>
            <w:r w:rsidR="000C3DD2">
              <w:rPr>
                <w:noProof/>
                <w:webHidden/>
              </w:rPr>
              <w:fldChar w:fldCharType="end"/>
            </w:r>
          </w:hyperlink>
        </w:p>
        <w:p w14:paraId="6B369394"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2" w:history="1">
            <w:r w:rsidR="000C3DD2" w:rsidRPr="00304EBE">
              <w:rPr>
                <w:rStyle w:val="Hypertextovodkaz"/>
                <w:noProof/>
              </w:rPr>
              <w:t>2.2</w:t>
            </w:r>
            <w:r w:rsidR="000C3DD2">
              <w:rPr>
                <w:rFonts w:asciiTheme="minorHAnsi" w:eastAsiaTheme="minorEastAsia" w:hAnsiTheme="minorHAnsi" w:cstheme="minorBidi"/>
                <w:noProof/>
                <w:sz w:val="22"/>
                <w:szCs w:val="22"/>
              </w:rPr>
              <w:tab/>
            </w:r>
            <w:r w:rsidR="000C3DD2" w:rsidRPr="00304EBE">
              <w:rPr>
                <w:rStyle w:val="Hypertextovodkaz"/>
                <w:noProof/>
              </w:rPr>
              <w:t>Párové pohyby</w:t>
            </w:r>
            <w:r w:rsidR="000C3DD2">
              <w:rPr>
                <w:noProof/>
                <w:webHidden/>
              </w:rPr>
              <w:tab/>
            </w:r>
            <w:r w:rsidR="000C3DD2">
              <w:rPr>
                <w:noProof/>
                <w:webHidden/>
              </w:rPr>
              <w:fldChar w:fldCharType="begin"/>
            </w:r>
            <w:r w:rsidR="000C3DD2">
              <w:rPr>
                <w:noProof/>
                <w:webHidden/>
              </w:rPr>
              <w:instrText xml:space="preserve"> PAGEREF _Toc28855452 \h </w:instrText>
            </w:r>
            <w:r w:rsidR="000C3DD2">
              <w:rPr>
                <w:noProof/>
                <w:webHidden/>
              </w:rPr>
            </w:r>
            <w:r w:rsidR="000C3DD2">
              <w:rPr>
                <w:noProof/>
                <w:webHidden/>
              </w:rPr>
              <w:fldChar w:fldCharType="separate"/>
            </w:r>
            <w:r w:rsidR="00E412E8">
              <w:rPr>
                <w:noProof/>
                <w:webHidden/>
              </w:rPr>
              <w:t>6</w:t>
            </w:r>
            <w:r w:rsidR="000C3DD2">
              <w:rPr>
                <w:noProof/>
                <w:webHidden/>
              </w:rPr>
              <w:fldChar w:fldCharType="end"/>
            </w:r>
          </w:hyperlink>
        </w:p>
        <w:p w14:paraId="27C875E0" w14:textId="77777777" w:rsidR="000C3DD2" w:rsidRDefault="00E56AAD">
          <w:pPr>
            <w:pStyle w:val="Obsah1"/>
            <w:rPr>
              <w:rFonts w:asciiTheme="minorHAnsi" w:eastAsiaTheme="minorEastAsia" w:hAnsiTheme="minorHAnsi" w:cstheme="minorBidi"/>
              <w:noProof/>
              <w:sz w:val="22"/>
              <w:szCs w:val="22"/>
            </w:rPr>
          </w:pPr>
          <w:hyperlink w:anchor="_Toc28855453" w:history="1">
            <w:r w:rsidR="000C3DD2" w:rsidRPr="00304EBE">
              <w:rPr>
                <w:rStyle w:val="Hypertextovodkaz"/>
                <w:noProof/>
              </w:rPr>
              <w:t>3</w:t>
            </w:r>
            <w:r w:rsidR="000C3DD2">
              <w:rPr>
                <w:rFonts w:asciiTheme="minorHAnsi" w:eastAsiaTheme="minorEastAsia" w:hAnsiTheme="minorHAnsi" w:cstheme="minorBidi"/>
                <w:noProof/>
                <w:sz w:val="22"/>
                <w:szCs w:val="22"/>
              </w:rPr>
              <w:tab/>
            </w:r>
            <w:r w:rsidR="000C3DD2" w:rsidRPr="00304EBE">
              <w:rPr>
                <w:rStyle w:val="Hypertextovodkaz"/>
                <w:noProof/>
              </w:rPr>
              <w:t>SNÍMÁNÍ POHYBU OČÍ</w:t>
            </w:r>
            <w:r w:rsidR="000C3DD2">
              <w:rPr>
                <w:noProof/>
                <w:webHidden/>
              </w:rPr>
              <w:tab/>
            </w:r>
            <w:r w:rsidR="000C3DD2">
              <w:rPr>
                <w:noProof/>
                <w:webHidden/>
              </w:rPr>
              <w:fldChar w:fldCharType="begin"/>
            </w:r>
            <w:r w:rsidR="000C3DD2">
              <w:rPr>
                <w:noProof/>
                <w:webHidden/>
              </w:rPr>
              <w:instrText xml:space="preserve"> PAGEREF _Toc28855453 \h </w:instrText>
            </w:r>
            <w:r w:rsidR="000C3DD2">
              <w:rPr>
                <w:noProof/>
                <w:webHidden/>
              </w:rPr>
            </w:r>
            <w:r w:rsidR="000C3DD2">
              <w:rPr>
                <w:noProof/>
                <w:webHidden/>
              </w:rPr>
              <w:fldChar w:fldCharType="separate"/>
            </w:r>
            <w:r w:rsidR="00E412E8">
              <w:rPr>
                <w:noProof/>
                <w:webHidden/>
              </w:rPr>
              <w:t>8</w:t>
            </w:r>
            <w:r w:rsidR="000C3DD2">
              <w:rPr>
                <w:noProof/>
                <w:webHidden/>
              </w:rPr>
              <w:fldChar w:fldCharType="end"/>
            </w:r>
          </w:hyperlink>
        </w:p>
        <w:p w14:paraId="505ED56F"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4" w:history="1">
            <w:r w:rsidR="000C3DD2" w:rsidRPr="00304EBE">
              <w:rPr>
                <w:rStyle w:val="Hypertextovodkaz"/>
                <w:noProof/>
              </w:rPr>
              <w:t>3.1</w:t>
            </w:r>
            <w:r w:rsidR="000C3DD2">
              <w:rPr>
                <w:rFonts w:asciiTheme="minorHAnsi" w:eastAsiaTheme="minorEastAsia" w:hAnsiTheme="minorHAnsi" w:cstheme="minorBidi"/>
                <w:noProof/>
                <w:sz w:val="22"/>
                <w:szCs w:val="22"/>
              </w:rPr>
              <w:tab/>
            </w:r>
            <w:r w:rsidR="000C3DD2" w:rsidRPr="00304EBE">
              <w:rPr>
                <w:rStyle w:val="Hypertextovodkaz"/>
                <w:noProof/>
              </w:rPr>
              <w:t>Historie</w:t>
            </w:r>
            <w:r w:rsidR="000C3DD2">
              <w:rPr>
                <w:noProof/>
                <w:webHidden/>
              </w:rPr>
              <w:tab/>
            </w:r>
            <w:r w:rsidR="000C3DD2">
              <w:rPr>
                <w:noProof/>
                <w:webHidden/>
              </w:rPr>
              <w:fldChar w:fldCharType="begin"/>
            </w:r>
            <w:r w:rsidR="000C3DD2">
              <w:rPr>
                <w:noProof/>
                <w:webHidden/>
              </w:rPr>
              <w:instrText xml:space="preserve"> PAGEREF _Toc28855454 \h </w:instrText>
            </w:r>
            <w:r w:rsidR="000C3DD2">
              <w:rPr>
                <w:noProof/>
                <w:webHidden/>
              </w:rPr>
            </w:r>
            <w:r w:rsidR="000C3DD2">
              <w:rPr>
                <w:noProof/>
                <w:webHidden/>
              </w:rPr>
              <w:fldChar w:fldCharType="separate"/>
            </w:r>
            <w:r w:rsidR="00E412E8">
              <w:rPr>
                <w:noProof/>
                <w:webHidden/>
              </w:rPr>
              <w:t>8</w:t>
            </w:r>
            <w:r w:rsidR="000C3DD2">
              <w:rPr>
                <w:noProof/>
                <w:webHidden/>
              </w:rPr>
              <w:fldChar w:fldCharType="end"/>
            </w:r>
          </w:hyperlink>
        </w:p>
        <w:p w14:paraId="612EF2F7"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5" w:history="1">
            <w:r w:rsidR="000C3DD2" w:rsidRPr="00304EBE">
              <w:rPr>
                <w:rStyle w:val="Hypertextovodkaz"/>
                <w:noProof/>
              </w:rPr>
              <w:t>3.2</w:t>
            </w:r>
            <w:r w:rsidR="000C3DD2">
              <w:rPr>
                <w:rFonts w:asciiTheme="minorHAnsi" w:eastAsiaTheme="minorEastAsia" w:hAnsiTheme="minorHAnsi" w:cstheme="minorBidi"/>
                <w:noProof/>
                <w:sz w:val="22"/>
                <w:szCs w:val="22"/>
              </w:rPr>
              <w:tab/>
            </w:r>
            <w:r w:rsidR="000C3DD2" w:rsidRPr="00304EBE">
              <w:rPr>
                <w:rStyle w:val="Hypertextovodkaz"/>
                <w:noProof/>
              </w:rPr>
              <w:t>Současné metody</w:t>
            </w:r>
            <w:r w:rsidR="000C3DD2">
              <w:rPr>
                <w:noProof/>
                <w:webHidden/>
              </w:rPr>
              <w:tab/>
            </w:r>
            <w:r w:rsidR="000C3DD2">
              <w:rPr>
                <w:noProof/>
                <w:webHidden/>
              </w:rPr>
              <w:fldChar w:fldCharType="begin"/>
            </w:r>
            <w:r w:rsidR="000C3DD2">
              <w:rPr>
                <w:noProof/>
                <w:webHidden/>
              </w:rPr>
              <w:instrText xml:space="preserve"> PAGEREF _Toc28855455 \h </w:instrText>
            </w:r>
            <w:r w:rsidR="000C3DD2">
              <w:rPr>
                <w:noProof/>
                <w:webHidden/>
              </w:rPr>
            </w:r>
            <w:r w:rsidR="000C3DD2">
              <w:rPr>
                <w:noProof/>
                <w:webHidden/>
              </w:rPr>
              <w:fldChar w:fldCharType="separate"/>
            </w:r>
            <w:r w:rsidR="00E412E8">
              <w:rPr>
                <w:noProof/>
                <w:webHidden/>
              </w:rPr>
              <w:t>8</w:t>
            </w:r>
            <w:r w:rsidR="000C3DD2">
              <w:rPr>
                <w:noProof/>
                <w:webHidden/>
              </w:rPr>
              <w:fldChar w:fldCharType="end"/>
            </w:r>
          </w:hyperlink>
        </w:p>
        <w:p w14:paraId="612BE04B" w14:textId="77777777" w:rsidR="000C3DD2" w:rsidRDefault="00E56AAD">
          <w:pPr>
            <w:pStyle w:val="Obsah1"/>
            <w:rPr>
              <w:rFonts w:asciiTheme="minorHAnsi" w:eastAsiaTheme="minorEastAsia" w:hAnsiTheme="minorHAnsi" w:cstheme="minorBidi"/>
              <w:noProof/>
              <w:sz w:val="22"/>
              <w:szCs w:val="22"/>
            </w:rPr>
          </w:pPr>
          <w:hyperlink w:anchor="_Toc28855456" w:history="1">
            <w:r w:rsidR="000C3DD2" w:rsidRPr="00304EBE">
              <w:rPr>
                <w:rStyle w:val="Hypertextovodkaz"/>
                <w:noProof/>
              </w:rPr>
              <w:t>4</w:t>
            </w:r>
            <w:r w:rsidR="000C3DD2">
              <w:rPr>
                <w:rFonts w:asciiTheme="minorHAnsi" w:eastAsiaTheme="minorEastAsia" w:hAnsiTheme="minorHAnsi" w:cstheme="minorBidi"/>
                <w:noProof/>
                <w:sz w:val="22"/>
                <w:szCs w:val="22"/>
              </w:rPr>
              <w:tab/>
            </w:r>
            <w:r w:rsidR="000C3DD2" w:rsidRPr="00304EBE">
              <w:rPr>
                <w:rStyle w:val="Hypertextovodkaz"/>
                <w:noProof/>
              </w:rPr>
              <w:t>EYETRACKING</w:t>
            </w:r>
            <w:r w:rsidR="000C3DD2">
              <w:rPr>
                <w:noProof/>
                <w:webHidden/>
              </w:rPr>
              <w:tab/>
            </w:r>
            <w:r w:rsidR="000C3DD2">
              <w:rPr>
                <w:noProof/>
                <w:webHidden/>
              </w:rPr>
              <w:fldChar w:fldCharType="begin"/>
            </w:r>
            <w:r w:rsidR="000C3DD2">
              <w:rPr>
                <w:noProof/>
                <w:webHidden/>
              </w:rPr>
              <w:instrText xml:space="preserve"> PAGEREF _Toc28855456 \h </w:instrText>
            </w:r>
            <w:r w:rsidR="000C3DD2">
              <w:rPr>
                <w:noProof/>
                <w:webHidden/>
              </w:rPr>
            </w:r>
            <w:r w:rsidR="000C3DD2">
              <w:rPr>
                <w:noProof/>
                <w:webHidden/>
              </w:rPr>
              <w:fldChar w:fldCharType="separate"/>
            </w:r>
            <w:r w:rsidR="00E412E8">
              <w:rPr>
                <w:noProof/>
                <w:webHidden/>
              </w:rPr>
              <w:t>11</w:t>
            </w:r>
            <w:r w:rsidR="000C3DD2">
              <w:rPr>
                <w:noProof/>
                <w:webHidden/>
              </w:rPr>
              <w:fldChar w:fldCharType="end"/>
            </w:r>
          </w:hyperlink>
        </w:p>
        <w:p w14:paraId="6B489308"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7" w:history="1">
            <w:r w:rsidR="000C3DD2" w:rsidRPr="00304EBE">
              <w:rPr>
                <w:rStyle w:val="Hypertextovodkaz"/>
                <w:noProof/>
              </w:rPr>
              <w:t>4.1</w:t>
            </w:r>
            <w:r w:rsidR="000C3DD2">
              <w:rPr>
                <w:rFonts w:asciiTheme="minorHAnsi" w:eastAsiaTheme="minorEastAsia" w:hAnsiTheme="minorHAnsi" w:cstheme="minorBidi"/>
                <w:noProof/>
                <w:sz w:val="22"/>
                <w:szCs w:val="22"/>
              </w:rPr>
              <w:tab/>
            </w:r>
            <w:r w:rsidR="000C3DD2" w:rsidRPr="00304EBE">
              <w:rPr>
                <w:rStyle w:val="Hypertextovodkaz"/>
                <w:noProof/>
              </w:rPr>
              <w:t>Proces sledování očí</w:t>
            </w:r>
            <w:r w:rsidR="000C3DD2">
              <w:rPr>
                <w:noProof/>
                <w:webHidden/>
              </w:rPr>
              <w:tab/>
            </w:r>
            <w:r w:rsidR="000C3DD2">
              <w:rPr>
                <w:noProof/>
                <w:webHidden/>
              </w:rPr>
              <w:fldChar w:fldCharType="begin"/>
            </w:r>
            <w:r w:rsidR="000C3DD2">
              <w:rPr>
                <w:noProof/>
                <w:webHidden/>
              </w:rPr>
              <w:instrText xml:space="preserve"> PAGEREF _Toc28855457 \h </w:instrText>
            </w:r>
            <w:r w:rsidR="000C3DD2">
              <w:rPr>
                <w:noProof/>
                <w:webHidden/>
              </w:rPr>
            </w:r>
            <w:r w:rsidR="000C3DD2">
              <w:rPr>
                <w:noProof/>
                <w:webHidden/>
              </w:rPr>
              <w:fldChar w:fldCharType="separate"/>
            </w:r>
            <w:r w:rsidR="00E412E8">
              <w:rPr>
                <w:noProof/>
                <w:webHidden/>
              </w:rPr>
              <w:t>11</w:t>
            </w:r>
            <w:r w:rsidR="000C3DD2">
              <w:rPr>
                <w:noProof/>
                <w:webHidden/>
              </w:rPr>
              <w:fldChar w:fldCharType="end"/>
            </w:r>
          </w:hyperlink>
        </w:p>
        <w:p w14:paraId="5A3D886D"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8" w:history="1">
            <w:r w:rsidR="000C3DD2" w:rsidRPr="00304EBE">
              <w:rPr>
                <w:rStyle w:val="Hypertextovodkaz"/>
                <w:noProof/>
              </w:rPr>
              <w:t>4.2</w:t>
            </w:r>
            <w:r w:rsidR="000C3DD2">
              <w:rPr>
                <w:rFonts w:asciiTheme="minorHAnsi" w:eastAsiaTheme="minorEastAsia" w:hAnsiTheme="minorHAnsi" w:cstheme="minorBidi"/>
                <w:noProof/>
                <w:sz w:val="22"/>
                <w:szCs w:val="22"/>
              </w:rPr>
              <w:tab/>
            </w:r>
            <w:r w:rsidR="000C3DD2" w:rsidRPr="00304EBE">
              <w:rPr>
                <w:rStyle w:val="Hypertextovodkaz"/>
                <w:noProof/>
              </w:rPr>
              <w:t>Oblasti využití</w:t>
            </w:r>
            <w:r w:rsidR="000C3DD2">
              <w:rPr>
                <w:noProof/>
                <w:webHidden/>
              </w:rPr>
              <w:tab/>
            </w:r>
            <w:r w:rsidR="000C3DD2">
              <w:rPr>
                <w:noProof/>
                <w:webHidden/>
              </w:rPr>
              <w:fldChar w:fldCharType="begin"/>
            </w:r>
            <w:r w:rsidR="000C3DD2">
              <w:rPr>
                <w:noProof/>
                <w:webHidden/>
              </w:rPr>
              <w:instrText xml:space="preserve"> PAGEREF _Toc28855458 \h </w:instrText>
            </w:r>
            <w:r w:rsidR="000C3DD2">
              <w:rPr>
                <w:noProof/>
                <w:webHidden/>
              </w:rPr>
            </w:r>
            <w:r w:rsidR="000C3DD2">
              <w:rPr>
                <w:noProof/>
                <w:webHidden/>
              </w:rPr>
              <w:fldChar w:fldCharType="separate"/>
            </w:r>
            <w:r w:rsidR="00E412E8">
              <w:rPr>
                <w:noProof/>
                <w:webHidden/>
              </w:rPr>
              <w:t>12</w:t>
            </w:r>
            <w:r w:rsidR="000C3DD2">
              <w:rPr>
                <w:noProof/>
                <w:webHidden/>
              </w:rPr>
              <w:fldChar w:fldCharType="end"/>
            </w:r>
          </w:hyperlink>
        </w:p>
        <w:p w14:paraId="05A79472"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59" w:history="1">
            <w:r w:rsidR="000C3DD2" w:rsidRPr="00304EBE">
              <w:rPr>
                <w:rStyle w:val="Hypertextovodkaz"/>
                <w:noProof/>
              </w:rPr>
              <w:t>4.3</w:t>
            </w:r>
            <w:r w:rsidR="000C3DD2">
              <w:rPr>
                <w:rFonts w:asciiTheme="minorHAnsi" w:eastAsiaTheme="minorEastAsia" w:hAnsiTheme="minorHAnsi" w:cstheme="minorBidi"/>
                <w:noProof/>
                <w:sz w:val="22"/>
                <w:szCs w:val="22"/>
              </w:rPr>
              <w:tab/>
            </w:r>
            <w:r w:rsidR="000C3DD2" w:rsidRPr="00304EBE">
              <w:rPr>
                <w:rStyle w:val="Hypertextovodkaz"/>
                <w:noProof/>
              </w:rPr>
              <w:t>Komerční aplikace</w:t>
            </w:r>
            <w:r w:rsidR="000C3DD2">
              <w:rPr>
                <w:noProof/>
                <w:webHidden/>
              </w:rPr>
              <w:tab/>
            </w:r>
            <w:r w:rsidR="000C3DD2">
              <w:rPr>
                <w:noProof/>
                <w:webHidden/>
              </w:rPr>
              <w:fldChar w:fldCharType="begin"/>
            </w:r>
            <w:r w:rsidR="000C3DD2">
              <w:rPr>
                <w:noProof/>
                <w:webHidden/>
              </w:rPr>
              <w:instrText xml:space="preserve"> PAGEREF _Toc28855459 \h </w:instrText>
            </w:r>
            <w:r w:rsidR="000C3DD2">
              <w:rPr>
                <w:noProof/>
                <w:webHidden/>
              </w:rPr>
            </w:r>
            <w:r w:rsidR="000C3DD2">
              <w:rPr>
                <w:noProof/>
                <w:webHidden/>
              </w:rPr>
              <w:fldChar w:fldCharType="separate"/>
            </w:r>
            <w:r w:rsidR="00E412E8">
              <w:rPr>
                <w:noProof/>
                <w:webHidden/>
              </w:rPr>
              <w:t>12</w:t>
            </w:r>
            <w:r w:rsidR="000C3DD2">
              <w:rPr>
                <w:noProof/>
                <w:webHidden/>
              </w:rPr>
              <w:fldChar w:fldCharType="end"/>
            </w:r>
          </w:hyperlink>
        </w:p>
        <w:p w14:paraId="08F67A89"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0" w:history="1">
            <w:r w:rsidR="000C3DD2" w:rsidRPr="00304EBE">
              <w:rPr>
                <w:rStyle w:val="Hypertextovodkaz"/>
                <w:noProof/>
              </w:rPr>
              <w:t>4.4</w:t>
            </w:r>
            <w:r w:rsidR="000C3DD2">
              <w:rPr>
                <w:rFonts w:asciiTheme="minorHAnsi" w:eastAsiaTheme="minorEastAsia" w:hAnsiTheme="minorHAnsi" w:cstheme="minorBidi"/>
                <w:noProof/>
                <w:sz w:val="22"/>
                <w:szCs w:val="22"/>
              </w:rPr>
              <w:tab/>
            </w:r>
            <w:r w:rsidR="000C3DD2" w:rsidRPr="00304EBE">
              <w:rPr>
                <w:rStyle w:val="Hypertextovodkaz"/>
                <w:noProof/>
              </w:rPr>
              <w:t>Aplikace pro tělesně postižené osoby</w:t>
            </w:r>
            <w:r w:rsidR="000C3DD2">
              <w:rPr>
                <w:noProof/>
                <w:webHidden/>
              </w:rPr>
              <w:tab/>
            </w:r>
            <w:r w:rsidR="000C3DD2">
              <w:rPr>
                <w:noProof/>
                <w:webHidden/>
              </w:rPr>
              <w:fldChar w:fldCharType="begin"/>
            </w:r>
            <w:r w:rsidR="000C3DD2">
              <w:rPr>
                <w:noProof/>
                <w:webHidden/>
              </w:rPr>
              <w:instrText xml:space="preserve"> PAGEREF _Toc28855460 \h </w:instrText>
            </w:r>
            <w:r w:rsidR="000C3DD2">
              <w:rPr>
                <w:noProof/>
                <w:webHidden/>
              </w:rPr>
            </w:r>
            <w:r w:rsidR="000C3DD2">
              <w:rPr>
                <w:noProof/>
                <w:webHidden/>
              </w:rPr>
              <w:fldChar w:fldCharType="separate"/>
            </w:r>
            <w:r w:rsidR="00E412E8">
              <w:rPr>
                <w:noProof/>
                <w:webHidden/>
              </w:rPr>
              <w:t>13</w:t>
            </w:r>
            <w:r w:rsidR="000C3DD2">
              <w:rPr>
                <w:noProof/>
                <w:webHidden/>
              </w:rPr>
              <w:fldChar w:fldCharType="end"/>
            </w:r>
          </w:hyperlink>
        </w:p>
        <w:p w14:paraId="72C7982F"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1" w:history="1">
            <w:r w:rsidR="000C3DD2" w:rsidRPr="00304EBE">
              <w:rPr>
                <w:rStyle w:val="Hypertextovodkaz"/>
                <w:noProof/>
              </w:rPr>
              <w:t>4.5</w:t>
            </w:r>
            <w:r w:rsidR="000C3DD2">
              <w:rPr>
                <w:rFonts w:asciiTheme="minorHAnsi" w:eastAsiaTheme="minorEastAsia" w:hAnsiTheme="minorHAnsi" w:cstheme="minorBidi"/>
                <w:noProof/>
                <w:sz w:val="22"/>
                <w:szCs w:val="22"/>
              </w:rPr>
              <w:tab/>
            </w:r>
            <w:r w:rsidR="000C3DD2" w:rsidRPr="00304EBE">
              <w:rPr>
                <w:rStyle w:val="Hypertextovodkaz"/>
                <w:noProof/>
              </w:rPr>
              <w:t>Požadavky eyetrackeru</w:t>
            </w:r>
            <w:r w:rsidR="000C3DD2">
              <w:rPr>
                <w:noProof/>
                <w:webHidden/>
              </w:rPr>
              <w:tab/>
            </w:r>
            <w:r w:rsidR="000C3DD2">
              <w:rPr>
                <w:noProof/>
                <w:webHidden/>
              </w:rPr>
              <w:fldChar w:fldCharType="begin"/>
            </w:r>
            <w:r w:rsidR="000C3DD2">
              <w:rPr>
                <w:noProof/>
                <w:webHidden/>
              </w:rPr>
              <w:instrText xml:space="preserve"> PAGEREF _Toc28855461 \h </w:instrText>
            </w:r>
            <w:r w:rsidR="000C3DD2">
              <w:rPr>
                <w:noProof/>
                <w:webHidden/>
              </w:rPr>
            </w:r>
            <w:r w:rsidR="000C3DD2">
              <w:rPr>
                <w:noProof/>
                <w:webHidden/>
              </w:rPr>
              <w:fldChar w:fldCharType="separate"/>
            </w:r>
            <w:r w:rsidR="00E412E8">
              <w:rPr>
                <w:noProof/>
                <w:webHidden/>
              </w:rPr>
              <w:t>13</w:t>
            </w:r>
            <w:r w:rsidR="000C3DD2">
              <w:rPr>
                <w:noProof/>
                <w:webHidden/>
              </w:rPr>
              <w:fldChar w:fldCharType="end"/>
            </w:r>
          </w:hyperlink>
        </w:p>
        <w:p w14:paraId="6E2628AD" w14:textId="77777777" w:rsidR="000C3DD2" w:rsidRDefault="00E56AAD">
          <w:pPr>
            <w:pStyle w:val="Obsah1"/>
            <w:rPr>
              <w:rFonts w:asciiTheme="minorHAnsi" w:eastAsiaTheme="minorEastAsia" w:hAnsiTheme="minorHAnsi" w:cstheme="minorBidi"/>
              <w:noProof/>
              <w:sz w:val="22"/>
              <w:szCs w:val="22"/>
            </w:rPr>
          </w:pPr>
          <w:hyperlink w:anchor="_Toc28855462" w:history="1">
            <w:r w:rsidR="000C3DD2" w:rsidRPr="00304EBE">
              <w:rPr>
                <w:rStyle w:val="Hypertextovodkaz"/>
                <w:noProof/>
              </w:rPr>
              <w:t>5</w:t>
            </w:r>
            <w:r w:rsidR="000C3DD2">
              <w:rPr>
                <w:rFonts w:asciiTheme="minorHAnsi" w:eastAsiaTheme="minorEastAsia" w:hAnsiTheme="minorHAnsi" w:cstheme="minorBidi"/>
                <w:noProof/>
                <w:sz w:val="22"/>
                <w:szCs w:val="22"/>
              </w:rPr>
              <w:tab/>
            </w:r>
            <w:r w:rsidR="000C3DD2" w:rsidRPr="00304EBE">
              <w:rPr>
                <w:rStyle w:val="Hypertextovodkaz"/>
                <w:noProof/>
              </w:rPr>
              <w:t>PŘÍSLUŠENTSVÍ</w:t>
            </w:r>
            <w:r w:rsidR="000C3DD2">
              <w:rPr>
                <w:noProof/>
                <w:webHidden/>
              </w:rPr>
              <w:tab/>
            </w:r>
            <w:r w:rsidR="000C3DD2">
              <w:rPr>
                <w:noProof/>
                <w:webHidden/>
              </w:rPr>
              <w:fldChar w:fldCharType="begin"/>
            </w:r>
            <w:r w:rsidR="000C3DD2">
              <w:rPr>
                <w:noProof/>
                <w:webHidden/>
              </w:rPr>
              <w:instrText xml:space="preserve"> PAGEREF _Toc28855462 \h </w:instrText>
            </w:r>
            <w:r w:rsidR="000C3DD2">
              <w:rPr>
                <w:noProof/>
                <w:webHidden/>
              </w:rPr>
            </w:r>
            <w:r w:rsidR="000C3DD2">
              <w:rPr>
                <w:noProof/>
                <w:webHidden/>
              </w:rPr>
              <w:fldChar w:fldCharType="separate"/>
            </w:r>
            <w:r w:rsidR="00E412E8">
              <w:rPr>
                <w:noProof/>
                <w:webHidden/>
              </w:rPr>
              <w:t>14</w:t>
            </w:r>
            <w:r w:rsidR="000C3DD2">
              <w:rPr>
                <w:noProof/>
                <w:webHidden/>
              </w:rPr>
              <w:fldChar w:fldCharType="end"/>
            </w:r>
          </w:hyperlink>
        </w:p>
        <w:p w14:paraId="48F35A60"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3" w:history="1">
            <w:r w:rsidR="000C3DD2" w:rsidRPr="00304EBE">
              <w:rPr>
                <w:rStyle w:val="Hypertextovodkaz"/>
                <w:noProof/>
              </w:rPr>
              <w:t>5.1</w:t>
            </w:r>
            <w:r w:rsidR="000C3DD2">
              <w:rPr>
                <w:rFonts w:asciiTheme="minorHAnsi" w:eastAsiaTheme="minorEastAsia" w:hAnsiTheme="minorHAnsi" w:cstheme="minorBidi"/>
                <w:noProof/>
                <w:sz w:val="22"/>
                <w:szCs w:val="22"/>
              </w:rPr>
              <w:tab/>
            </w:r>
            <w:r w:rsidR="000C3DD2" w:rsidRPr="00304EBE">
              <w:rPr>
                <w:rStyle w:val="Hypertextovodkaz"/>
                <w:noProof/>
              </w:rPr>
              <w:t>Raspberry Pi 3 Model B</w:t>
            </w:r>
            <w:r w:rsidR="000C3DD2">
              <w:rPr>
                <w:noProof/>
                <w:webHidden/>
              </w:rPr>
              <w:tab/>
            </w:r>
            <w:r w:rsidR="000C3DD2">
              <w:rPr>
                <w:noProof/>
                <w:webHidden/>
              </w:rPr>
              <w:fldChar w:fldCharType="begin"/>
            </w:r>
            <w:r w:rsidR="000C3DD2">
              <w:rPr>
                <w:noProof/>
                <w:webHidden/>
              </w:rPr>
              <w:instrText xml:space="preserve"> PAGEREF _Toc28855463 \h </w:instrText>
            </w:r>
            <w:r w:rsidR="000C3DD2">
              <w:rPr>
                <w:noProof/>
                <w:webHidden/>
              </w:rPr>
            </w:r>
            <w:r w:rsidR="000C3DD2">
              <w:rPr>
                <w:noProof/>
                <w:webHidden/>
              </w:rPr>
              <w:fldChar w:fldCharType="separate"/>
            </w:r>
            <w:r w:rsidR="00E412E8">
              <w:rPr>
                <w:noProof/>
                <w:webHidden/>
              </w:rPr>
              <w:t>14</w:t>
            </w:r>
            <w:r w:rsidR="000C3DD2">
              <w:rPr>
                <w:noProof/>
                <w:webHidden/>
              </w:rPr>
              <w:fldChar w:fldCharType="end"/>
            </w:r>
          </w:hyperlink>
        </w:p>
        <w:p w14:paraId="3ADEF383"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4" w:history="1">
            <w:r w:rsidR="000C3DD2" w:rsidRPr="00304EBE">
              <w:rPr>
                <w:rStyle w:val="Hypertextovodkaz"/>
                <w:noProof/>
              </w:rPr>
              <w:t>5.2</w:t>
            </w:r>
            <w:r w:rsidR="000C3DD2">
              <w:rPr>
                <w:rFonts w:asciiTheme="minorHAnsi" w:eastAsiaTheme="minorEastAsia" w:hAnsiTheme="minorHAnsi" w:cstheme="minorBidi"/>
                <w:noProof/>
                <w:sz w:val="22"/>
                <w:szCs w:val="22"/>
              </w:rPr>
              <w:tab/>
            </w:r>
            <w:r w:rsidR="000C3DD2" w:rsidRPr="00304EBE">
              <w:rPr>
                <w:rStyle w:val="Hypertextovodkaz"/>
                <w:noProof/>
              </w:rPr>
              <w:t>RPi Camera (H)</w:t>
            </w:r>
            <w:r w:rsidR="000C3DD2">
              <w:rPr>
                <w:noProof/>
                <w:webHidden/>
              </w:rPr>
              <w:tab/>
            </w:r>
            <w:r w:rsidR="000C3DD2">
              <w:rPr>
                <w:noProof/>
                <w:webHidden/>
              </w:rPr>
              <w:fldChar w:fldCharType="begin"/>
            </w:r>
            <w:r w:rsidR="000C3DD2">
              <w:rPr>
                <w:noProof/>
                <w:webHidden/>
              </w:rPr>
              <w:instrText xml:space="preserve"> PAGEREF _Toc28855464 \h </w:instrText>
            </w:r>
            <w:r w:rsidR="000C3DD2">
              <w:rPr>
                <w:noProof/>
                <w:webHidden/>
              </w:rPr>
            </w:r>
            <w:r w:rsidR="000C3DD2">
              <w:rPr>
                <w:noProof/>
                <w:webHidden/>
              </w:rPr>
              <w:fldChar w:fldCharType="separate"/>
            </w:r>
            <w:r w:rsidR="00E412E8">
              <w:rPr>
                <w:noProof/>
                <w:webHidden/>
              </w:rPr>
              <w:t>15</w:t>
            </w:r>
            <w:r w:rsidR="000C3DD2">
              <w:rPr>
                <w:noProof/>
                <w:webHidden/>
              </w:rPr>
              <w:fldChar w:fldCharType="end"/>
            </w:r>
          </w:hyperlink>
        </w:p>
        <w:p w14:paraId="1630ABE1"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5" w:history="1">
            <w:r w:rsidR="000C3DD2" w:rsidRPr="00304EBE">
              <w:rPr>
                <w:rStyle w:val="Hypertextovodkaz"/>
                <w:noProof/>
              </w:rPr>
              <w:t>5.3</w:t>
            </w:r>
            <w:r w:rsidR="000C3DD2">
              <w:rPr>
                <w:rFonts w:asciiTheme="minorHAnsi" w:eastAsiaTheme="minorEastAsia" w:hAnsiTheme="minorHAnsi" w:cstheme="minorBidi"/>
                <w:noProof/>
                <w:sz w:val="22"/>
                <w:szCs w:val="22"/>
              </w:rPr>
              <w:tab/>
            </w:r>
            <w:r w:rsidR="000C3DD2" w:rsidRPr="00304EBE">
              <w:rPr>
                <w:rStyle w:val="Hypertextovodkaz"/>
                <w:noProof/>
              </w:rPr>
              <w:t>Nahrávání videa</w:t>
            </w:r>
            <w:r w:rsidR="000C3DD2">
              <w:rPr>
                <w:noProof/>
                <w:webHidden/>
              </w:rPr>
              <w:tab/>
            </w:r>
            <w:r w:rsidR="000C3DD2">
              <w:rPr>
                <w:noProof/>
                <w:webHidden/>
              </w:rPr>
              <w:fldChar w:fldCharType="begin"/>
            </w:r>
            <w:r w:rsidR="000C3DD2">
              <w:rPr>
                <w:noProof/>
                <w:webHidden/>
              </w:rPr>
              <w:instrText xml:space="preserve"> PAGEREF _Toc28855465 \h </w:instrText>
            </w:r>
            <w:r w:rsidR="000C3DD2">
              <w:rPr>
                <w:noProof/>
                <w:webHidden/>
              </w:rPr>
            </w:r>
            <w:r w:rsidR="000C3DD2">
              <w:rPr>
                <w:noProof/>
                <w:webHidden/>
              </w:rPr>
              <w:fldChar w:fldCharType="separate"/>
            </w:r>
            <w:r w:rsidR="00E412E8">
              <w:rPr>
                <w:noProof/>
                <w:webHidden/>
              </w:rPr>
              <w:t>15</w:t>
            </w:r>
            <w:r w:rsidR="000C3DD2">
              <w:rPr>
                <w:noProof/>
                <w:webHidden/>
              </w:rPr>
              <w:fldChar w:fldCharType="end"/>
            </w:r>
          </w:hyperlink>
        </w:p>
        <w:p w14:paraId="643E8E8F" w14:textId="77777777" w:rsidR="000C3DD2" w:rsidRDefault="00E56AAD">
          <w:pPr>
            <w:pStyle w:val="Obsah1"/>
            <w:rPr>
              <w:rFonts w:asciiTheme="minorHAnsi" w:eastAsiaTheme="minorEastAsia" w:hAnsiTheme="minorHAnsi" w:cstheme="minorBidi"/>
              <w:noProof/>
              <w:sz w:val="22"/>
              <w:szCs w:val="22"/>
            </w:rPr>
          </w:pPr>
          <w:hyperlink w:anchor="_Toc28855466" w:history="1">
            <w:r w:rsidR="000C3DD2" w:rsidRPr="00304EBE">
              <w:rPr>
                <w:rStyle w:val="Hypertextovodkaz"/>
                <w:noProof/>
              </w:rPr>
              <w:t>6</w:t>
            </w:r>
            <w:r w:rsidR="000C3DD2">
              <w:rPr>
                <w:rFonts w:asciiTheme="minorHAnsi" w:eastAsiaTheme="minorEastAsia" w:hAnsiTheme="minorHAnsi" w:cstheme="minorBidi"/>
                <w:noProof/>
                <w:sz w:val="22"/>
                <w:szCs w:val="22"/>
              </w:rPr>
              <w:tab/>
            </w:r>
            <w:r w:rsidR="000C3DD2" w:rsidRPr="00304EBE">
              <w:rPr>
                <w:rStyle w:val="Hypertextovodkaz"/>
                <w:noProof/>
              </w:rPr>
              <w:t>ALGORITMY PRO DETEKCI ZORNICE</w:t>
            </w:r>
            <w:r w:rsidR="000C3DD2">
              <w:rPr>
                <w:noProof/>
                <w:webHidden/>
              </w:rPr>
              <w:tab/>
            </w:r>
            <w:r w:rsidR="000C3DD2">
              <w:rPr>
                <w:noProof/>
                <w:webHidden/>
              </w:rPr>
              <w:fldChar w:fldCharType="begin"/>
            </w:r>
            <w:r w:rsidR="000C3DD2">
              <w:rPr>
                <w:noProof/>
                <w:webHidden/>
              </w:rPr>
              <w:instrText xml:space="preserve"> PAGEREF _Toc28855466 \h </w:instrText>
            </w:r>
            <w:r w:rsidR="000C3DD2">
              <w:rPr>
                <w:noProof/>
                <w:webHidden/>
              </w:rPr>
            </w:r>
            <w:r w:rsidR="000C3DD2">
              <w:rPr>
                <w:noProof/>
                <w:webHidden/>
              </w:rPr>
              <w:fldChar w:fldCharType="separate"/>
            </w:r>
            <w:r w:rsidR="00E412E8">
              <w:rPr>
                <w:noProof/>
                <w:webHidden/>
              </w:rPr>
              <w:t>16</w:t>
            </w:r>
            <w:r w:rsidR="000C3DD2">
              <w:rPr>
                <w:noProof/>
                <w:webHidden/>
              </w:rPr>
              <w:fldChar w:fldCharType="end"/>
            </w:r>
          </w:hyperlink>
        </w:p>
        <w:p w14:paraId="4EEFEA27"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7" w:history="1">
            <w:r w:rsidR="000C3DD2" w:rsidRPr="00304EBE">
              <w:rPr>
                <w:rStyle w:val="Hypertextovodkaz"/>
                <w:noProof/>
              </w:rPr>
              <w:t>6.1</w:t>
            </w:r>
            <w:r w:rsidR="000C3DD2">
              <w:rPr>
                <w:rFonts w:asciiTheme="minorHAnsi" w:eastAsiaTheme="minorEastAsia" w:hAnsiTheme="minorHAnsi" w:cstheme="minorBidi"/>
                <w:noProof/>
                <w:sz w:val="22"/>
                <w:szCs w:val="22"/>
              </w:rPr>
              <w:tab/>
            </w:r>
            <w:r w:rsidR="000C3DD2" w:rsidRPr="00304EBE">
              <w:rPr>
                <w:rStyle w:val="Hypertextovodkaz"/>
                <w:noProof/>
              </w:rPr>
              <w:t>Předzpracování obrazu</w:t>
            </w:r>
            <w:r w:rsidR="000C3DD2">
              <w:rPr>
                <w:noProof/>
                <w:webHidden/>
              </w:rPr>
              <w:tab/>
            </w:r>
            <w:r w:rsidR="000C3DD2">
              <w:rPr>
                <w:noProof/>
                <w:webHidden/>
              </w:rPr>
              <w:fldChar w:fldCharType="begin"/>
            </w:r>
            <w:r w:rsidR="000C3DD2">
              <w:rPr>
                <w:noProof/>
                <w:webHidden/>
              </w:rPr>
              <w:instrText xml:space="preserve"> PAGEREF _Toc28855467 \h </w:instrText>
            </w:r>
            <w:r w:rsidR="000C3DD2">
              <w:rPr>
                <w:noProof/>
                <w:webHidden/>
              </w:rPr>
            </w:r>
            <w:r w:rsidR="000C3DD2">
              <w:rPr>
                <w:noProof/>
                <w:webHidden/>
              </w:rPr>
              <w:fldChar w:fldCharType="separate"/>
            </w:r>
            <w:r w:rsidR="00E412E8">
              <w:rPr>
                <w:noProof/>
                <w:webHidden/>
              </w:rPr>
              <w:t>16</w:t>
            </w:r>
            <w:r w:rsidR="000C3DD2">
              <w:rPr>
                <w:noProof/>
                <w:webHidden/>
              </w:rPr>
              <w:fldChar w:fldCharType="end"/>
            </w:r>
          </w:hyperlink>
        </w:p>
        <w:p w14:paraId="64F6AAB7"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8" w:history="1">
            <w:r w:rsidR="000C3DD2" w:rsidRPr="00304EBE">
              <w:rPr>
                <w:rStyle w:val="Hypertextovodkaz"/>
                <w:noProof/>
              </w:rPr>
              <w:t>6.2</w:t>
            </w:r>
            <w:r w:rsidR="000C3DD2">
              <w:rPr>
                <w:rFonts w:asciiTheme="minorHAnsi" w:eastAsiaTheme="minorEastAsia" w:hAnsiTheme="minorHAnsi" w:cstheme="minorBidi"/>
                <w:noProof/>
                <w:sz w:val="22"/>
                <w:szCs w:val="22"/>
              </w:rPr>
              <w:tab/>
            </w:r>
            <w:r w:rsidR="000C3DD2" w:rsidRPr="00304EBE">
              <w:rPr>
                <w:rStyle w:val="Hypertextovodkaz"/>
                <w:noProof/>
              </w:rPr>
              <w:t>Detekce obličeje</w:t>
            </w:r>
            <w:r w:rsidR="000C3DD2">
              <w:rPr>
                <w:noProof/>
                <w:webHidden/>
              </w:rPr>
              <w:tab/>
            </w:r>
            <w:r w:rsidR="000C3DD2">
              <w:rPr>
                <w:noProof/>
                <w:webHidden/>
              </w:rPr>
              <w:fldChar w:fldCharType="begin"/>
            </w:r>
            <w:r w:rsidR="000C3DD2">
              <w:rPr>
                <w:noProof/>
                <w:webHidden/>
              </w:rPr>
              <w:instrText xml:space="preserve"> PAGEREF _Toc28855468 \h </w:instrText>
            </w:r>
            <w:r w:rsidR="000C3DD2">
              <w:rPr>
                <w:noProof/>
                <w:webHidden/>
              </w:rPr>
            </w:r>
            <w:r w:rsidR="000C3DD2">
              <w:rPr>
                <w:noProof/>
                <w:webHidden/>
              </w:rPr>
              <w:fldChar w:fldCharType="separate"/>
            </w:r>
            <w:r w:rsidR="00E412E8">
              <w:rPr>
                <w:noProof/>
                <w:webHidden/>
              </w:rPr>
              <w:t>19</w:t>
            </w:r>
            <w:r w:rsidR="000C3DD2">
              <w:rPr>
                <w:noProof/>
                <w:webHidden/>
              </w:rPr>
              <w:fldChar w:fldCharType="end"/>
            </w:r>
          </w:hyperlink>
        </w:p>
        <w:p w14:paraId="6600126F"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69" w:history="1">
            <w:r w:rsidR="000C3DD2" w:rsidRPr="00304EBE">
              <w:rPr>
                <w:rStyle w:val="Hypertextovodkaz"/>
                <w:noProof/>
              </w:rPr>
              <w:t>6.3</w:t>
            </w:r>
            <w:r w:rsidR="000C3DD2">
              <w:rPr>
                <w:rFonts w:asciiTheme="minorHAnsi" w:eastAsiaTheme="minorEastAsia" w:hAnsiTheme="minorHAnsi" w:cstheme="minorBidi"/>
                <w:noProof/>
                <w:sz w:val="22"/>
                <w:szCs w:val="22"/>
              </w:rPr>
              <w:tab/>
            </w:r>
            <w:r w:rsidR="000C3DD2" w:rsidRPr="00304EBE">
              <w:rPr>
                <w:rStyle w:val="Hypertextovodkaz"/>
                <w:noProof/>
              </w:rPr>
              <w:t>Detekce očí</w:t>
            </w:r>
            <w:r w:rsidR="000C3DD2">
              <w:rPr>
                <w:noProof/>
                <w:webHidden/>
              </w:rPr>
              <w:tab/>
            </w:r>
            <w:r w:rsidR="000C3DD2">
              <w:rPr>
                <w:noProof/>
                <w:webHidden/>
              </w:rPr>
              <w:fldChar w:fldCharType="begin"/>
            </w:r>
            <w:r w:rsidR="000C3DD2">
              <w:rPr>
                <w:noProof/>
                <w:webHidden/>
              </w:rPr>
              <w:instrText xml:space="preserve"> PAGEREF _Toc28855469 \h </w:instrText>
            </w:r>
            <w:r w:rsidR="000C3DD2">
              <w:rPr>
                <w:noProof/>
                <w:webHidden/>
              </w:rPr>
            </w:r>
            <w:r w:rsidR="000C3DD2">
              <w:rPr>
                <w:noProof/>
                <w:webHidden/>
              </w:rPr>
              <w:fldChar w:fldCharType="separate"/>
            </w:r>
            <w:r w:rsidR="00E412E8">
              <w:rPr>
                <w:noProof/>
                <w:webHidden/>
              </w:rPr>
              <w:t>21</w:t>
            </w:r>
            <w:r w:rsidR="000C3DD2">
              <w:rPr>
                <w:noProof/>
                <w:webHidden/>
              </w:rPr>
              <w:fldChar w:fldCharType="end"/>
            </w:r>
          </w:hyperlink>
        </w:p>
        <w:p w14:paraId="2BD01201"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70" w:history="1">
            <w:r w:rsidR="000C3DD2" w:rsidRPr="00304EBE">
              <w:rPr>
                <w:rStyle w:val="Hypertextovodkaz"/>
                <w:noProof/>
              </w:rPr>
              <w:t>6.4</w:t>
            </w:r>
            <w:r w:rsidR="000C3DD2">
              <w:rPr>
                <w:rFonts w:asciiTheme="minorHAnsi" w:eastAsiaTheme="minorEastAsia" w:hAnsiTheme="minorHAnsi" w:cstheme="minorBidi"/>
                <w:noProof/>
                <w:sz w:val="22"/>
                <w:szCs w:val="22"/>
              </w:rPr>
              <w:tab/>
            </w:r>
            <w:r w:rsidR="000C3DD2" w:rsidRPr="00304EBE">
              <w:rPr>
                <w:rStyle w:val="Hypertextovodkaz"/>
                <w:noProof/>
              </w:rPr>
              <w:t>Detekce zornice</w:t>
            </w:r>
            <w:r w:rsidR="000C3DD2">
              <w:rPr>
                <w:noProof/>
                <w:webHidden/>
              </w:rPr>
              <w:tab/>
            </w:r>
            <w:r w:rsidR="000C3DD2">
              <w:rPr>
                <w:noProof/>
                <w:webHidden/>
              </w:rPr>
              <w:fldChar w:fldCharType="begin"/>
            </w:r>
            <w:r w:rsidR="000C3DD2">
              <w:rPr>
                <w:noProof/>
                <w:webHidden/>
              </w:rPr>
              <w:instrText xml:space="preserve"> PAGEREF _Toc28855470 \h </w:instrText>
            </w:r>
            <w:r w:rsidR="000C3DD2">
              <w:rPr>
                <w:noProof/>
                <w:webHidden/>
              </w:rPr>
            </w:r>
            <w:r w:rsidR="000C3DD2">
              <w:rPr>
                <w:noProof/>
                <w:webHidden/>
              </w:rPr>
              <w:fldChar w:fldCharType="separate"/>
            </w:r>
            <w:r w:rsidR="00E412E8">
              <w:rPr>
                <w:noProof/>
                <w:webHidden/>
              </w:rPr>
              <w:t>23</w:t>
            </w:r>
            <w:r w:rsidR="000C3DD2">
              <w:rPr>
                <w:noProof/>
                <w:webHidden/>
              </w:rPr>
              <w:fldChar w:fldCharType="end"/>
            </w:r>
          </w:hyperlink>
        </w:p>
        <w:p w14:paraId="684F767E" w14:textId="77777777" w:rsidR="000C3DD2" w:rsidRDefault="00E56AAD">
          <w:pPr>
            <w:pStyle w:val="Obsah1"/>
            <w:rPr>
              <w:rFonts w:asciiTheme="minorHAnsi" w:eastAsiaTheme="minorEastAsia" w:hAnsiTheme="minorHAnsi" w:cstheme="minorBidi"/>
              <w:noProof/>
              <w:sz w:val="22"/>
              <w:szCs w:val="22"/>
            </w:rPr>
          </w:pPr>
          <w:hyperlink w:anchor="_Toc28855471" w:history="1">
            <w:r w:rsidR="000C3DD2" w:rsidRPr="00304EBE">
              <w:rPr>
                <w:rStyle w:val="Hypertextovodkaz"/>
                <w:noProof/>
              </w:rPr>
              <w:t>7</w:t>
            </w:r>
            <w:r w:rsidR="000C3DD2">
              <w:rPr>
                <w:rFonts w:asciiTheme="minorHAnsi" w:eastAsiaTheme="minorEastAsia" w:hAnsiTheme="minorHAnsi" w:cstheme="minorBidi"/>
                <w:noProof/>
                <w:sz w:val="22"/>
                <w:szCs w:val="22"/>
              </w:rPr>
              <w:tab/>
            </w:r>
            <w:r w:rsidR="000C3DD2" w:rsidRPr="00304EBE">
              <w:rPr>
                <w:rStyle w:val="Hypertextovodkaz"/>
                <w:noProof/>
              </w:rPr>
              <w:t>ONLINE DETEKCE</w:t>
            </w:r>
            <w:r w:rsidR="000C3DD2">
              <w:rPr>
                <w:noProof/>
                <w:webHidden/>
              </w:rPr>
              <w:tab/>
            </w:r>
            <w:r w:rsidR="000C3DD2">
              <w:rPr>
                <w:noProof/>
                <w:webHidden/>
              </w:rPr>
              <w:fldChar w:fldCharType="begin"/>
            </w:r>
            <w:r w:rsidR="000C3DD2">
              <w:rPr>
                <w:noProof/>
                <w:webHidden/>
              </w:rPr>
              <w:instrText xml:space="preserve"> PAGEREF _Toc28855471 \h </w:instrText>
            </w:r>
            <w:r w:rsidR="000C3DD2">
              <w:rPr>
                <w:noProof/>
                <w:webHidden/>
              </w:rPr>
            </w:r>
            <w:r w:rsidR="000C3DD2">
              <w:rPr>
                <w:noProof/>
                <w:webHidden/>
              </w:rPr>
              <w:fldChar w:fldCharType="separate"/>
            </w:r>
            <w:r w:rsidR="00E412E8">
              <w:rPr>
                <w:noProof/>
                <w:webHidden/>
              </w:rPr>
              <w:t>26</w:t>
            </w:r>
            <w:r w:rsidR="000C3DD2">
              <w:rPr>
                <w:noProof/>
                <w:webHidden/>
              </w:rPr>
              <w:fldChar w:fldCharType="end"/>
            </w:r>
          </w:hyperlink>
        </w:p>
        <w:p w14:paraId="4B81C093"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72" w:history="1">
            <w:r w:rsidR="000C3DD2" w:rsidRPr="00304EBE">
              <w:rPr>
                <w:rStyle w:val="Hypertextovodkaz"/>
                <w:noProof/>
              </w:rPr>
              <w:t>7.1</w:t>
            </w:r>
            <w:r w:rsidR="000C3DD2">
              <w:rPr>
                <w:rFonts w:asciiTheme="minorHAnsi" w:eastAsiaTheme="minorEastAsia" w:hAnsiTheme="minorHAnsi" w:cstheme="minorBidi"/>
                <w:noProof/>
                <w:sz w:val="22"/>
                <w:szCs w:val="22"/>
              </w:rPr>
              <w:tab/>
            </w:r>
            <w:r w:rsidR="000C3DD2" w:rsidRPr="00304EBE">
              <w:rPr>
                <w:rStyle w:val="Hypertextovodkaz"/>
                <w:noProof/>
              </w:rPr>
              <w:t>Algoritmus</w:t>
            </w:r>
            <w:r w:rsidR="000C3DD2">
              <w:rPr>
                <w:noProof/>
                <w:webHidden/>
              </w:rPr>
              <w:tab/>
            </w:r>
            <w:r w:rsidR="000C3DD2">
              <w:rPr>
                <w:noProof/>
                <w:webHidden/>
              </w:rPr>
              <w:fldChar w:fldCharType="begin"/>
            </w:r>
            <w:r w:rsidR="000C3DD2">
              <w:rPr>
                <w:noProof/>
                <w:webHidden/>
              </w:rPr>
              <w:instrText xml:space="preserve"> PAGEREF _Toc28855472 \h </w:instrText>
            </w:r>
            <w:r w:rsidR="000C3DD2">
              <w:rPr>
                <w:noProof/>
                <w:webHidden/>
              </w:rPr>
            </w:r>
            <w:r w:rsidR="000C3DD2">
              <w:rPr>
                <w:noProof/>
                <w:webHidden/>
              </w:rPr>
              <w:fldChar w:fldCharType="separate"/>
            </w:r>
            <w:r w:rsidR="00E412E8">
              <w:rPr>
                <w:noProof/>
                <w:webHidden/>
              </w:rPr>
              <w:t>26</w:t>
            </w:r>
            <w:r w:rsidR="000C3DD2">
              <w:rPr>
                <w:noProof/>
                <w:webHidden/>
              </w:rPr>
              <w:fldChar w:fldCharType="end"/>
            </w:r>
          </w:hyperlink>
        </w:p>
        <w:p w14:paraId="4BC5AA75" w14:textId="77777777" w:rsidR="000C3DD2" w:rsidRDefault="00E56AAD">
          <w:pPr>
            <w:pStyle w:val="Obsah2"/>
            <w:tabs>
              <w:tab w:val="left" w:pos="880"/>
              <w:tab w:val="right" w:leader="dot" w:pos="8493"/>
            </w:tabs>
            <w:rPr>
              <w:rFonts w:asciiTheme="minorHAnsi" w:eastAsiaTheme="minorEastAsia" w:hAnsiTheme="minorHAnsi" w:cstheme="minorBidi"/>
              <w:noProof/>
              <w:sz w:val="22"/>
              <w:szCs w:val="22"/>
            </w:rPr>
          </w:pPr>
          <w:hyperlink w:anchor="_Toc28855473" w:history="1">
            <w:r w:rsidR="000C3DD2" w:rsidRPr="00304EBE">
              <w:rPr>
                <w:rStyle w:val="Hypertextovodkaz"/>
                <w:noProof/>
              </w:rPr>
              <w:t>7.2</w:t>
            </w:r>
            <w:r w:rsidR="000C3DD2">
              <w:rPr>
                <w:rFonts w:asciiTheme="minorHAnsi" w:eastAsiaTheme="minorEastAsia" w:hAnsiTheme="minorHAnsi" w:cstheme="minorBidi"/>
                <w:noProof/>
                <w:sz w:val="22"/>
                <w:szCs w:val="22"/>
              </w:rPr>
              <w:tab/>
            </w:r>
            <w:r w:rsidR="000C3DD2" w:rsidRPr="00304EBE">
              <w:rPr>
                <w:rStyle w:val="Hypertextovodkaz"/>
                <w:noProof/>
              </w:rPr>
              <w:t>Výsledky</w:t>
            </w:r>
            <w:r w:rsidR="000C3DD2">
              <w:rPr>
                <w:noProof/>
                <w:webHidden/>
              </w:rPr>
              <w:tab/>
            </w:r>
            <w:r w:rsidR="000C3DD2">
              <w:rPr>
                <w:noProof/>
                <w:webHidden/>
              </w:rPr>
              <w:fldChar w:fldCharType="begin"/>
            </w:r>
            <w:r w:rsidR="000C3DD2">
              <w:rPr>
                <w:noProof/>
                <w:webHidden/>
              </w:rPr>
              <w:instrText xml:space="preserve"> PAGEREF _Toc28855473 \h </w:instrText>
            </w:r>
            <w:r w:rsidR="000C3DD2">
              <w:rPr>
                <w:noProof/>
                <w:webHidden/>
              </w:rPr>
            </w:r>
            <w:r w:rsidR="000C3DD2">
              <w:rPr>
                <w:noProof/>
                <w:webHidden/>
              </w:rPr>
              <w:fldChar w:fldCharType="separate"/>
            </w:r>
            <w:r w:rsidR="00E412E8">
              <w:rPr>
                <w:noProof/>
                <w:webHidden/>
              </w:rPr>
              <w:t>27</w:t>
            </w:r>
            <w:r w:rsidR="000C3DD2">
              <w:rPr>
                <w:noProof/>
                <w:webHidden/>
              </w:rPr>
              <w:fldChar w:fldCharType="end"/>
            </w:r>
          </w:hyperlink>
        </w:p>
        <w:p w14:paraId="79292949" w14:textId="77777777" w:rsidR="000C3DD2" w:rsidRDefault="00E56AAD">
          <w:pPr>
            <w:pStyle w:val="Obsah1"/>
            <w:rPr>
              <w:rFonts w:asciiTheme="minorHAnsi" w:eastAsiaTheme="minorEastAsia" w:hAnsiTheme="minorHAnsi" w:cstheme="minorBidi"/>
              <w:noProof/>
              <w:sz w:val="22"/>
              <w:szCs w:val="22"/>
            </w:rPr>
          </w:pPr>
          <w:hyperlink w:anchor="_Toc28855474" w:history="1">
            <w:r w:rsidR="000C3DD2" w:rsidRPr="00304EBE">
              <w:rPr>
                <w:rStyle w:val="Hypertextovodkaz"/>
                <w:noProof/>
              </w:rPr>
              <w:t>ZÁVĚR</w:t>
            </w:r>
            <w:r w:rsidR="000C3DD2">
              <w:rPr>
                <w:noProof/>
                <w:webHidden/>
              </w:rPr>
              <w:tab/>
            </w:r>
            <w:r w:rsidR="000C3DD2">
              <w:rPr>
                <w:noProof/>
                <w:webHidden/>
              </w:rPr>
              <w:fldChar w:fldCharType="begin"/>
            </w:r>
            <w:r w:rsidR="000C3DD2">
              <w:rPr>
                <w:noProof/>
                <w:webHidden/>
              </w:rPr>
              <w:instrText xml:space="preserve"> PAGEREF _Toc28855474 \h </w:instrText>
            </w:r>
            <w:r w:rsidR="000C3DD2">
              <w:rPr>
                <w:noProof/>
                <w:webHidden/>
              </w:rPr>
            </w:r>
            <w:r w:rsidR="000C3DD2">
              <w:rPr>
                <w:noProof/>
                <w:webHidden/>
              </w:rPr>
              <w:fldChar w:fldCharType="separate"/>
            </w:r>
            <w:r w:rsidR="00E412E8">
              <w:rPr>
                <w:noProof/>
                <w:webHidden/>
              </w:rPr>
              <w:t>30</w:t>
            </w:r>
            <w:r w:rsidR="000C3DD2">
              <w:rPr>
                <w:noProof/>
                <w:webHidden/>
              </w:rPr>
              <w:fldChar w:fldCharType="end"/>
            </w:r>
          </w:hyperlink>
        </w:p>
        <w:p w14:paraId="3B21CD1B" w14:textId="77777777" w:rsidR="000C3DD2" w:rsidRDefault="00E56AAD">
          <w:pPr>
            <w:pStyle w:val="Obsah1"/>
            <w:rPr>
              <w:rFonts w:asciiTheme="minorHAnsi" w:eastAsiaTheme="minorEastAsia" w:hAnsiTheme="minorHAnsi" w:cstheme="minorBidi"/>
              <w:noProof/>
              <w:sz w:val="22"/>
              <w:szCs w:val="22"/>
            </w:rPr>
          </w:pPr>
          <w:hyperlink w:anchor="_Toc28855475" w:history="1">
            <w:r w:rsidR="000C3DD2" w:rsidRPr="00304EBE">
              <w:rPr>
                <w:rStyle w:val="Hypertextovodkaz"/>
                <w:noProof/>
              </w:rPr>
              <w:t>LITERATURA</w:t>
            </w:r>
            <w:r w:rsidR="000C3DD2">
              <w:rPr>
                <w:noProof/>
                <w:webHidden/>
              </w:rPr>
              <w:tab/>
            </w:r>
            <w:r w:rsidR="000C3DD2">
              <w:rPr>
                <w:noProof/>
                <w:webHidden/>
              </w:rPr>
              <w:fldChar w:fldCharType="begin"/>
            </w:r>
            <w:r w:rsidR="000C3DD2">
              <w:rPr>
                <w:noProof/>
                <w:webHidden/>
              </w:rPr>
              <w:instrText xml:space="preserve"> PAGEREF _Toc28855475 \h </w:instrText>
            </w:r>
            <w:r w:rsidR="000C3DD2">
              <w:rPr>
                <w:noProof/>
                <w:webHidden/>
              </w:rPr>
            </w:r>
            <w:r w:rsidR="000C3DD2">
              <w:rPr>
                <w:noProof/>
                <w:webHidden/>
              </w:rPr>
              <w:fldChar w:fldCharType="separate"/>
            </w:r>
            <w:r w:rsidR="00E412E8">
              <w:rPr>
                <w:noProof/>
                <w:webHidden/>
              </w:rPr>
              <w:t>31</w:t>
            </w:r>
            <w:r w:rsidR="000C3DD2">
              <w:rPr>
                <w:noProof/>
                <w:webHidden/>
              </w:rPr>
              <w:fldChar w:fldCharType="end"/>
            </w:r>
          </w:hyperlink>
        </w:p>
        <w:p w14:paraId="4112F33E" w14:textId="77777777" w:rsidR="00210720" w:rsidRDefault="004404AD" w:rsidP="00210720">
          <w:r w:rsidRPr="004404AD">
            <w:rPr>
              <w:b/>
              <w:bCs/>
            </w:rPr>
            <w:fldChar w:fldCharType="end"/>
          </w:r>
        </w:p>
      </w:sdtContent>
    </w:sdt>
    <w:p w14:paraId="45EA734E" w14:textId="42A4A321" w:rsidR="004404AD" w:rsidRPr="00210720" w:rsidRDefault="004404AD" w:rsidP="00210720">
      <w:r w:rsidRPr="004404AD">
        <w:rPr>
          <w:b/>
          <w:sz w:val="48"/>
          <w:szCs w:val="40"/>
          <w:lang w:val="de-DE"/>
        </w:rPr>
        <w:br w:type="page"/>
      </w:r>
      <w:r w:rsidR="00786449">
        <w:rPr>
          <w:b/>
          <w:sz w:val="40"/>
          <w:szCs w:val="40"/>
          <w:lang w:val="de-DE"/>
        </w:rPr>
        <w:lastRenderedPageBreak/>
        <w:t>SEZNAM OBRÁZKŮ</w:t>
      </w:r>
    </w:p>
    <w:p w14:paraId="29849D2D" w14:textId="77777777" w:rsidR="001F5D3C" w:rsidRDefault="004404AD">
      <w:pPr>
        <w:pStyle w:val="Seznamobrzk"/>
        <w:tabs>
          <w:tab w:val="right" w:leader="dot" w:pos="8493"/>
        </w:tabs>
        <w:rPr>
          <w:rFonts w:asciiTheme="minorHAnsi" w:eastAsiaTheme="minorEastAsia" w:hAnsiTheme="minorHAnsi" w:cstheme="minorBidi"/>
          <w:noProof/>
          <w:sz w:val="22"/>
          <w:szCs w:val="22"/>
        </w:rPr>
      </w:pPr>
      <w:r w:rsidRPr="004404AD">
        <w:fldChar w:fldCharType="begin"/>
      </w:r>
      <w:r w:rsidRPr="004404AD">
        <w:instrText xml:space="preserve"> TOC \h \z \c "Obrázek" </w:instrText>
      </w:r>
      <w:r w:rsidRPr="004404AD">
        <w:fldChar w:fldCharType="separate"/>
      </w:r>
      <w:hyperlink r:id="rId10" w:anchor="_Toc28897355" w:history="1">
        <w:r w:rsidR="001F5D3C" w:rsidRPr="00D17CF4">
          <w:rPr>
            <w:rStyle w:val="Hypertextovodkaz"/>
            <w:noProof/>
          </w:rPr>
          <w:t>Obrázek 1: Oko [4]</w:t>
        </w:r>
        <w:r w:rsidR="001F5D3C">
          <w:rPr>
            <w:noProof/>
            <w:webHidden/>
          </w:rPr>
          <w:tab/>
        </w:r>
        <w:r w:rsidR="001F5D3C">
          <w:rPr>
            <w:noProof/>
            <w:webHidden/>
          </w:rPr>
          <w:fldChar w:fldCharType="begin"/>
        </w:r>
        <w:r w:rsidR="001F5D3C">
          <w:rPr>
            <w:noProof/>
            <w:webHidden/>
          </w:rPr>
          <w:instrText xml:space="preserve"> PAGEREF _Toc28897355 \h </w:instrText>
        </w:r>
        <w:r w:rsidR="001F5D3C">
          <w:rPr>
            <w:noProof/>
            <w:webHidden/>
          </w:rPr>
        </w:r>
        <w:r w:rsidR="001F5D3C">
          <w:rPr>
            <w:noProof/>
            <w:webHidden/>
          </w:rPr>
          <w:fldChar w:fldCharType="separate"/>
        </w:r>
        <w:r w:rsidR="00E412E8">
          <w:rPr>
            <w:noProof/>
            <w:webHidden/>
          </w:rPr>
          <w:t>2</w:t>
        </w:r>
        <w:r w:rsidR="001F5D3C">
          <w:rPr>
            <w:noProof/>
            <w:webHidden/>
          </w:rPr>
          <w:fldChar w:fldCharType="end"/>
        </w:r>
      </w:hyperlink>
    </w:p>
    <w:p w14:paraId="5F8E8ADB"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56" w:history="1">
        <w:r w:rsidR="001F5D3C" w:rsidRPr="00D17CF4">
          <w:rPr>
            <w:rStyle w:val="Hypertextovodkaz"/>
            <w:noProof/>
          </w:rPr>
          <w:t>Obrázek 2: Okohybné svaly [7]</w:t>
        </w:r>
        <w:r w:rsidR="001F5D3C">
          <w:rPr>
            <w:noProof/>
            <w:webHidden/>
          </w:rPr>
          <w:tab/>
        </w:r>
        <w:r w:rsidR="001F5D3C">
          <w:rPr>
            <w:noProof/>
            <w:webHidden/>
          </w:rPr>
          <w:fldChar w:fldCharType="begin"/>
        </w:r>
        <w:r w:rsidR="001F5D3C">
          <w:rPr>
            <w:noProof/>
            <w:webHidden/>
          </w:rPr>
          <w:instrText xml:space="preserve"> PAGEREF _Toc28897356 \h </w:instrText>
        </w:r>
        <w:r w:rsidR="001F5D3C">
          <w:rPr>
            <w:noProof/>
            <w:webHidden/>
          </w:rPr>
        </w:r>
        <w:r w:rsidR="001F5D3C">
          <w:rPr>
            <w:noProof/>
            <w:webHidden/>
          </w:rPr>
          <w:fldChar w:fldCharType="separate"/>
        </w:r>
        <w:r w:rsidR="00E412E8">
          <w:rPr>
            <w:noProof/>
            <w:webHidden/>
          </w:rPr>
          <w:t>3</w:t>
        </w:r>
        <w:r w:rsidR="001F5D3C">
          <w:rPr>
            <w:noProof/>
            <w:webHidden/>
          </w:rPr>
          <w:fldChar w:fldCharType="end"/>
        </w:r>
      </w:hyperlink>
    </w:p>
    <w:p w14:paraId="7A71E6A5"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57" w:history="1">
        <w:r w:rsidR="001F5D3C" w:rsidRPr="00D17CF4">
          <w:rPr>
            <w:rStyle w:val="Hypertextovodkaz"/>
            <w:noProof/>
          </w:rPr>
          <w:t>Obrázek 3: Dukce; A – Addukce, B – Abdukce, C – Elevace, D – Deprese [12]</w:t>
        </w:r>
        <w:r w:rsidR="001F5D3C">
          <w:rPr>
            <w:noProof/>
            <w:webHidden/>
          </w:rPr>
          <w:tab/>
        </w:r>
        <w:r w:rsidR="001F5D3C">
          <w:rPr>
            <w:noProof/>
            <w:webHidden/>
          </w:rPr>
          <w:fldChar w:fldCharType="begin"/>
        </w:r>
        <w:r w:rsidR="001F5D3C">
          <w:rPr>
            <w:noProof/>
            <w:webHidden/>
          </w:rPr>
          <w:instrText xml:space="preserve"> PAGEREF _Toc28897357 \h </w:instrText>
        </w:r>
        <w:r w:rsidR="001F5D3C">
          <w:rPr>
            <w:noProof/>
            <w:webHidden/>
          </w:rPr>
        </w:r>
        <w:r w:rsidR="001F5D3C">
          <w:rPr>
            <w:noProof/>
            <w:webHidden/>
          </w:rPr>
          <w:fldChar w:fldCharType="separate"/>
        </w:r>
        <w:r w:rsidR="00E412E8">
          <w:rPr>
            <w:noProof/>
            <w:webHidden/>
          </w:rPr>
          <w:t>6</w:t>
        </w:r>
        <w:r w:rsidR="001F5D3C">
          <w:rPr>
            <w:noProof/>
            <w:webHidden/>
          </w:rPr>
          <w:fldChar w:fldCharType="end"/>
        </w:r>
      </w:hyperlink>
    </w:p>
    <w:p w14:paraId="7EAA4824"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58" w:history="1">
        <w:r w:rsidR="001F5D3C" w:rsidRPr="00D17CF4">
          <w:rPr>
            <w:rStyle w:val="Hypertextovodkaz"/>
            <w:noProof/>
          </w:rPr>
          <w:t>Obrázek 4: EOG [14]</w:t>
        </w:r>
        <w:r w:rsidR="001F5D3C">
          <w:rPr>
            <w:noProof/>
            <w:webHidden/>
          </w:rPr>
          <w:tab/>
        </w:r>
        <w:r w:rsidR="001F5D3C">
          <w:rPr>
            <w:noProof/>
            <w:webHidden/>
          </w:rPr>
          <w:fldChar w:fldCharType="begin"/>
        </w:r>
        <w:r w:rsidR="001F5D3C">
          <w:rPr>
            <w:noProof/>
            <w:webHidden/>
          </w:rPr>
          <w:instrText xml:space="preserve"> PAGEREF _Toc28897358 \h </w:instrText>
        </w:r>
        <w:r w:rsidR="001F5D3C">
          <w:rPr>
            <w:noProof/>
            <w:webHidden/>
          </w:rPr>
        </w:r>
        <w:r w:rsidR="001F5D3C">
          <w:rPr>
            <w:noProof/>
            <w:webHidden/>
          </w:rPr>
          <w:fldChar w:fldCharType="separate"/>
        </w:r>
        <w:r w:rsidR="00E412E8">
          <w:rPr>
            <w:noProof/>
            <w:webHidden/>
          </w:rPr>
          <w:t>9</w:t>
        </w:r>
        <w:r w:rsidR="001F5D3C">
          <w:rPr>
            <w:noProof/>
            <w:webHidden/>
          </w:rPr>
          <w:fldChar w:fldCharType="end"/>
        </w:r>
      </w:hyperlink>
    </w:p>
    <w:p w14:paraId="659E8530"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59" w:history="1">
        <w:r w:rsidR="001F5D3C" w:rsidRPr="00D17CF4">
          <w:rPr>
            <w:rStyle w:val="Hypertextovodkaz"/>
            <w:noProof/>
          </w:rPr>
          <w:t>Obrázek 5: Příklad snímání metody VOG dikrotickými brýlemi [15]</w:t>
        </w:r>
        <w:r w:rsidR="001F5D3C">
          <w:rPr>
            <w:noProof/>
            <w:webHidden/>
          </w:rPr>
          <w:tab/>
        </w:r>
        <w:r w:rsidR="001F5D3C">
          <w:rPr>
            <w:noProof/>
            <w:webHidden/>
          </w:rPr>
          <w:fldChar w:fldCharType="begin"/>
        </w:r>
        <w:r w:rsidR="001F5D3C">
          <w:rPr>
            <w:noProof/>
            <w:webHidden/>
          </w:rPr>
          <w:instrText xml:space="preserve"> PAGEREF _Toc28897359 \h </w:instrText>
        </w:r>
        <w:r w:rsidR="001F5D3C">
          <w:rPr>
            <w:noProof/>
            <w:webHidden/>
          </w:rPr>
        </w:r>
        <w:r w:rsidR="001F5D3C">
          <w:rPr>
            <w:noProof/>
            <w:webHidden/>
          </w:rPr>
          <w:fldChar w:fldCharType="separate"/>
        </w:r>
        <w:r w:rsidR="00E412E8">
          <w:rPr>
            <w:noProof/>
            <w:webHidden/>
          </w:rPr>
          <w:t>9</w:t>
        </w:r>
        <w:r w:rsidR="001F5D3C">
          <w:rPr>
            <w:noProof/>
            <w:webHidden/>
          </w:rPr>
          <w:fldChar w:fldCharType="end"/>
        </w:r>
      </w:hyperlink>
    </w:p>
    <w:p w14:paraId="0D6862E0"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0" w:history="1">
        <w:r w:rsidR="001F5D3C" w:rsidRPr="00D17CF4">
          <w:rPr>
            <w:rStyle w:val="Hypertextovodkaz"/>
            <w:noProof/>
          </w:rPr>
          <w:t>Obrázek 6: Světlá a tmavá zornice [16]</w:t>
        </w:r>
        <w:r w:rsidR="001F5D3C">
          <w:rPr>
            <w:noProof/>
            <w:webHidden/>
          </w:rPr>
          <w:tab/>
        </w:r>
        <w:r w:rsidR="001F5D3C">
          <w:rPr>
            <w:noProof/>
            <w:webHidden/>
          </w:rPr>
          <w:fldChar w:fldCharType="begin"/>
        </w:r>
        <w:r w:rsidR="001F5D3C">
          <w:rPr>
            <w:noProof/>
            <w:webHidden/>
          </w:rPr>
          <w:instrText xml:space="preserve"> PAGEREF _Toc28897360 \h </w:instrText>
        </w:r>
        <w:r w:rsidR="001F5D3C">
          <w:rPr>
            <w:noProof/>
            <w:webHidden/>
          </w:rPr>
        </w:r>
        <w:r w:rsidR="001F5D3C">
          <w:rPr>
            <w:noProof/>
            <w:webHidden/>
          </w:rPr>
          <w:fldChar w:fldCharType="separate"/>
        </w:r>
        <w:r w:rsidR="00E412E8">
          <w:rPr>
            <w:noProof/>
            <w:webHidden/>
          </w:rPr>
          <w:t>10</w:t>
        </w:r>
        <w:r w:rsidR="001F5D3C">
          <w:rPr>
            <w:noProof/>
            <w:webHidden/>
          </w:rPr>
          <w:fldChar w:fldCharType="end"/>
        </w:r>
      </w:hyperlink>
    </w:p>
    <w:p w14:paraId="78A5D615"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1" w:history="1">
        <w:r w:rsidR="001F5D3C" w:rsidRPr="00D17CF4">
          <w:rPr>
            <w:rStyle w:val="Hypertextovodkaz"/>
            <w:noProof/>
          </w:rPr>
          <w:t>Obrázek 7: Zpracovaná mapa města z eyetrackeru [14]</w:t>
        </w:r>
        <w:r w:rsidR="001F5D3C">
          <w:rPr>
            <w:noProof/>
            <w:webHidden/>
          </w:rPr>
          <w:tab/>
        </w:r>
        <w:r w:rsidR="001F5D3C">
          <w:rPr>
            <w:noProof/>
            <w:webHidden/>
          </w:rPr>
          <w:fldChar w:fldCharType="begin"/>
        </w:r>
        <w:r w:rsidR="001F5D3C">
          <w:rPr>
            <w:noProof/>
            <w:webHidden/>
          </w:rPr>
          <w:instrText xml:space="preserve"> PAGEREF _Toc28897361 \h </w:instrText>
        </w:r>
        <w:r w:rsidR="001F5D3C">
          <w:rPr>
            <w:noProof/>
            <w:webHidden/>
          </w:rPr>
        </w:r>
        <w:r w:rsidR="001F5D3C">
          <w:rPr>
            <w:noProof/>
            <w:webHidden/>
          </w:rPr>
          <w:fldChar w:fldCharType="separate"/>
        </w:r>
        <w:r w:rsidR="00E412E8">
          <w:rPr>
            <w:noProof/>
            <w:webHidden/>
          </w:rPr>
          <w:t>11</w:t>
        </w:r>
        <w:r w:rsidR="001F5D3C">
          <w:rPr>
            <w:noProof/>
            <w:webHidden/>
          </w:rPr>
          <w:fldChar w:fldCharType="end"/>
        </w:r>
      </w:hyperlink>
    </w:p>
    <w:p w14:paraId="0D12D200"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2" w:history="1">
        <w:r w:rsidR="001F5D3C" w:rsidRPr="00D17CF4">
          <w:rPr>
            <w:rStyle w:val="Hypertextovodkaz"/>
            <w:noProof/>
          </w:rPr>
          <w:t>Obrázek 8: Zpracovaná mapa z eyetrackeru [14]</w:t>
        </w:r>
        <w:r w:rsidR="001F5D3C">
          <w:rPr>
            <w:noProof/>
            <w:webHidden/>
          </w:rPr>
          <w:tab/>
        </w:r>
        <w:r w:rsidR="001F5D3C">
          <w:rPr>
            <w:noProof/>
            <w:webHidden/>
          </w:rPr>
          <w:fldChar w:fldCharType="begin"/>
        </w:r>
        <w:r w:rsidR="001F5D3C">
          <w:rPr>
            <w:noProof/>
            <w:webHidden/>
          </w:rPr>
          <w:instrText xml:space="preserve"> PAGEREF _Toc28897362 \h </w:instrText>
        </w:r>
        <w:r w:rsidR="001F5D3C">
          <w:rPr>
            <w:noProof/>
            <w:webHidden/>
          </w:rPr>
        </w:r>
        <w:r w:rsidR="001F5D3C">
          <w:rPr>
            <w:noProof/>
            <w:webHidden/>
          </w:rPr>
          <w:fldChar w:fldCharType="separate"/>
        </w:r>
        <w:r w:rsidR="00E412E8">
          <w:rPr>
            <w:noProof/>
            <w:webHidden/>
          </w:rPr>
          <w:t>11</w:t>
        </w:r>
        <w:r w:rsidR="001F5D3C">
          <w:rPr>
            <w:noProof/>
            <w:webHidden/>
          </w:rPr>
          <w:fldChar w:fldCharType="end"/>
        </w:r>
      </w:hyperlink>
    </w:p>
    <w:p w14:paraId="260F12E8"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3" w:history="1">
        <w:r w:rsidR="001F5D3C" w:rsidRPr="00D17CF4">
          <w:rPr>
            <w:rStyle w:val="Hypertextovodkaz"/>
            <w:noProof/>
          </w:rPr>
          <w:t>Obrázek 9: Zapojení Raspberry Pi [19]</w:t>
        </w:r>
        <w:r w:rsidR="001F5D3C">
          <w:rPr>
            <w:noProof/>
            <w:webHidden/>
          </w:rPr>
          <w:tab/>
        </w:r>
        <w:r w:rsidR="001F5D3C">
          <w:rPr>
            <w:noProof/>
            <w:webHidden/>
          </w:rPr>
          <w:fldChar w:fldCharType="begin"/>
        </w:r>
        <w:r w:rsidR="001F5D3C">
          <w:rPr>
            <w:noProof/>
            <w:webHidden/>
          </w:rPr>
          <w:instrText xml:space="preserve"> PAGEREF _Toc28897363 \h </w:instrText>
        </w:r>
        <w:r w:rsidR="001F5D3C">
          <w:rPr>
            <w:noProof/>
            <w:webHidden/>
          </w:rPr>
        </w:r>
        <w:r w:rsidR="001F5D3C">
          <w:rPr>
            <w:noProof/>
            <w:webHidden/>
          </w:rPr>
          <w:fldChar w:fldCharType="separate"/>
        </w:r>
        <w:r w:rsidR="00E412E8">
          <w:rPr>
            <w:noProof/>
            <w:webHidden/>
          </w:rPr>
          <w:t>14</w:t>
        </w:r>
        <w:r w:rsidR="001F5D3C">
          <w:rPr>
            <w:noProof/>
            <w:webHidden/>
          </w:rPr>
          <w:fldChar w:fldCharType="end"/>
        </w:r>
      </w:hyperlink>
    </w:p>
    <w:p w14:paraId="2B551E02"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4" w:history="1">
        <w:r w:rsidR="001F5D3C" w:rsidRPr="001F5D3C">
          <w:rPr>
            <w:rStyle w:val="Hypertextovodkaz"/>
            <w:noProof/>
          </w:rPr>
          <w:t>Obrázek 10: Vstup předzpracování</w:t>
        </w:r>
        <w:r w:rsidR="001F5D3C">
          <w:rPr>
            <w:noProof/>
            <w:webHidden/>
          </w:rPr>
          <w:tab/>
        </w:r>
        <w:r w:rsidR="001F5D3C">
          <w:rPr>
            <w:noProof/>
            <w:webHidden/>
          </w:rPr>
          <w:fldChar w:fldCharType="begin"/>
        </w:r>
        <w:r w:rsidR="001F5D3C">
          <w:rPr>
            <w:noProof/>
            <w:webHidden/>
          </w:rPr>
          <w:instrText xml:space="preserve"> PAGEREF _Toc28897364 \h </w:instrText>
        </w:r>
        <w:r w:rsidR="001F5D3C">
          <w:rPr>
            <w:noProof/>
            <w:webHidden/>
          </w:rPr>
        </w:r>
        <w:r w:rsidR="001F5D3C">
          <w:rPr>
            <w:noProof/>
            <w:webHidden/>
          </w:rPr>
          <w:fldChar w:fldCharType="separate"/>
        </w:r>
        <w:r w:rsidR="00E412E8">
          <w:rPr>
            <w:noProof/>
            <w:webHidden/>
          </w:rPr>
          <w:t>16</w:t>
        </w:r>
        <w:r w:rsidR="001F5D3C">
          <w:rPr>
            <w:noProof/>
            <w:webHidden/>
          </w:rPr>
          <w:fldChar w:fldCharType="end"/>
        </w:r>
      </w:hyperlink>
    </w:p>
    <w:p w14:paraId="7B6CF064"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5" w:history="1">
        <w:r w:rsidR="001F5D3C" w:rsidRPr="00D17CF4">
          <w:rPr>
            <w:rStyle w:val="Hypertextovodkaz"/>
            <w:noProof/>
          </w:rPr>
          <w:t>Obrázek 11: Výstup předzpracování</w:t>
        </w:r>
        <w:r w:rsidR="001F5D3C">
          <w:rPr>
            <w:noProof/>
            <w:webHidden/>
          </w:rPr>
          <w:tab/>
        </w:r>
        <w:r w:rsidR="001F5D3C">
          <w:rPr>
            <w:noProof/>
            <w:webHidden/>
          </w:rPr>
          <w:fldChar w:fldCharType="begin"/>
        </w:r>
        <w:r w:rsidR="001F5D3C">
          <w:rPr>
            <w:noProof/>
            <w:webHidden/>
          </w:rPr>
          <w:instrText xml:space="preserve"> PAGEREF _Toc28897365 \h </w:instrText>
        </w:r>
        <w:r w:rsidR="001F5D3C">
          <w:rPr>
            <w:noProof/>
            <w:webHidden/>
          </w:rPr>
        </w:r>
        <w:r w:rsidR="001F5D3C">
          <w:rPr>
            <w:noProof/>
            <w:webHidden/>
          </w:rPr>
          <w:fldChar w:fldCharType="separate"/>
        </w:r>
        <w:r w:rsidR="00E412E8">
          <w:rPr>
            <w:noProof/>
            <w:webHidden/>
          </w:rPr>
          <w:t>16</w:t>
        </w:r>
        <w:r w:rsidR="001F5D3C">
          <w:rPr>
            <w:noProof/>
            <w:webHidden/>
          </w:rPr>
          <w:fldChar w:fldCharType="end"/>
        </w:r>
      </w:hyperlink>
    </w:p>
    <w:p w14:paraId="1D4F18FA"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6" w:history="1">
        <w:r w:rsidR="001F5D3C" w:rsidRPr="00D17CF4">
          <w:rPr>
            <w:rStyle w:val="Hypertextovodkaz"/>
            <w:noProof/>
          </w:rPr>
          <w:t>Obrázek 12: 2D Gaussova konvoluční maska [22]</w:t>
        </w:r>
        <w:r w:rsidR="001F5D3C">
          <w:rPr>
            <w:noProof/>
            <w:webHidden/>
          </w:rPr>
          <w:tab/>
        </w:r>
        <w:r w:rsidR="001F5D3C">
          <w:rPr>
            <w:noProof/>
            <w:webHidden/>
          </w:rPr>
          <w:fldChar w:fldCharType="begin"/>
        </w:r>
        <w:r w:rsidR="001F5D3C">
          <w:rPr>
            <w:noProof/>
            <w:webHidden/>
          </w:rPr>
          <w:instrText xml:space="preserve"> PAGEREF _Toc28897366 \h </w:instrText>
        </w:r>
        <w:r w:rsidR="001F5D3C">
          <w:rPr>
            <w:noProof/>
            <w:webHidden/>
          </w:rPr>
        </w:r>
        <w:r w:rsidR="001F5D3C">
          <w:rPr>
            <w:noProof/>
            <w:webHidden/>
          </w:rPr>
          <w:fldChar w:fldCharType="separate"/>
        </w:r>
        <w:r w:rsidR="00E412E8">
          <w:rPr>
            <w:noProof/>
            <w:webHidden/>
          </w:rPr>
          <w:t>17</w:t>
        </w:r>
        <w:r w:rsidR="001F5D3C">
          <w:rPr>
            <w:noProof/>
            <w:webHidden/>
          </w:rPr>
          <w:fldChar w:fldCharType="end"/>
        </w:r>
      </w:hyperlink>
    </w:p>
    <w:p w14:paraId="7E7DF0FA"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7" w:history="1">
        <w:r w:rsidR="001F5D3C" w:rsidRPr="00D17CF4">
          <w:rPr>
            <w:rStyle w:val="Hypertextovodkaz"/>
            <w:noProof/>
          </w:rPr>
          <w:t>Obrázek 13: Ukázka roztažení histogramu od 0 do 255 jasových hodnot [23]</w:t>
        </w:r>
        <w:r w:rsidR="001F5D3C">
          <w:rPr>
            <w:noProof/>
            <w:webHidden/>
          </w:rPr>
          <w:tab/>
        </w:r>
        <w:r w:rsidR="001F5D3C">
          <w:rPr>
            <w:noProof/>
            <w:webHidden/>
          </w:rPr>
          <w:fldChar w:fldCharType="begin"/>
        </w:r>
        <w:r w:rsidR="001F5D3C">
          <w:rPr>
            <w:noProof/>
            <w:webHidden/>
          </w:rPr>
          <w:instrText xml:space="preserve"> PAGEREF _Toc28897367 \h </w:instrText>
        </w:r>
        <w:r w:rsidR="001F5D3C">
          <w:rPr>
            <w:noProof/>
            <w:webHidden/>
          </w:rPr>
        </w:r>
        <w:r w:rsidR="001F5D3C">
          <w:rPr>
            <w:noProof/>
            <w:webHidden/>
          </w:rPr>
          <w:fldChar w:fldCharType="separate"/>
        </w:r>
        <w:r w:rsidR="00E412E8">
          <w:rPr>
            <w:noProof/>
            <w:webHidden/>
          </w:rPr>
          <w:t>18</w:t>
        </w:r>
        <w:r w:rsidR="001F5D3C">
          <w:rPr>
            <w:noProof/>
            <w:webHidden/>
          </w:rPr>
          <w:fldChar w:fldCharType="end"/>
        </w:r>
      </w:hyperlink>
    </w:p>
    <w:p w14:paraId="4092B5EF"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8" w:history="1">
        <w:r w:rsidR="001F5D3C" w:rsidRPr="00D17CF4">
          <w:rPr>
            <w:rStyle w:val="Hypertextovodkaz"/>
            <w:noProof/>
          </w:rPr>
          <w:t>Obrázek 14: Originální obraz [24]</w:t>
        </w:r>
        <w:r w:rsidR="001F5D3C">
          <w:rPr>
            <w:noProof/>
            <w:webHidden/>
          </w:rPr>
          <w:tab/>
        </w:r>
        <w:r w:rsidR="001F5D3C">
          <w:rPr>
            <w:noProof/>
            <w:webHidden/>
          </w:rPr>
          <w:fldChar w:fldCharType="begin"/>
        </w:r>
        <w:r w:rsidR="001F5D3C">
          <w:rPr>
            <w:noProof/>
            <w:webHidden/>
          </w:rPr>
          <w:instrText xml:space="preserve"> PAGEREF _Toc28897368 \h </w:instrText>
        </w:r>
        <w:r w:rsidR="001F5D3C">
          <w:rPr>
            <w:noProof/>
            <w:webHidden/>
          </w:rPr>
        </w:r>
        <w:r w:rsidR="001F5D3C">
          <w:rPr>
            <w:noProof/>
            <w:webHidden/>
          </w:rPr>
          <w:fldChar w:fldCharType="separate"/>
        </w:r>
        <w:r w:rsidR="00E412E8">
          <w:rPr>
            <w:noProof/>
            <w:webHidden/>
          </w:rPr>
          <w:t>18</w:t>
        </w:r>
        <w:r w:rsidR="001F5D3C">
          <w:rPr>
            <w:noProof/>
            <w:webHidden/>
          </w:rPr>
          <w:fldChar w:fldCharType="end"/>
        </w:r>
      </w:hyperlink>
    </w:p>
    <w:p w14:paraId="575A6944"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69" w:history="1">
        <w:r w:rsidR="001F5D3C" w:rsidRPr="00D17CF4">
          <w:rPr>
            <w:rStyle w:val="Hypertextovodkaz"/>
            <w:noProof/>
          </w:rPr>
          <w:t>Obrázek 15: Obraz po ekvalizaci [24]</w:t>
        </w:r>
        <w:r w:rsidR="001F5D3C">
          <w:rPr>
            <w:noProof/>
            <w:webHidden/>
          </w:rPr>
          <w:tab/>
        </w:r>
        <w:r w:rsidR="001F5D3C">
          <w:rPr>
            <w:noProof/>
            <w:webHidden/>
          </w:rPr>
          <w:fldChar w:fldCharType="begin"/>
        </w:r>
        <w:r w:rsidR="001F5D3C">
          <w:rPr>
            <w:noProof/>
            <w:webHidden/>
          </w:rPr>
          <w:instrText xml:space="preserve"> PAGEREF _Toc28897369 \h </w:instrText>
        </w:r>
        <w:r w:rsidR="001F5D3C">
          <w:rPr>
            <w:noProof/>
            <w:webHidden/>
          </w:rPr>
        </w:r>
        <w:r w:rsidR="001F5D3C">
          <w:rPr>
            <w:noProof/>
            <w:webHidden/>
          </w:rPr>
          <w:fldChar w:fldCharType="separate"/>
        </w:r>
        <w:r w:rsidR="00E412E8">
          <w:rPr>
            <w:noProof/>
            <w:webHidden/>
          </w:rPr>
          <w:t>18</w:t>
        </w:r>
        <w:r w:rsidR="001F5D3C">
          <w:rPr>
            <w:noProof/>
            <w:webHidden/>
          </w:rPr>
          <w:fldChar w:fldCharType="end"/>
        </w:r>
      </w:hyperlink>
    </w:p>
    <w:p w14:paraId="42852E91"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0" w:history="1">
        <w:r w:rsidR="001F5D3C" w:rsidRPr="00D17CF4">
          <w:rPr>
            <w:rStyle w:val="Hypertextovodkaz"/>
            <w:noProof/>
          </w:rPr>
          <w:t>Obrázek 16: Originální histogram [24]</w:t>
        </w:r>
        <w:r w:rsidR="001F5D3C">
          <w:rPr>
            <w:noProof/>
            <w:webHidden/>
          </w:rPr>
          <w:tab/>
        </w:r>
        <w:r w:rsidR="001F5D3C">
          <w:rPr>
            <w:noProof/>
            <w:webHidden/>
          </w:rPr>
          <w:fldChar w:fldCharType="begin"/>
        </w:r>
        <w:r w:rsidR="001F5D3C">
          <w:rPr>
            <w:noProof/>
            <w:webHidden/>
          </w:rPr>
          <w:instrText xml:space="preserve"> PAGEREF _Toc28897370 \h </w:instrText>
        </w:r>
        <w:r w:rsidR="001F5D3C">
          <w:rPr>
            <w:noProof/>
            <w:webHidden/>
          </w:rPr>
        </w:r>
        <w:r w:rsidR="001F5D3C">
          <w:rPr>
            <w:noProof/>
            <w:webHidden/>
          </w:rPr>
          <w:fldChar w:fldCharType="separate"/>
        </w:r>
        <w:r w:rsidR="00E412E8">
          <w:rPr>
            <w:noProof/>
            <w:webHidden/>
          </w:rPr>
          <w:t>18</w:t>
        </w:r>
        <w:r w:rsidR="001F5D3C">
          <w:rPr>
            <w:noProof/>
            <w:webHidden/>
          </w:rPr>
          <w:fldChar w:fldCharType="end"/>
        </w:r>
      </w:hyperlink>
    </w:p>
    <w:p w14:paraId="0A585ADA"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1" w:history="1">
        <w:r w:rsidR="001F5D3C" w:rsidRPr="00D17CF4">
          <w:rPr>
            <w:rStyle w:val="Hypertextovodkaz"/>
            <w:noProof/>
          </w:rPr>
          <w:t>Obrázek 17: Histogram po ekvalizaci [24]</w:t>
        </w:r>
        <w:r w:rsidR="001F5D3C">
          <w:rPr>
            <w:noProof/>
            <w:webHidden/>
          </w:rPr>
          <w:tab/>
        </w:r>
        <w:r w:rsidR="001F5D3C">
          <w:rPr>
            <w:noProof/>
            <w:webHidden/>
          </w:rPr>
          <w:fldChar w:fldCharType="begin"/>
        </w:r>
        <w:r w:rsidR="001F5D3C">
          <w:rPr>
            <w:noProof/>
            <w:webHidden/>
          </w:rPr>
          <w:instrText xml:space="preserve"> PAGEREF _Toc28897371 \h </w:instrText>
        </w:r>
        <w:r w:rsidR="001F5D3C">
          <w:rPr>
            <w:noProof/>
            <w:webHidden/>
          </w:rPr>
        </w:r>
        <w:r w:rsidR="001F5D3C">
          <w:rPr>
            <w:noProof/>
            <w:webHidden/>
          </w:rPr>
          <w:fldChar w:fldCharType="separate"/>
        </w:r>
        <w:r w:rsidR="00E412E8">
          <w:rPr>
            <w:noProof/>
            <w:webHidden/>
          </w:rPr>
          <w:t>18</w:t>
        </w:r>
        <w:r w:rsidR="001F5D3C">
          <w:rPr>
            <w:noProof/>
            <w:webHidden/>
          </w:rPr>
          <w:fldChar w:fldCharType="end"/>
        </w:r>
      </w:hyperlink>
    </w:p>
    <w:p w14:paraId="7AA21F6E"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2" w:history="1">
        <w:r w:rsidR="001F5D3C" w:rsidRPr="00D17CF4">
          <w:rPr>
            <w:rStyle w:val="Hypertextovodkaz"/>
            <w:noProof/>
          </w:rPr>
          <w:t>Obrázek 18: Filtry pro extrakci příznaků [25]</w:t>
        </w:r>
        <w:r w:rsidR="001F5D3C">
          <w:rPr>
            <w:noProof/>
            <w:webHidden/>
          </w:rPr>
          <w:tab/>
        </w:r>
        <w:r w:rsidR="001F5D3C">
          <w:rPr>
            <w:noProof/>
            <w:webHidden/>
          </w:rPr>
          <w:fldChar w:fldCharType="begin"/>
        </w:r>
        <w:r w:rsidR="001F5D3C">
          <w:rPr>
            <w:noProof/>
            <w:webHidden/>
          </w:rPr>
          <w:instrText xml:space="preserve"> PAGEREF _Toc28897372 \h </w:instrText>
        </w:r>
        <w:r w:rsidR="001F5D3C">
          <w:rPr>
            <w:noProof/>
            <w:webHidden/>
          </w:rPr>
        </w:r>
        <w:r w:rsidR="001F5D3C">
          <w:rPr>
            <w:noProof/>
            <w:webHidden/>
          </w:rPr>
          <w:fldChar w:fldCharType="separate"/>
        </w:r>
        <w:r w:rsidR="00E412E8">
          <w:rPr>
            <w:noProof/>
            <w:webHidden/>
          </w:rPr>
          <w:t>19</w:t>
        </w:r>
        <w:r w:rsidR="001F5D3C">
          <w:rPr>
            <w:noProof/>
            <w:webHidden/>
          </w:rPr>
          <w:fldChar w:fldCharType="end"/>
        </w:r>
      </w:hyperlink>
    </w:p>
    <w:p w14:paraId="389CAEAE"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3" w:history="1">
        <w:r w:rsidR="001F5D3C" w:rsidRPr="00D17CF4">
          <w:rPr>
            <w:rStyle w:val="Hypertextovodkaz"/>
            <w:noProof/>
          </w:rPr>
          <w:t>Obrázek 19: Ukázka detekce hrany [26]</w:t>
        </w:r>
        <w:r w:rsidR="001F5D3C">
          <w:rPr>
            <w:noProof/>
            <w:webHidden/>
          </w:rPr>
          <w:tab/>
        </w:r>
        <w:r w:rsidR="001F5D3C">
          <w:rPr>
            <w:noProof/>
            <w:webHidden/>
          </w:rPr>
          <w:fldChar w:fldCharType="begin"/>
        </w:r>
        <w:r w:rsidR="001F5D3C">
          <w:rPr>
            <w:noProof/>
            <w:webHidden/>
          </w:rPr>
          <w:instrText xml:space="preserve"> PAGEREF _Toc28897373 \h </w:instrText>
        </w:r>
        <w:r w:rsidR="001F5D3C">
          <w:rPr>
            <w:noProof/>
            <w:webHidden/>
          </w:rPr>
        </w:r>
        <w:r w:rsidR="001F5D3C">
          <w:rPr>
            <w:noProof/>
            <w:webHidden/>
          </w:rPr>
          <w:fldChar w:fldCharType="separate"/>
        </w:r>
        <w:r w:rsidR="00E412E8">
          <w:rPr>
            <w:noProof/>
            <w:webHidden/>
          </w:rPr>
          <w:t>19</w:t>
        </w:r>
        <w:r w:rsidR="001F5D3C">
          <w:rPr>
            <w:noProof/>
            <w:webHidden/>
          </w:rPr>
          <w:fldChar w:fldCharType="end"/>
        </w:r>
      </w:hyperlink>
    </w:p>
    <w:p w14:paraId="6DE61C74"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4" w:history="1">
        <w:r w:rsidR="001F5D3C" w:rsidRPr="00D17CF4">
          <w:rPr>
            <w:rStyle w:val="Hypertextovodkaz"/>
            <w:noProof/>
          </w:rPr>
          <w:t>Obrázek 20: Výsledek detekce obličeje po extrakci Haar příznaků s kaskádovou klasifikací [27]</w:t>
        </w:r>
        <w:r w:rsidR="001F5D3C">
          <w:rPr>
            <w:noProof/>
            <w:webHidden/>
          </w:rPr>
          <w:tab/>
        </w:r>
        <w:r w:rsidR="001F5D3C">
          <w:rPr>
            <w:noProof/>
            <w:webHidden/>
          </w:rPr>
          <w:fldChar w:fldCharType="begin"/>
        </w:r>
        <w:r w:rsidR="001F5D3C">
          <w:rPr>
            <w:noProof/>
            <w:webHidden/>
          </w:rPr>
          <w:instrText xml:space="preserve"> PAGEREF _Toc28897374 \h </w:instrText>
        </w:r>
        <w:r w:rsidR="001F5D3C">
          <w:rPr>
            <w:noProof/>
            <w:webHidden/>
          </w:rPr>
        </w:r>
        <w:r w:rsidR="001F5D3C">
          <w:rPr>
            <w:noProof/>
            <w:webHidden/>
          </w:rPr>
          <w:fldChar w:fldCharType="separate"/>
        </w:r>
        <w:r w:rsidR="00E412E8">
          <w:rPr>
            <w:noProof/>
            <w:webHidden/>
          </w:rPr>
          <w:t>20</w:t>
        </w:r>
        <w:r w:rsidR="001F5D3C">
          <w:rPr>
            <w:noProof/>
            <w:webHidden/>
          </w:rPr>
          <w:fldChar w:fldCharType="end"/>
        </w:r>
      </w:hyperlink>
    </w:p>
    <w:p w14:paraId="2FDE86C7"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5" w:history="1">
        <w:r w:rsidR="001F5D3C" w:rsidRPr="00D17CF4">
          <w:rPr>
            <w:rStyle w:val="Hypertextovodkaz"/>
            <w:noProof/>
          </w:rPr>
          <w:t>Obrázek 21: Vývojový diagram funkce detekce obličeje</w:t>
        </w:r>
        <w:r w:rsidR="001F5D3C">
          <w:rPr>
            <w:noProof/>
            <w:webHidden/>
          </w:rPr>
          <w:tab/>
        </w:r>
        <w:r w:rsidR="001F5D3C">
          <w:rPr>
            <w:noProof/>
            <w:webHidden/>
          </w:rPr>
          <w:fldChar w:fldCharType="begin"/>
        </w:r>
        <w:r w:rsidR="001F5D3C">
          <w:rPr>
            <w:noProof/>
            <w:webHidden/>
          </w:rPr>
          <w:instrText xml:space="preserve"> PAGEREF _Toc28897375 \h </w:instrText>
        </w:r>
        <w:r w:rsidR="001F5D3C">
          <w:rPr>
            <w:noProof/>
            <w:webHidden/>
          </w:rPr>
        </w:r>
        <w:r w:rsidR="001F5D3C">
          <w:rPr>
            <w:noProof/>
            <w:webHidden/>
          </w:rPr>
          <w:fldChar w:fldCharType="separate"/>
        </w:r>
        <w:r w:rsidR="00E412E8">
          <w:rPr>
            <w:noProof/>
            <w:webHidden/>
          </w:rPr>
          <w:t>20</w:t>
        </w:r>
        <w:r w:rsidR="001F5D3C">
          <w:rPr>
            <w:noProof/>
            <w:webHidden/>
          </w:rPr>
          <w:fldChar w:fldCharType="end"/>
        </w:r>
      </w:hyperlink>
    </w:p>
    <w:p w14:paraId="06E544DB"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6" w:history="1">
        <w:r w:rsidR="001F5D3C" w:rsidRPr="00D17CF4">
          <w:rPr>
            <w:rStyle w:val="Hypertextovodkaz"/>
            <w:noProof/>
          </w:rPr>
          <w:t>Obrázek 22: Detekce obličeje a očí [27]</w:t>
        </w:r>
        <w:r w:rsidR="001F5D3C">
          <w:rPr>
            <w:noProof/>
            <w:webHidden/>
          </w:rPr>
          <w:tab/>
        </w:r>
        <w:r w:rsidR="001F5D3C">
          <w:rPr>
            <w:noProof/>
            <w:webHidden/>
          </w:rPr>
          <w:fldChar w:fldCharType="begin"/>
        </w:r>
        <w:r w:rsidR="001F5D3C">
          <w:rPr>
            <w:noProof/>
            <w:webHidden/>
          </w:rPr>
          <w:instrText xml:space="preserve"> PAGEREF _Toc28897376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248F40C1"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7" w:history="1">
        <w:r w:rsidR="001F5D3C" w:rsidRPr="00D17CF4">
          <w:rPr>
            <w:rStyle w:val="Hypertextovodkaz"/>
            <w:noProof/>
          </w:rPr>
          <w:t>Obrázek 23: Detekce obličeje a očí v horní polovině obličeje [27]</w:t>
        </w:r>
        <w:r w:rsidR="001F5D3C">
          <w:rPr>
            <w:noProof/>
            <w:webHidden/>
          </w:rPr>
          <w:tab/>
        </w:r>
        <w:r w:rsidR="001F5D3C">
          <w:rPr>
            <w:noProof/>
            <w:webHidden/>
          </w:rPr>
          <w:fldChar w:fldCharType="begin"/>
        </w:r>
        <w:r w:rsidR="001F5D3C">
          <w:rPr>
            <w:noProof/>
            <w:webHidden/>
          </w:rPr>
          <w:instrText xml:space="preserve"> PAGEREF _Toc28897377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26B3F29F"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8" w:history="1">
        <w:r w:rsidR="001F5D3C" w:rsidRPr="00D17CF4">
          <w:rPr>
            <w:rStyle w:val="Hypertextovodkaz"/>
            <w:noProof/>
          </w:rPr>
          <w:t>Obrázek 24: Rozpůlení obrazu [27]</w:t>
        </w:r>
        <w:r w:rsidR="001F5D3C">
          <w:rPr>
            <w:noProof/>
            <w:webHidden/>
          </w:rPr>
          <w:tab/>
        </w:r>
        <w:r w:rsidR="001F5D3C">
          <w:rPr>
            <w:noProof/>
            <w:webHidden/>
          </w:rPr>
          <w:fldChar w:fldCharType="begin"/>
        </w:r>
        <w:r w:rsidR="001F5D3C">
          <w:rPr>
            <w:noProof/>
            <w:webHidden/>
          </w:rPr>
          <w:instrText xml:space="preserve"> PAGEREF _Toc28897378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606F94AD"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79" w:history="1">
        <w:r w:rsidR="001F5D3C" w:rsidRPr="00D17CF4">
          <w:rPr>
            <w:rStyle w:val="Hypertextovodkaz"/>
            <w:noProof/>
          </w:rPr>
          <w:t>Obrázek 25: Pravého a levého oko [27]</w:t>
        </w:r>
        <w:r w:rsidR="001F5D3C">
          <w:rPr>
            <w:noProof/>
            <w:webHidden/>
          </w:rPr>
          <w:tab/>
        </w:r>
        <w:r w:rsidR="001F5D3C">
          <w:rPr>
            <w:noProof/>
            <w:webHidden/>
          </w:rPr>
          <w:fldChar w:fldCharType="begin"/>
        </w:r>
        <w:r w:rsidR="001F5D3C">
          <w:rPr>
            <w:noProof/>
            <w:webHidden/>
          </w:rPr>
          <w:instrText xml:space="preserve"> PAGEREF _Toc28897379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33A7A5A9"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0" w:history="1">
        <w:r w:rsidR="001F5D3C" w:rsidRPr="00D17CF4">
          <w:rPr>
            <w:rStyle w:val="Hypertextovodkaz"/>
            <w:noProof/>
          </w:rPr>
          <w:t>Obrázek 26: Nalezení obočí [27]</w:t>
        </w:r>
        <w:r w:rsidR="001F5D3C">
          <w:rPr>
            <w:noProof/>
            <w:webHidden/>
          </w:rPr>
          <w:tab/>
        </w:r>
        <w:r w:rsidR="001F5D3C">
          <w:rPr>
            <w:noProof/>
            <w:webHidden/>
          </w:rPr>
          <w:fldChar w:fldCharType="begin"/>
        </w:r>
        <w:r w:rsidR="001F5D3C">
          <w:rPr>
            <w:noProof/>
            <w:webHidden/>
          </w:rPr>
          <w:instrText xml:space="preserve"> PAGEREF _Toc28897380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418B250D"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1" w:history="1">
        <w:r w:rsidR="001F5D3C" w:rsidRPr="00D17CF4">
          <w:rPr>
            <w:rStyle w:val="Hypertextovodkaz"/>
            <w:noProof/>
          </w:rPr>
          <w:t>Obrázek 27: Odstranění obočí [27]</w:t>
        </w:r>
        <w:r w:rsidR="001F5D3C">
          <w:rPr>
            <w:noProof/>
            <w:webHidden/>
          </w:rPr>
          <w:tab/>
        </w:r>
        <w:r w:rsidR="001F5D3C">
          <w:rPr>
            <w:noProof/>
            <w:webHidden/>
          </w:rPr>
          <w:fldChar w:fldCharType="begin"/>
        </w:r>
        <w:r w:rsidR="001F5D3C">
          <w:rPr>
            <w:noProof/>
            <w:webHidden/>
          </w:rPr>
          <w:instrText xml:space="preserve"> PAGEREF _Toc28897381 \h </w:instrText>
        </w:r>
        <w:r w:rsidR="001F5D3C">
          <w:rPr>
            <w:noProof/>
            <w:webHidden/>
          </w:rPr>
        </w:r>
        <w:r w:rsidR="001F5D3C">
          <w:rPr>
            <w:noProof/>
            <w:webHidden/>
          </w:rPr>
          <w:fldChar w:fldCharType="separate"/>
        </w:r>
        <w:r w:rsidR="00E412E8">
          <w:rPr>
            <w:noProof/>
            <w:webHidden/>
          </w:rPr>
          <w:t>21</w:t>
        </w:r>
        <w:r w:rsidR="001F5D3C">
          <w:rPr>
            <w:noProof/>
            <w:webHidden/>
          </w:rPr>
          <w:fldChar w:fldCharType="end"/>
        </w:r>
      </w:hyperlink>
    </w:p>
    <w:p w14:paraId="121949B4"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2" w:history="1">
        <w:r w:rsidR="001F5D3C" w:rsidRPr="00D17CF4">
          <w:rPr>
            <w:rStyle w:val="Hypertextovodkaz"/>
            <w:noProof/>
          </w:rPr>
          <w:t>Obrázek 28: Vývojový diagram funkce detekce očí</w:t>
        </w:r>
        <w:r w:rsidR="001F5D3C">
          <w:rPr>
            <w:noProof/>
            <w:webHidden/>
          </w:rPr>
          <w:tab/>
        </w:r>
        <w:r w:rsidR="001F5D3C">
          <w:rPr>
            <w:noProof/>
            <w:webHidden/>
          </w:rPr>
          <w:fldChar w:fldCharType="begin"/>
        </w:r>
        <w:r w:rsidR="001F5D3C">
          <w:rPr>
            <w:noProof/>
            <w:webHidden/>
          </w:rPr>
          <w:instrText xml:space="preserve"> PAGEREF _Toc28897382 \h </w:instrText>
        </w:r>
        <w:r w:rsidR="001F5D3C">
          <w:rPr>
            <w:noProof/>
            <w:webHidden/>
          </w:rPr>
        </w:r>
        <w:r w:rsidR="001F5D3C">
          <w:rPr>
            <w:noProof/>
            <w:webHidden/>
          </w:rPr>
          <w:fldChar w:fldCharType="separate"/>
        </w:r>
        <w:r w:rsidR="00E412E8">
          <w:rPr>
            <w:noProof/>
            <w:webHidden/>
          </w:rPr>
          <w:t>23</w:t>
        </w:r>
        <w:r w:rsidR="001F5D3C">
          <w:rPr>
            <w:noProof/>
            <w:webHidden/>
          </w:rPr>
          <w:fldChar w:fldCharType="end"/>
        </w:r>
      </w:hyperlink>
    </w:p>
    <w:p w14:paraId="6F2D3A08"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3" w:history="1">
        <w:r w:rsidR="001F5D3C" w:rsidRPr="00D17CF4">
          <w:rPr>
            <w:rStyle w:val="Hypertextovodkaz"/>
            <w:noProof/>
          </w:rPr>
          <w:t>Obrázek 29: Vývojový diagram funkce odstřihnutí obočí</w:t>
        </w:r>
        <w:r w:rsidR="001F5D3C">
          <w:rPr>
            <w:noProof/>
            <w:webHidden/>
          </w:rPr>
          <w:tab/>
        </w:r>
        <w:r w:rsidR="001F5D3C">
          <w:rPr>
            <w:noProof/>
            <w:webHidden/>
          </w:rPr>
          <w:fldChar w:fldCharType="begin"/>
        </w:r>
        <w:r w:rsidR="001F5D3C">
          <w:rPr>
            <w:noProof/>
            <w:webHidden/>
          </w:rPr>
          <w:instrText xml:space="preserve"> PAGEREF _Toc28897383 \h </w:instrText>
        </w:r>
        <w:r w:rsidR="001F5D3C">
          <w:rPr>
            <w:noProof/>
            <w:webHidden/>
          </w:rPr>
        </w:r>
        <w:r w:rsidR="001F5D3C">
          <w:rPr>
            <w:noProof/>
            <w:webHidden/>
          </w:rPr>
          <w:fldChar w:fldCharType="separate"/>
        </w:r>
        <w:r w:rsidR="00E412E8">
          <w:rPr>
            <w:noProof/>
            <w:webHidden/>
          </w:rPr>
          <w:t>23</w:t>
        </w:r>
        <w:r w:rsidR="001F5D3C">
          <w:rPr>
            <w:noProof/>
            <w:webHidden/>
          </w:rPr>
          <w:fldChar w:fldCharType="end"/>
        </w:r>
      </w:hyperlink>
    </w:p>
    <w:p w14:paraId="3518353A"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4" w:history="1">
        <w:r w:rsidR="001F5D3C" w:rsidRPr="00D17CF4">
          <w:rPr>
            <w:rStyle w:val="Hypertextovodkaz"/>
            <w:noProof/>
          </w:rPr>
          <w:t>Obrázek 30: Ukázka detekce shluků [28]</w:t>
        </w:r>
        <w:r w:rsidR="001F5D3C">
          <w:rPr>
            <w:noProof/>
            <w:webHidden/>
          </w:rPr>
          <w:tab/>
        </w:r>
        <w:r w:rsidR="001F5D3C">
          <w:rPr>
            <w:noProof/>
            <w:webHidden/>
          </w:rPr>
          <w:fldChar w:fldCharType="begin"/>
        </w:r>
        <w:r w:rsidR="001F5D3C">
          <w:rPr>
            <w:noProof/>
            <w:webHidden/>
          </w:rPr>
          <w:instrText xml:space="preserve"> PAGEREF _Toc28897384 \h </w:instrText>
        </w:r>
        <w:r w:rsidR="001F5D3C">
          <w:rPr>
            <w:noProof/>
            <w:webHidden/>
          </w:rPr>
        </w:r>
        <w:r w:rsidR="001F5D3C">
          <w:rPr>
            <w:noProof/>
            <w:webHidden/>
          </w:rPr>
          <w:fldChar w:fldCharType="separate"/>
        </w:r>
        <w:r w:rsidR="00E412E8">
          <w:rPr>
            <w:noProof/>
            <w:webHidden/>
          </w:rPr>
          <w:t>24</w:t>
        </w:r>
        <w:r w:rsidR="001F5D3C">
          <w:rPr>
            <w:noProof/>
            <w:webHidden/>
          </w:rPr>
          <w:fldChar w:fldCharType="end"/>
        </w:r>
      </w:hyperlink>
    </w:p>
    <w:p w14:paraId="7CBEB055"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5" w:history="1">
        <w:r w:rsidR="001F5D3C" w:rsidRPr="00D17CF4">
          <w:rPr>
            <w:rStyle w:val="Hypertextovodkaz"/>
            <w:noProof/>
          </w:rPr>
          <w:t>Obrázek 31: Konvexnost a setrvačnost shluku [28]</w:t>
        </w:r>
        <w:r w:rsidR="001F5D3C">
          <w:rPr>
            <w:noProof/>
            <w:webHidden/>
          </w:rPr>
          <w:tab/>
        </w:r>
        <w:r w:rsidR="001F5D3C">
          <w:rPr>
            <w:noProof/>
            <w:webHidden/>
          </w:rPr>
          <w:fldChar w:fldCharType="begin"/>
        </w:r>
        <w:r w:rsidR="001F5D3C">
          <w:rPr>
            <w:noProof/>
            <w:webHidden/>
          </w:rPr>
          <w:instrText xml:space="preserve"> PAGEREF _Toc28897385 \h </w:instrText>
        </w:r>
        <w:r w:rsidR="001F5D3C">
          <w:rPr>
            <w:noProof/>
            <w:webHidden/>
          </w:rPr>
        </w:r>
        <w:r w:rsidR="001F5D3C">
          <w:rPr>
            <w:noProof/>
            <w:webHidden/>
          </w:rPr>
          <w:fldChar w:fldCharType="separate"/>
        </w:r>
        <w:r w:rsidR="00E412E8">
          <w:rPr>
            <w:noProof/>
            <w:webHidden/>
          </w:rPr>
          <w:t>24</w:t>
        </w:r>
        <w:r w:rsidR="001F5D3C">
          <w:rPr>
            <w:noProof/>
            <w:webHidden/>
          </w:rPr>
          <w:fldChar w:fldCharType="end"/>
        </w:r>
      </w:hyperlink>
    </w:p>
    <w:p w14:paraId="3A7FAAE9"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6" w:history="1">
        <w:r w:rsidR="001F5D3C" w:rsidRPr="00D17CF4">
          <w:rPr>
            <w:rStyle w:val="Hypertextovodkaz"/>
            <w:noProof/>
          </w:rPr>
          <w:t>Obrázek 32: Oblast detekce [27]</w:t>
        </w:r>
        <w:r w:rsidR="001F5D3C">
          <w:rPr>
            <w:noProof/>
            <w:webHidden/>
          </w:rPr>
          <w:tab/>
        </w:r>
        <w:r w:rsidR="001F5D3C">
          <w:rPr>
            <w:noProof/>
            <w:webHidden/>
          </w:rPr>
          <w:fldChar w:fldCharType="begin"/>
        </w:r>
        <w:r w:rsidR="001F5D3C">
          <w:rPr>
            <w:noProof/>
            <w:webHidden/>
          </w:rPr>
          <w:instrText xml:space="preserve"> PAGEREF _Toc28897386 \h </w:instrText>
        </w:r>
        <w:r w:rsidR="001F5D3C">
          <w:rPr>
            <w:noProof/>
            <w:webHidden/>
          </w:rPr>
        </w:r>
        <w:r w:rsidR="001F5D3C">
          <w:rPr>
            <w:noProof/>
            <w:webHidden/>
          </w:rPr>
          <w:fldChar w:fldCharType="separate"/>
        </w:r>
        <w:r w:rsidR="00E412E8">
          <w:rPr>
            <w:noProof/>
            <w:webHidden/>
          </w:rPr>
          <w:t>25</w:t>
        </w:r>
        <w:r w:rsidR="001F5D3C">
          <w:rPr>
            <w:noProof/>
            <w:webHidden/>
          </w:rPr>
          <w:fldChar w:fldCharType="end"/>
        </w:r>
      </w:hyperlink>
    </w:p>
    <w:p w14:paraId="4ECC7433"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7" w:history="1">
        <w:r w:rsidR="001F5D3C" w:rsidRPr="00D17CF4">
          <w:rPr>
            <w:rStyle w:val="Hypertextovodkaz"/>
            <w:noProof/>
          </w:rPr>
          <w:t>Obrázek 33: Detekce zornice [27]</w:t>
        </w:r>
        <w:r w:rsidR="001F5D3C">
          <w:rPr>
            <w:noProof/>
            <w:webHidden/>
          </w:rPr>
          <w:tab/>
        </w:r>
        <w:r w:rsidR="001F5D3C">
          <w:rPr>
            <w:noProof/>
            <w:webHidden/>
          </w:rPr>
          <w:fldChar w:fldCharType="begin"/>
        </w:r>
        <w:r w:rsidR="001F5D3C">
          <w:rPr>
            <w:noProof/>
            <w:webHidden/>
          </w:rPr>
          <w:instrText xml:space="preserve"> PAGEREF _Toc28897387 \h </w:instrText>
        </w:r>
        <w:r w:rsidR="001F5D3C">
          <w:rPr>
            <w:noProof/>
            <w:webHidden/>
          </w:rPr>
        </w:r>
        <w:r w:rsidR="001F5D3C">
          <w:rPr>
            <w:noProof/>
            <w:webHidden/>
          </w:rPr>
          <w:fldChar w:fldCharType="separate"/>
        </w:r>
        <w:r w:rsidR="00E412E8">
          <w:rPr>
            <w:noProof/>
            <w:webHidden/>
          </w:rPr>
          <w:t>25</w:t>
        </w:r>
        <w:r w:rsidR="001F5D3C">
          <w:rPr>
            <w:noProof/>
            <w:webHidden/>
          </w:rPr>
          <w:fldChar w:fldCharType="end"/>
        </w:r>
      </w:hyperlink>
    </w:p>
    <w:p w14:paraId="1492B447"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8" w:history="1">
        <w:r w:rsidR="001F5D3C" w:rsidRPr="00D17CF4">
          <w:rPr>
            <w:rStyle w:val="Hypertextovodkaz"/>
            <w:noProof/>
          </w:rPr>
          <w:t>Obrázek 34: Vývojový diagram funkce detekce shluků</w:t>
        </w:r>
        <w:r w:rsidR="001F5D3C">
          <w:rPr>
            <w:noProof/>
            <w:webHidden/>
          </w:rPr>
          <w:tab/>
        </w:r>
        <w:r w:rsidR="001F5D3C">
          <w:rPr>
            <w:noProof/>
            <w:webHidden/>
          </w:rPr>
          <w:fldChar w:fldCharType="begin"/>
        </w:r>
        <w:r w:rsidR="001F5D3C">
          <w:rPr>
            <w:noProof/>
            <w:webHidden/>
          </w:rPr>
          <w:instrText xml:space="preserve"> PAGEREF _Toc28897388 \h </w:instrText>
        </w:r>
        <w:r w:rsidR="001F5D3C">
          <w:rPr>
            <w:noProof/>
            <w:webHidden/>
          </w:rPr>
        </w:r>
        <w:r w:rsidR="001F5D3C">
          <w:rPr>
            <w:noProof/>
            <w:webHidden/>
          </w:rPr>
          <w:fldChar w:fldCharType="separate"/>
        </w:r>
        <w:r w:rsidR="00E412E8">
          <w:rPr>
            <w:noProof/>
            <w:webHidden/>
          </w:rPr>
          <w:t>25</w:t>
        </w:r>
        <w:r w:rsidR="001F5D3C">
          <w:rPr>
            <w:noProof/>
            <w:webHidden/>
          </w:rPr>
          <w:fldChar w:fldCharType="end"/>
        </w:r>
      </w:hyperlink>
    </w:p>
    <w:p w14:paraId="5B1AC2E9"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89" w:history="1">
        <w:r w:rsidR="001F5D3C" w:rsidRPr="00D17CF4">
          <w:rPr>
            <w:rStyle w:val="Hypertextovodkaz"/>
            <w:noProof/>
          </w:rPr>
          <w:t>Obrázek 35: Zapojení zařízení</w:t>
        </w:r>
        <w:r w:rsidR="001F5D3C">
          <w:rPr>
            <w:noProof/>
            <w:webHidden/>
          </w:rPr>
          <w:tab/>
        </w:r>
        <w:r w:rsidR="001F5D3C">
          <w:rPr>
            <w:noProof/>
            <w:webHidden/>
          </w:rPr>
          <w:fldChar w:fldCharType="begin"/>
        </w:r>
        <w:r w:rsidR="001F5D3C">
          <w:rPr>
            <w:noProof/>
            <w:webHidden/>
          </w:rPr>
          <w:instrText xml:space="preserve"> PAGEREF _Toc28897389 \h </w:instrText>
        </w:r>
        <w:r w:rsidR="001F5D3C">
          <w:rPr>
            <w:noProof/>
            <w:webHidden/>
          </w:rPr>
        </w:r>
        <w:r w:rsidR="001F5D3C">
          <w:rPr>
            <w:noProof/>
            <w:webHidden/>
          </w:rPr>
          <w:fldChar w:fldCharType="separate"/>
        </w:r>
        <w:r w:rsidR="00E412E8">
          <w:rPr>
            <w:noProof/>
            <w:webHidden/>
          </w:rPr>
          <w:t>26</w:t>
        </w:r>
        <w:r w:rsidR="001F5D3C">
          <w:rPr>
            <w:noProof/>
            <w:webHidden/>
          </w:rPr>
          <w:fldChar w:fldCharType="end"/>
        </w:r>
      </w:hyperlink>
    </w:p>
    <w:p w14:paraId="2CB44A8C"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0" w:history="1">
        <w:r w:rsidR="001F5D3C" w:rsidRPr="00D17CF4">
          <w:rPr>
            <w:rStyle w:val="Hypertextovodkaz"/>
            <w:noProof/>
          </w:rPr>
          <w:t>Obrázek 36: Ukázky realtime detekce.</w:t>
        </w:r>
        <w:r w:rsidR="001F5D3C">
          <w:rPr>
            <w:noProof/>
            <w:webHidden/>
          </w:rPr>
          <w:tab/>
        </w:r>
        <w:r w:rsidR="001F5D3C">
          <w:rPr>
            <w:noProof/>
            <w:webHidden/>
          </w:rPr>
          <w:fldChar w:fldCharType="begin"/>
        </w:r>
        <w:r w:rsidR="001F5D3C">
          <w:rPr>
            <w:noProof/>
            <w:webHidden/>
          </w:rPr>
          <w:instrText xml:space="preserve"> PAGEREF _Toc28897390 \h </w:instrText>
        </w:r>
        <w:r w:rsidR="001F5D3C">
          <w:rPr>
            <w:noProof/>
            <w:webHidden/>
          </w:rPr>
        </w:r>
        <w:r w:rsidR="001F5D3C">
          <w:rPr>
            <w:noProof/>
            <w:webHidden/>
          </w:rPr>
          <w:fldChar w:fldCharType="separate"/>
        </w:r>
        <w:r w:rsidR="00E412E8">
          <w:rPr>
            <w:noProof/>
            <w:webHidden/>
          </w:rPr>
          <w:t>27</w:t>
        </w:r>
        <w:r w:rsidR="001F5D3C">
          <w:rPr>
            <w:noProof/>
            <w:webHidden/>
          </w:rPr>
          <w:fldChar w:fldCharType="end"/>
        </w:r>
      </w:hyperlink>
    </w:p>
    <w:p w14:paraId="1B9CB7E6"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1" w:history="1">
        <w:r w:rsidR="001F5D3C" w:rsidRPr="00D17CF4">
          <w:rPr>
            <w:rStyle w:val="Hypertextovodkaz"/>
            <w:noProof/>
          </w:rPr>
          <w:t>Obrázek 37: Ukázka správné detekce s prahem 57</w:t>
        </w:r>
        <w:r w:rsidR="001F5D3C">
          <w:rPr>
            <w:noProof/>
            <w:webHidden/>
          </w:rPr>
          <w:tab/>
        </w:r>
        <w:r w:rsidR="001F5D3C">
          <w:rPr>
            <w:noProof/>
            <w:webHidden/>
          </w:rPr>
          <w:fldChar w:fldCharType="begin"/>
        </w:r>
        <w:r w:rsidR="001F5D3C">
          <w:rPr>
            <w:noProof/>
            <w:webHidden/>
          </w:rPr>
          <w:instrText xml:space="preserve"> PAGEREF _Toc28897391 \h </w:instrText>
        </w:r>
        <w:r w:rsidR="001F5D3C">
          <w:rPr>
            <w:noProof/>
            <w:webHidden/>
          </w:rPr>
        </w:r>
        <w:r w:rsidR="001F5D3C">
          <w:rPr>
            <w:noProof/>
            <w:webHidden/>
          </w:rPr>
          <w:fldChar w:fldCharType="separate"/>
        </w:r>
        <w:r w:rsidR="00E412E8">
          <w:rPr>
            <w:noProof/>
            <w:webHidden/>
          </w:rPr>
          <w:t>27</w:t>
        </w:r>
        <w:r w:rsidR="001F5D3C">
          <w:rPr>
            <w:noProof/>
            <w:webHidden/>
          </w:rPr>
          <w:fldChar w:fldCharType="end"/>
        </w:r>
      </w:hyperlink>
    </w:p>
    <w:p w14:paraId="6647C0A1"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2" w:history="1">
        <w:r w:rsidR="001F5D3C" w:rsidRPr="00D17CF4">
          <w:rPr>
            <w:rStyle w:val="Hypertextovodkaz"/>
            <w:noProof/>
          </w:rPr>
          <w:t>Obrázek 38: Vývojový diagram detekce zornice</w:t>
        </w:r>
        <w:r w:rsidR="001F5D3C">
          <w:rPr>
            <w:noProof/>
            <w:webHidden/>
          </w:rPr>
          <w:tab/>
        </w:r>
        <w:r w:rsidR="001F5D3C">
          <w:rPr>
            <w:noProof/>
            <w:webHidden/>
          </w:rPr>
          <w:fldChar w:fldCharType="begin"/>
        </w:r>
        <w:r w:rsidR="001F5D3C">
          <w:rPr>
            <w:noProof/>
            <w:webHidden/>
          </w:rPr>
          <w:instrText xml:space="preserve"> PAGEREF _Toc28897392 \h </w:instrText>
        </w:r>
        <w:r w:rsidR="001F5D3C">
          <w:rPr>
            <w:noProof/>
            <w:webHidden/>
          </w:rPr>
        </w:r>
        <w:r w:rsidR="001F5D3C">
          <w:rPr>
            <w:noProof/>
            <w:webHidden/>
          </w:rPr>
          <w:fldChar w:fldCharType="separate"/>
        </w:r>
        <w:r w:rsidR="00E412E8">
          <w:rPr>
            <w:noProof/>
            <w:webHidden/>
          </w:rPr>
          <w:t>28</w:t>
        </w:r>
        <w:r w:rsidR="001F5D3C">
          <w:rPr>
            <w:noProof/>
            <w:webHidden/>
          </w:rPr>
          <w:fldChar w:fldCharType="end"/>
        </w:r>
      </w:hyperlink>
    </w:p>
    <w:p w14:paraId="69B5C4AA"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3" w:history="1">
        <w:r w:rsidR="001F5D3C" w:rsidRPr="00D17CF4">
          <w:rPr>
            <w:rStyle w:val="Hypertextovodkaz"/>
            <w:noProof/>
          </w:rPr>
          <w:t>Obrázek 39: Správná detekce, pohled doleva</w:t>
        </w:r>
        <w:r w:rsidR="001F5D3C">
          <w:rPr>
            <w:noProof/>
            <w:webHidden/>
          </w:rPr>
          <w:tab/>
        </w:r>
        <w:r w:rsidR="001F5D3C">
          <w:rPr>
            <w:noProof/>
            <w:webHidden/>
          </w:rPr>
          <w:fldChar w:fldCharType="begin"/>
        </w:r>
        <w:r w:rsidR="001F5D3C">
          <w:rPr>
            <w:noProof/>
            <w:webHidden/>
          </w:rPr>
          <w:instrText xml:space="preserve"> PAGEREF _Toc28897393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7D46A856"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4" w:history="1">
        <w:r w:rsidR="001F5D3C" w:rsidRPr="00D17CF4">
          <w:rPr>
            <w:rStyle w:val="Hypertextovodkaz"/>
            <w:noProof/>
          </w:rPr>
          <w:t>Obrázek 40: Správná detekce, pohled doleva</w:t>
        </w:r>
        <w:r w:rsidR="001F5D3C">
          <w:rPr>
            <w:noProof/>
            <w:webHidden/>
          </w:rPr>
          <w:tab/>
        </w:r>
        <w:r w:rsidR="001F5D3C">
          <w:rPr>
            <w:noProof/>
            <w:webHidden/>
          </w:rPr>
          <w:fldChar w:fldCharType="begin"/>
        </w:r>
        <w:r w:rsidR="001F5D3C">
          <w:rPr>
            <w:noProof/>
            <w:webHidden/>
          </w:rPr>
          <w:instrText xml:space="preserve"> PAGEREF _Toc28897394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1AB4F1BE"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5" w:history="1">
        <w:r w:rsidR="001F5D3C" w:rsidRPr="00D17CF4">
          <w:rPr>
            <w:rStyle w:val="Hypertextovodkaz"/>
            <w:noProof/>
          </w:rPr>
          <w:t>Obrázek 41: Nedokonalá detekce, špatné osvětlení</w:t>
        </w:r>
        <w:r w:rsidR="001F5D3C">
          <w:rPr>
            <w:noProof/>
            <w:webHidden/>
          </w:rPr>
          <w:tab/>
        </w:r>
        <w:r w:rsidR="001F5D3C">
          <w:rPr>
            <w:noProof/>
            <w:webHidden/>
          </w:rPr>
          <w:fldChar w:fldCharType="begin"/>
        </w:r>
        <w:r w:rsidR="001F5D3C">
          <w:rPr>
            <w:noProof/>
            <w:webHidden/>
          </w:rPr>
          <w:instrText xml:space="preserve"> PAGEREF _Toc28897395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2AAABB4D"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6" w:history="1">
        <w:r w:rsidR="001F5D3C" w:rsidRPr="00D17CF4">
          <w:rPr>
            <w:rStyle w:val="Hypertextovodkaz"/>
            <w:noProof/>
          </w:rPr>
          <w:t>Obrázek 42: Správná detekce, pohled dolů</w:t>
        </w:r>
        <w:r w:rsidR="001F5D3C">
          <w:rPr>
            <w:noProof/>
            <w:webHidden/>
          </w:rPr>
          <w:tab/>
        </w:r>
        <w:r w:rsidR="001F5D3C">
          <w:rPr>
            <w:noProof/>
            <w:webHidden/>
          </w:rPr>
          <w:fldChar w:fldCharType="begin"/>
        </w:r>
        <w:r w:rsidR="001F5D3C">
          <w:rPr>
            <w:noProof/>
            <w:webHidden/>
          </w:rPr>
          <w:instrText xml:space="preserve"> PAGEREF _Toc28897396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72E03211"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7" w:history="1">
        <w:r w:rsidR="001F5D3C" w:rsidRPr="00D17CF4">
          <w:rPr>
            <w:rStyle w:val="Hypertextovodkaz"/>
            <w:noProof/>
          </w:rPr>
          <w:t>Obrázek 43: Správná detekce, pohled dolů</w:t>
        </w:r>
        <w:r w:rsidR="001F5D3C">
          <w:rPr>
            <w:noProof/>
            <w:webHidden/>
          </w:rPr>
          <w:tab/>
        </w:r>
        <w:r w:rsidR="001F5D3C">
          <w:rPr>
            <w:noProof/>
            <w:webHidden/>
          </w:rPr>
          <w:fldChar w:fldCharType="begin"/>
        </w:r>
        <w:r w:rsidR="001F5D3C">
          <w:rPr>
            <w:noProof/>
            <w:webHidden/>
          </w:rPr>
          <w:instrText xml:space="preserve"> PAGEREF _Toc28897397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1DED9FC1" w14:textId="77777777" w:rsidR="001F5D3C" w:rsidRDefault="00E56AAD">
      <w:pPr>
        <w:pStyle w:val="Seznamobrzk"/>
        <w:tabs>
          <w:tab w:val="right" w:leader="dot" w:pos="8493"/>
        </w:tabs>
        <w:rPr>
          <w:rFonts w:asciiTheme="minorHAnsi" w:eastAsiaTheme="minorEastAsia" w:hAnsiTheme="minorHAnsi" w:cstheme="minorBidi"/>
          <w:noProof/>
          <w:sz w:val="22"/>
          <w:szCs w:val="22"/>
        </w:rPr>
      </w:pPr>
      <w:hyperlink w:anchor="_Toc28897398" w:history="1">
        <w:r w:rsidR="001F5D3C" w:rsidRPr="00D17CF4">
          <w:rPr>
            <w:rStyle w:val="Hypertextovodkaz"/>
            <w:noProof/>
          </w:rPr>
          <w:t>Obrázek 44: Nedokonalá detekce, malá oblast</w:t>
        </w:r>
        <w:r w:rsidR="001F5D3C">
          <w:rPr>
            <w:noProof/>
            <w:webHidden/>
          </w:rPr>
          <w:tab/>
        </w:r>
        <w:r w:rsidR="001F5D3C">
          <w:rPr>
            <w:noProof/>
            <w:webHidden/>
          </w:rPr>
          <w:fldChar w:fldCharType="begin"/>
        </w:r>
        <w:r w:rsidR="001F5D3C">
          <w:rPr>
            <w:noProof/>
            <w:webHidden/>
          </w:rPr>
          <w:instrText xml:space="preserve"> PAGEREF _Toc28897398 \h </w:instrText>
        </w:r>
        <w:r w:rsidR="001F5D3C">
          <w:rPr>
            <w:noProof/>
            <w:webHidden/>
          </w:rPr>
        </w:r>
        <w:r w:rsidR="001F5D3C">
          <w:rPr>
            <w:noProof/>
            <w:webHidden/>
          </w:rPr>
          <w:fldChar w:fldCharType="separate"/>
        </w:r>
        <w:r w:rsidR="00E412E8">
          <w:rPr>
            <w:noProof/>
            <w:webHidden/>
          </w:rPr>
          <w:t>29</w:t>
        </w:r>
        <w:r w:rsidR="001F5D3C">
          <w:rPr>
            <w:noProof/>
            <w:webHidden/>
          </w:rPr>
          <w:fldChar w:fldCharType="end"/>
        </w:r>
      </w:hyperlink>
    </w:p>
    <w:p w14:paraId="3BDC8A3B" w14:textId="1E0D32AB" w:rsidR="004404AD" w:rsidRPr="00210720" w:rsidRDefault="004404AD" w:rsidP="004404AD">
      <w:r w:rsidRPr="004404AD">
        <w:fldChar w:fldCharType="end"/>
      </w:r>
      <w:r w:rsidRPr="004404AD">
        <w:br w:type="page"/>
      </w:r>
      <w:r w:rsidR="00786449">
        <w:rPr>
          <w:b/>
          <w:sz w:val="40"/>
          <w:szCs w:val="40"/>
        </w:rPr>
        <w:lastRenderedPageBreak/>
        <w:t>SEZNAM TABULEK</w:t>
      </w:r>
    </w:p>
    <w:p w14:paraId="3F13FF32" w14:textId="77777777" w:rsidR="001F5D3C" w:rsidRDefault="00E71C09">
      <w:pPr>
        <w:pStyle w:val="Seznamobrzk"/>
        <w:tabs>
          <w:tab w:val="right" w:leader="dot" w:pos="8493"/>
        </w:tabs>
        <w:rPr>
          <w:rFonts w:asciiTheme="minorHAnsi" w:eastAsiaTheme="minorEastAsia" w:hAnsiTheme="minorHAnsi" w:cstheme="minorBidi"/>
          <w:noProof/>
          <w:sz w:val="22"/>
          <w:szCs w:val="22"/>
        </w:rPr>
      </w:pPr>
      <w:r>
        <w:rPr>
          <w:b/>
          <w:bCs/>
          <w:noProof/>
        </w:rPr>
        <w:fldChar w:fldCharType="begin"/>
      </w:r>
      <w:r>
        <w:rPr>
          <w:b/>
          <w:bCs/>
          <w:noProof/>
        </w:rPr>
        <w:instrText xml:space="preserve"> TOC \h \z \c "Tabulka" </w:instrText>
      </w:r>
      <w:r>
        <w:rPr>
          <w:b/>
          <w:bCs/>
          <w:noProof/>
        </w:rPr>
        <w:fldChar w:fldCharType="separate"/>
      </w:r>
      <w:hyperlink w:anchor="_Toc28897399" w:history="1">
        <w:r w:rsidR="001F5D3C" w:rsidRPr="008079F4">
          <w:rPr>
            <w:rStyle w:val="Hypertextovodkaz"/>
            <w:noProof/>
          </w:rPr>
          <w:t>Tabulka 1: Specifikace kamery [20]</w:t>
        </w:r>
        <w:r w:rsidR="001F5D3C">
          <w:rPr>
            <w:noProof/>
            <w:webHidden/>
          </w:rPr>
          <w:tab/>
        </w:r>
        <w:r w:rsidR="001F5D3C">
          <w:rPr>
            <w:noProof/>
            <w:webHidden/>
          </w:rPr>
          <w:fldChar w:fldCharType="begin"/>
        </w:r>
        <w:r w:rsidR="001F5D3C">
          <w:rPr>
            <w:noProof/>
            <w:webHidden/>
          </w:rPr>
          <w:instrText xml:space="preserve"> PAGEREF _Toc28897399 \h </w:instrText>
        </w:r>
        <w:r w:rsidR="001F5D3C">
          <w:rPr>
            <w:noProof/>
            <w:webHidden/>
          </w:rPr>
        </w:r>
        <w:r w:rsidR="001F5D3C">
          <w:rPr>
            <w:noProof/>
            <w:webHidden/>
          </w:rPr>
          <w:fldChar w:fldCharType="separate"/>
        </w:r>
        <w:r w:rsidR="00E412E8">
          <w:rPr>
            <w:noProof/>
            <w:webHidden/>
          </w:rPr>
          <w:t>15</w:t>
        </w:r>
        <w:r w:rsidR="001F5D3C">
          <w:rPr>
            <w:noProof/>
            <w:webHidden/>
          </w:rPr>
          <w:fldChar w:fldCharType="end"/>
        </w:r>
      </w:hyperlink>
    </w:p>
    <w:p w14:paraId="196199A5" w14:textId="7D8B7471" w:rsidR="000C3DD2" w:rsidRDefault="00E71C09" w:rsidP="000C3DD2">
      <w:pPr>
        <w:rPr>
          <w:b/>
          <w:sz w:val="40"/>
          <w:szCs w:val="40"/>
          <w:lang w:val="de-DE"/>
        </w:rPr>
      </w:pPr>
      <w:r>
        <w:rPr>
          <w:b/>
          <w:bCs/>
          <w:noProof/>
        </w:rPr>
        <w:fldChar w:fldCharType="end"/>
      </w:r>
      <w:r w:rsidR="000C3DD2">
        <w:rPr>
          <w:b/>
          <w:sz w:val="40"/>
          <w:szCs w:val="40"/>
          <w:lang w:val="de-DE"/>
        </w:rPr>
        <w:br w:type="page"/>
      </w:r>
    </w:p>
    <w:p w14:paraId="79F3FA5D" w14:textId="77777777" w:rsidR="004404AD" w:rsidRPr="004404AD" w:rsidRDefault="004404AD" w:rsidP="000C3DD2">
      <w:pPr>
        <w:rPr>
          <w:lang w:val="de-DE"/>
        </w:rPr>
        <w:sectPr w:rsidR="004404AD" w:rsidRPr="004404AD" w:rsidSect="00FB738D">
          <w:footerReference w:type="default" r:id="rId11"/>
          <w:pgSz w:w="11906" w:h="16838"/>
          <w:pgMar w:top="1701" w:right="1418" w:bottom="1701" w:left="1418" w:header="709" w:footer="709" w:gutter="567"/>
          <w:pgNumType w:start="3"/>
          <w:cols w:space="708"/>
          <w:docGrid w:linePitch="360"/>
        </w:sectPr>
      </w:pPr>
    </w:p>
    <w:p w14:paraId="50501F6A" w14:textId="77777777" w:rsidR="00640EC2" w:rsidRPr="000C3DD2" w:rsidRDefault="00640EC2" w:rsidP="00F726E1">
      <w:pPr>
        <w:keepNext/>
        <w:spacing w:after="240" w:line="276" w:lineRule="auto"/>
        <w:outlineLvl w:val="0"/>
        <w:rPr>
          <w:rFonts w:cs="Arial"/>
          <w:b/>
          <w:bCs/>
          <w:caps/>
          <w:kern w:val="32"/>
          <w:sz w:val="40"/>
          <w:szCs w:val="48"/>
        </w:rPr>
      </w:pPr>
      <w:bookmarkStart w:id="2" w:name="_Toc476579328"/>
      <w:bookmarkStart w:id="3" w:name="_Toc28855443"/>
      <w:bookmarkEnd w:id="0"/>
      <w:bookmarkEnd w:id="1"/>
      <w:r w:rsidRPr="000C3DD2">
        <w:rPr>
          <w:rFonts w:cs="Arial"/>
          <w:b/>
          <w:bCs/>
          <w:caps/>
          <w:kern w:val="32"/>
          <w:sz w:val="40"/>
          <w:szCs w:val="48"/>
        </w:rPr>
        <w:lastRenderedPageBreak/>
        <w:t>Úvod</w:t>
      </w:r>
      <w:bookmarkEnd w:id="2"/>
      <w:bookmarkEnd w:id="3"/>
    </w:p>
    <w:p w14:paraId="7B21ADBC" w14:textId="3F8497A3" w:rsidR="00876C4E" w:rsidRDefault="00E83E42" w:rsidP="00876C4E">
      <w:r>
        <w:t>Sledování očí má v dnešní době velký význam. Č</w:t>
      </w:r>
      <w:r w:rsidR="0057733F">
        <w:t xml:space="preserve">asto </w:t>
      </w:r>
      <w:r>
        <w:t xml:space="preserve">se </w:t>
      </w:r>
      <w:r w:rsidR="0057733F">
        <w:t>používá k analýze zájmu uživatele. Na co se člově</w:t>
      </w:r>
      <w:r>
        <w:t>k dívá? Co</w:t>
      </w:r>
      <w:r w:rsidR="0057733F">
        <w:t xml:space="preserve"> ignoruje? </w:t>
      </w:r>
      <w:r w:rsidR="0048601F">
        <w:t xml:space="preserve">Jak oči reagují na různé podněty? </w:t>
      </w:r>
      <w:r w:rsidR="00F726E1">
        <w:t xml:space="preserve">Kde oči zaostřily? </w:t>
      </w:r>
      <w:r w:rsidR="0048601F">
        <w:t xml:space="preserve">Na tyto </w:t>
      </w:r>
      <w:r w:rsidR="00F726E1">
        <w:t>otázky odpovídají různé typy</w:t>
      </w:r>
      <w:r w:rsidR="0048601F">
        <w:t xml:space="preserve"> analýz </w:t>
      </w:r>
      <w:r w:rsidR="00F726E1">
        <w:t xml:space="preserve">v </w:t>
      </w:r>
      <w:r w:rsidR="0048601F">
        <w:t>eyetrackingu</w:t>
      </w:r>
      <w:r w:rsidR="00357B98">
        <w:t>.</w:t>
      </w:r>
      <w:r w:rsidR="0085052B">
        <w:t xml:space="preserve"> Nejrozšířenější</w:t>
      </w:r>
      <w:r w:rsidR="00800254">
        <w:t>mi oblastmi</w:t>
      </w:r>
      <w:r w:rsidR="0085052B">
        <w:t xml:space="preserve"> využívající tyto analýzy jsou</w:t>
      </w:r>
      <w:r>
        <w:t> </w:t>
      </w:r>
      <w:r w:rsidR="0085052B">
        <w:t>marketing</w:t>
      </w:r>
      <w:r>
        <w:t>,</w:t>
      </w:r>
      <w:r w:rsidR="0085052B">
        <w:t xml:space="preserve"> webdesign a psychologie</w:t>
      </w:r>
      <w:r>
        <w:t xml:space="preserve">. </w:t>
      </w:r>
      <w:r w:rsidR="00556D41">
        <w:t xml:space="preserve">Zkoumáním různých typů očních pohybů a jejich trajektorií </w:t>
      </w:r>
      <w:r w:rsidR="00FE7392">
        <w:t>je možné efektivně analyzovat interesantnost média</w:t>
      </w:r>
      <w:r w:rsidR="00AF2BBD">
        <w:t xml:space="preserve"> či </w:t>
      </w:r>
      <w:r w:rsidR="00FD2E8D">
        <w:t xml:space="preserve">vliv únavy na </w:t>
      </w:r>
      <w:r w:rsidR="00E90CE9">
        <w:t xml:space="preserve">řidiče. </w:t>
      </w:r>
      <w:r>
        <w:t>Stále častěji se na trhu objevují programy, které využívají pohyby očí</w:t>
      </w:r>
      <w:r w:rsidR="0085052B">
        <w:t xml:space="preserve"> k ovládání</w:t>
      </w:r>
      <w:r>
        <w:t xml:space="preserve">. Může to být kurzor myši, invalidní vozík nebo zaměřování cíle vojenským pilotem. Zastoupení sledování očí v moderních přístrojích se stále vyvíjí, roste poptávka i nabídka, neboť tyto algoritmy velmi významně urychlují a usnadňují práci člověka. </w:t>
      </w:r>
    </w:p>
    <w:p w14:paraId="213B3333" w14:textId="68E7C537" w:rsidR="00556D41" w:rsidRDefault="00E83E42" w:rsidP="00556D41">
      <w:pPr>
        <w:ind w:firstLine="708"/>
      </w:pPr>
      <w:r>
        <w:t xml:space="preserve">Cílem semestrální práce je seznámit s problematikou sledování pohybů očí snímaných kamerou. Praktickou částí je návrh systému, který bude schopen plnit funkci sledování očí v reálném čase, implementace načítání a předzpracování obrazů z kamery. Vše bude provedeno pomocí platformy Raspberry Pi s modulem </w:t>
      </w:r>
      <w:r w:rsidR="0085052B">
        <w:t>PiCamera, p</w:t>
      </w:r>
      <w:r w:rsidR="00210720">
        <w:t xml:space="preserve">rogramovacím </w:t>
      </w:r>
      <w:r w:rsidR="0085052B">
        <w:t>jazykem bude Python. K detekci bude použita hlavně knihovna OpenCV, která obsahuje mnoho funkcí pro tuto problematiku. Navržená metoda by měla co nejpřesněji detekovat zornice obou očí v obraze i při změně osvětlení scény. Předzpracování scény by mělo vylepšit a urychlit detekci.</w:t>
      </w:r>
      <w:r w:rsidR="00800254">
        <w:t xml:space="preserve"> Real</w:t>
      </w:r>
      <w:r w:rsidR="00556D41">
        <w:t>time detekce zornice v obraze by měla mít co ne</w:t>
      </w:r>
      <w:r w:rsidR="00E90CE9">
        <w:t xml:space="preserve">jmenší zpoždění, ideálně žádné. </w:t>
      </w:r>
    </w:p>
    <w:p w14:paraId="33A76176" w14:textId="3752B586" w:rsidR="00C75F40" w:rsidRPr="004404AD" w:rsidRDefault="00640EC2" w:rsidP="00640EC2">
      <w:pPr>
        <w:spacing w:line="240" w:lineRule="auto"/>
        <w:jc w:val="left"/>
      </w:pPr>
      <w:r w:rsidRPr="004404AD">
        <w:br w:type="page"/>
      </w:r>
    </w:p>
    <w:p w14:paraId="014F5F5F" w14:textId="40656F06" w:rsidR="00640EC2" w:rsidRPr="000C3DD2" w:rsidRDefault="00AC786F" w:rsidP="00640EC2">
      <w:pPr>
        <w:keepNext/>
        <w:numPr>
          <w:ilvl w:val="0"/>
          <w:numId w:val="1"/>
        </w:numPr>
        <w:tabs>
          <w:tab w:val="clear" w:pos="1134"/>
          <w:tab w:val="num" w:pos="567"/>
        </w:tabs>
        <w:spacing w:after="240" w:line="276" w:lineRule="auto"/>
        <w:ind w:left="567" w:hanging="567"/>
        <w:outlineLvl w:val="0"/>
        <w:rPr>
          <w:rFonts w:cs="Arial"/>
          <w:b/>
          <w:bCs/>
          <w:caps/>
          <w:kern w:val="32"/>
          <w:sz w:val="40"/>
          <w:szCs w:val="48"/>
        </w:rPr>
      </w:pPr>
      <w:bookmarkStart w:id="4" w:name="_Toc28855444"/>
      <w:r w:rsidRPr="000C3DD2">
        <w:rPr>
          <w:rFonts w:cs="Arial"/>
          <w:b/>
          <w:bCs/>
          <w:caps/>
          <w:kern w:val="32"/>
          <w:sz w:val="40"/>
          <w:szCs w:val="48"/>
        </w:rPr>
        <w:lastRenderedPageBreak/>
        <w:t>Oko</w:t>
      </w:r>
      <w:bookmarkEnd w:id="4"/>
    </w:p>
    <w:p w14:paraId="6E941F66" w14:textId="4EA219E8" w:rsidR="00C36427" w:rsidRDefault="00C36427" w:rsidP="00C36427">
      <w:r w:rsidRPr="00C36427">
        <w:t>Orgánem zraku je oko, velmi složitý orgán, který umožňuje vnímat světlo</w:t>
      </w:r>
      <w:r>
        <w:t xml:space="preserve"> a barvy. Zprostředkovává vnímán</w:t>
      </w:r>
      <w:r w:rsidRPr="00C36427">
        <w:t>í největšího mn</w:t>
      </w:r>
      <w:r>
        <w:t>ožství informací z okolí (až 80</w:t>
      </w:r>
      <w:r w:rsidRPr="00C36427">
        <w:t>%), čímž usnadňuje prostorovou orientaci. Všechny části oka úzce spolupracují, aby vytvořily perfektní vnímání obrazové informace. Sebemenší poškození zrakového ústrojí může vést ke zhoršení zr</w:t>
      </w:r>
      <w:r w:rsidR="00DC484C">
        <w:t>aku nebo ú</w:t>
      </w:r>
      <w:r w:rsidR="00893E57">
        <w:t xml:space="preserve">plné ztrátě vidění. </w:t>
      </w:r>
      <w:r w:rsidR="00893E57">
        <w:fldChar w:fldCharType="begin"/>
      </w:r>
      <w:r w:rsidR="00893E57">
        <w:instrText xml:space="preserve"> REF _Ref28895314 \r \h </w:instrText>
      </w:r>
      <w:r w:rsidR="00893E57">
        <w:fldChar w:fldCharType="separate"/>
      </w:r>
      <w:r w:rsidR="00E412E8">
        <w:t>[1]</w:t>
      </w:r>
      <w:r w:rsidR="00893E57">
        <w:fldChar w:fldCharType="end"/>
      </w:r>
    </w:p>
    <w:p w14:paraId="34577FA5" w14:textId="2DF8C270" w:rsidR="00C36427" w:rsidRDefault="00C36427" w:rsidP="00C36427">
      <w:pPr>
        <w:pStyle w:val="Nadpis2"/>
      </w:pPr>
      <w:bookmarkStart w:id="5" w:name="_Anatomie_oka"/>
      <w:bookmarkStart w:id="6" w:name="_Toc28855445"/>
      <w:bookmarkEnd w:id="5"/>
      <w:r>
        <w:t>Anatomie oka</w:t>
      </w:r>
      <w:bookmarkEnd w:id="6"/>
    </w:p>
    <w:p w14:paraId="4091A1CB" w14:textId="06A5B482" w:rsidR="00C36427" w:rsidRDefault="002C4227" w:rsidP="00BA4AE6">
      <w:pPr>
        <w:pStyle w:val="Odstavecprvn"/>
      </w:pPr>
      <w:r>
        <w:t>Oční koule má</w:t>
      </w:r>
      <w:r w:rsidR="00C36427" w:rsidRPr="00C36427">
        <w:t xml:space="preserve"> přibližně kulo</w:t>
      </w:r>
      <w:r w:rsidR="00C36427">
        <w:t>vitý tvar o průměru asi 23 mm.</w:t>
      </w:r>
      <w:r w:rsidR="00687079">
        <w:t xml:space="preserve"> </w:t>
      </w:r>
      <w:r w:rsidR="000C4878">
        <w:t xml:space="preserve">Skládá se ze stěny oční koule a obsahu oční koule. Stěnu oční koule tvoří tři vrstvy </w:t>
      </w:r>
      <w:r w:rsidR="00687079">
        <w:t>–</w:t>
      </w:r>
      <w:r w:rsidR="000C4878">
        <w:t xml:space="preserve"> </w:t>
      </w:r>
      <w:r w:rsidR="00687079">
        <w:t>zevní</w:t>
      </w:r>
      <w:r w:rsidR="000C4878">
        <w:t>, střední a vnitřní.</w:t>
      </w:r>
      <w:r w:rsidR="00C36427">
        <w:t xml:space="preserve"> </w:t>
      </w:r>
      <w:r w:rsidR="00687079">
        <w:t>Oční koule je uložena v očnici, kde je chráněna před nárazy pomocí tukových polštářů.</w:t>
      </w:r>
      <w:r w:rsidR="00AE2B1D">
        <w:t xml:space="preserve"> Ře</w:t>
      </w:r>
      <w:r w:rsidR="002A4F63">
        <w:t xml:space="preserve">z okem je znázorněn a popsán </w:t>
      </w:r>
      <w:r w:rsidR="00837181">
        <w:t>níže</w:t>
      </w:r>
      <w:r w:rsidR="002A4F63">
        <w:t xml:space="preserve"> </w:t>
      </w:r>
      <w:r w:rsidR="00837181">
        <w:rPr>
          <w:sz w:val="28"/>
        </w:rPr>
        <w:t>(</w:t>
      </w:r>
      <w:r w:rsidR="002A4F63">
        <w:fldChar w:fldCharType="begin"/>
      </w:r>
      <w:r w:rsidR="002A4F63">
        <w:instrText xml:space="preserve"> REF _Ref28784424 \h </w:instrText>
      </w:r>
      <w:r w:rsidR="002A4F63">
        <w:fldChar w:fldCharType="separate"/>
      </w:r>
      <w:r w:rsidR="00E412E8">
        <w:rPr>
          <w:b/>
          <w:bCs/>
        </w:rPr>
        <w:t>Chyba! Nenalezen zdroj odkazů.</w:t>
      </w:r>
      <w:r w:rsidR="002A4F63">
        <w:fldChar w:fldCharType="end"/>
      </w:r>
      <w:r w:rsidR="00837181">
        <w:t>)</w:t>
      </w:r>
      <w:r w:rsidR="002A4F63">
        <w:t xml:space="preserve">. </w:t>
      </w:r>
      <w:r w:rsidR="00893E57">
        <w:fldChar w:fldCharType="begin"/>
      </w:r>
      <w:r w:rsidR="00893E57">
        <w:instrText xml:space="preserve"> REF _Ref28895707 \r \h </w:instrText>
      </w:r>
      <w:r w:rsidR="00893E57">
        <w:fldChar w:fldCharType="separate"/>
      </w:r>
      <w:r w:rsidR="00E412E8">
        <w:t>[2]</w:t>
      </w:r>
      <w:r w:rsidR="00893E57">
        <w:fldChar w:fldCharType="end"/>
      </w:r>
    </w:p>
    <w:p w14:paraId="5B979828" w14:textId="785F1283" w:rsidR="002A4F63" w:rsidRDefault="002A4F63" w:rsidP="00BA4AE6">
      <w:pPr>
        <w:pStyle w:val="Odstavecprvn"/>
        <w:ind w:firstLine="708"/>
        <w:rPr>
          <w:noProof/>
        </w:rPr>
      </w:pPr>
      <w:r>
        <w:rPr>
          <w:noProof/>
        </w:rPr>
        <mc:AlternateContent>
          <mc:Choice Requires="wps">
            <w:drawing>
              <wp:anchor distT="0" distB="0" distL="114300" distR="114300" simplePos="0" relativeHeight="251665408" behindDoc="0" locked="0" layoutInCell="1" allowOverlap="1" wp14:anchorId="543B91DA" wp14:editId="1B9ED55B">
                <wp:simplePos x="0" y="0"/>
                <wp:positionH relativeFrom="column">
                  <wp:posOffset>82550</wp:posOffset>
                </wp:positionH>
                <wp:positionV relativeFrom="paragraph">
                  <wp:posOffset>3451860</wp:posOffset>
                </wp:positionV>
                <wp:extent cx="52273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a:effectLst/>
                      </wps:spPr>
                      <wps:txbx>
                        <w:txbxContent>
                          <w:p w14:paraId="58BB6909" w14:textId="34FBD69C" w:rsidR="00BB1BA2" w:rsidRPr="00AC743C" w:rsidRDefault="00BB1BA2" w:rsidP="00BA4AE6">
                            <w:pPr>
                              <w:pStyle w:val="Titulek"/>
                              <w:rPr>
                                <w:noProof/>
                                <w:sz w:val="24"/>
                                <w:szCs w:val="24"/>
                              </w:rPr>
                            </w:pPr>
                            <w:bookmarkStart w:id="7" w:name="_Toc28897355"/>
                            <w:r>
                              <w:t xml:space="preserve">Obrázek </w:t>
                            </w:r>
                            <w:r>
                              <w:rPr>
                                <w:noProof/>
                              </w:rPr>
                              <w:fldChar w:fldCharType="begin"/>
                            </w:r>
                            <w:r>
                              <w:rPr>
                                <w:noProof/>
                              </w:rPr>
                              <w:instrText xml:space="preserve"> SEQ Obrázek \* ARABIC </w:instrText>
                            </w:r>
                            <w:r>
                              <w:rPr>
                                <w:noProof/>
                              </w:rPr>
                              <w:fldChar w:fldCharType="separate"/>
                            </w:r>
                            <w:r w:rsidR="00B47F33">
                              <w:rPr>
                                <w:noProof/>
                              </w:rPr>
                              <w:t>1</w:t>
                            </w:r>
                            <w:r>
                              <w:rPr>
                                <w:noProof/>
                              </w:rPr>
                              <w:fldChar w:fldCharType="end"/>
                            </w:r>
                            <w:r>
                              <w:t xml:space="preserve">: Oko </w:t>
                            </w:r>
                            <w:r w:rsidR="00893E57">
                              <w:fldChar w:fldCharType="begin"/>
                            </w:r>
                            <w:r w:rsidR="00893E57">
                              <w:instrText xml:space="preserve"> REF _Ref28895739 \r \h </w:instrText>
                            </w:r>
                            <w:r w:rsidR="00893E57">
                              <w:fldChar w:fldCharType="separate"/>
                            </w:r>
                            <w:r w:rsidR="00E412E8">
                              <w:t>[4]</w:t>
                            </w:r>
                            <w:bookmarkEnd w:id="7"/>
                            <w:r w:rsidR="00893E5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3B91DA" id="_x0000_t202" coordsize="21600,21600" o:spt="202" path="m,l,21600r21600,l21600,xe">
                <v:stroke joinstyle="miter"/>
                <v:path gradientshapeok="t" o:connecttype="rect"/>
              </v:shapetype>
              <v:shape id="Textové pole 25" o:spid="_x0000_s1026" type="#_x0000_t202" style="position:absolute;left:0;text-align:left;margin-left:6.5pt;margin-top:271.8pt;width:411.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" stroked="f">
                <v:textbox style="mso-fit-shape-to-text:t" inset="0,0,0,0">
                  <w:txbxContent>
                    <w:p w14:paraId="58BB6909" w14:textId="34FBD69C" w:rsidR="00BB1BA2" w:rsidRPr="00AC743C" w:rsidRDefault="00BB1BA2" w:rsidP="00BA4AE6">
                      <w:pPr>
                        <w:pStyle w:val="Titulek"/>
                        <w:rPr>
                          <w:noProof/>
                          <w:sz w:val="24"/>
                          <w:szCs w:val="24"/>
                        </w:rPr>
                      </w:pPr>
                      <w:bookmarkStart w:id="8" w:name="_Toc28897355"/>
                      <w:r>
                        <w:t xml:space="preserve">Obrázek </w:t>
                      </w:r>
                      <w:r>
                        <w:rPr>
                          <w:noProof/>
                        </w:rPr>
                        <w:fldChar w:fldCharType="begin"/>
                      </w:r>
                      <w:r>
                        <w:rPr>
                          <w:noProof/>
                        </w:rPr>
                        <w:instrText xml:space="preserve"> SEQ Obrázek \* ARABIC </w:instrText>
                      </w:r>
                      <w:r>
                        <w:rPr>
                          <w:noProof/>
                        </w:rPr>
                        <w:fldChar w:fldCharType="separate"/>
                      </w:r>
                      <w:r w:rsidR="00B47F33">
                        <w:rPr>
                          <w:noProof/>
                        </w:rPr>
                        <w:t>1</w:t>
                      </w:r>
                      <w:r>
                        <w:rPr>
                          <w:noProof/>
                        </w:rPr>
                        <w:fldChar w:fldCharType="end"/>
                      </w:r>
                      <w:r>
                        <w:t xml:space="preserve">: Oko </w:t>
                      </w:r>
                      <w:r w:rsidR="00893E57">
                        <w:fldChar w:fldCharType="begin"/>
                      </w:r>
                      <w:r w:rsidR="00893E57">
                        <w:instrText xml:space="preserve"> REF _Ref28895739 \r \h </w:instrText>
                      </w:r>
                      <w:r w:rsidR="00893E57">
                        <w:fldChar w:fldCharType="separate"/>
                      </w:r>
                      <w:r w:rsidR="00E412E8">
                        <w:t>[4]</w:t>
                      </w:r>
                      <w:bookmarkEnd w:id="8"/>
                      <w:r w:rsidR="00893E57">
                        <w:fldChar w:fldCharType="end"/>
                      </w:r>
                    </w:p>
                  </w:txbxContent>
                </v:textbox>
                <w10:wrap type="topAndBottom"/>
              </v:shape>
            </w:pict>
          </mc:Fallback>
        </mc:AlternateContent>
      </w:r>
      <w:r>
        <w:rPr>
          <w:noProof/>
        </w:rPr>
        <w:drawing>
          <wp:anchor distT="0" distB="0" distL="114300" distR="114300" simplePos="0" relativeHeight="251663360" behindDoc="0" locked="0" layoutInCell="1" allowOverlap="1" wp14:anchorId="5848757A" wp14:editId="258F1710">
            <wp:simplePos x="0" y="0"/>
            <wp:positionH relativeFrom="margin">
              <wp:align>center</wp:align>
            </wp:positionH>
            <wp:positionV relativeFrom="paragraph">
              <wp:posOffset>757555</wp:posOffset>
            </wp:positionV>
            <wp:extent cx="4705350" cy="2656205"/>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ko.JPG"/>
                    <pic:cNvPicPr/>
                  </pic:nvPicPr>
                  <pic:blipFill>
                    <a:blip r:embed="rId12">
                      <a:extLst>
                        <a:ext uri="{28A0092B-C50C-407E-A947-70E740481C1C}">
                          <a14:useLocalDpi xmlns:a14="http://schemas.microsoft.com/office/drawing/2010/main" val="0"/>
                        </a:ext>
                      </a:extLst>
                    </a:blip>
                    <a:stretch>
                      <a:fillRect/>
                    </a:stretch>
                  </pic:blipFill>
                  <pic:spPr>
                    <a:xfrm>
                      <a:off x="0" y="0"/>
                      <a:ext cx="4705350" cy="2656205"/>
                    </a:xfrm>
                    <a:prstGeom prst="rect">
                      <a:avLst/>
                    </a:prstGeom>
                  </pic:spPr>
                </pic:pic>
              </a:graphicData>
            </a:graphic>
            <wp14:sizeRelH relativeFrom="margin">
              <wp14:pctWidth>0</wp14:pctWidth>
            </wp14:sizeRelH>
            <wp14:sizeRelV relativeFrom="margin">
              <wp14:pctHeight>0</wp14:pctHeight>
            </wp14:sizeRelV>
          </wp:anchor>
        </w:drawing>
      </w:r>
      <w:r w:rsidR="00C531E2">
        <w:t>V zevní vazivové vrstvě se nachází bělima (</w:t>
      </w:r>
      <w:r w:rsidR="00C531E2" w:rsidRPr="001D5648">
        <w:rPr>
          <w:i/>
        </w:rPr>
        <w:t>sclera</w:t>
      </w:r>
      <w:r w:rsidR="00C531E2">
        <w:t>) a rohovka (</w:t>
      </w:r>
      <w:r w:rsidR="00C531E2" w:rsidRPr="001D5648">
        <w:rPr>
          <w:i/>
        </w:rPr>
        <w:t>cornea</w:t>
      </w:r>
      <w:r w:rsidR="00C531E2">
        <w:t>)</w:t>
      </w:r>
      <w:r w:rsidR="001D5648">
        <w:t xml:space="preserve">. </w:t>
      </w:r>
      <w:r w:rsidR="00C531E2">
        <w:t>V zadní části bělimy prostupují vlákna zrakového nervu.</w:t>
      </w:r>
      <w:r w:rsidR="00454D83">
        <w:t xml:space="preserve"> Rohovka je na rozdíl od bělimy </w:t>
      </w:r>
      <w:r>
        <w:t>dokonale průh</w:t>
      </w:r>
      <w:r w:rsidR="00FF5BE5">
        <w:t xml:space="preserve">ledná. </w:t>
      </w:r>
      <w:r w:rsidR="00893E57">
        <w:fldChar w:fldCharType="begin"/>
      </w:r>
      <w:r w:rsidR="00893E57">
        <w:instrText xml:space="preserve"> REF _Ref28895707 \r \h </w:instrText>
      </w:r>
      <w:r w:rsidR="00893E57">
        <w:fldChar w:fldCharType="separate"/>
      </w:r>
      <w:r w:rsidR="00E412E8">
        <w:t>[2]</w:t>
      </w:r>
      <w:r w:rsidR="00893E57">
        <w:fldChar w:fldCharType="end"/>
      </w:r>
      <w:r w:rsidR="00893E57">
        <w:fldChar w:fldCharType="begin"/>
      </w:r>
      <w:r w:rsidR="00893E57">
        <w:instrText xml:space="preserve"> REF _Ref28895725 \r \h </w:instrText>
      </w:r>
      <w:r w:rsidR="00893E57">
        <w:fldChar w:fldCharType="separate"/>
      </w:r>
      <w:r w:rsidR="00E412E8">
        <w:t>[3]</w:t>
      </w:r>
      <w:r w:rsidR="00893E57">
        <w:fldChar w:fldCharType="end"/>
      </w:r>
      <w:r>
        <w:rPr>
          <w:noProof/>
        </w:rPr>
        <w:t xml:space="preserve"> </w:t>
      </w:r>
    </w:p>
    <w:p w14:paraId="6A4FD754" w14:textId="219954D9" w:rsidR="00C531E2" w:rsidRDefault="00C531E2" w:rsidP="00BA4AE6">
      <w:pPr>
        <w:pStyle w:val="Odstavecprvn"/>
        <w:ind w:firstLine="708"/>
      </w:pPr>
      <w:r>
        <w:t>Prostřední vrstvu tvoří cévnatka (</w:t>
      </w:r>
      <w:r w:rsidRPr="001D5648">
        <w:rPr>
          <w:i/>
        </w:rPr>
        <w:t>choroidea</w:t>
      </w:r>
      <w:r>
        <w:t>), řasnaté tělísko (</w:t>
      </w:r>
      <w:r w:rsidRPr="001D5648">
        <w:rPr>
          <w:i/>
        </w:rPr>
        <w:t>corpus ciliare</w:t>
      </w:r>
      <w:r>
        <w:t>) a duhovka (iris). Cévnatka je velmi dobře prokrv</w:t>
      </w:r>
      <w:r w:rsidR="009415E3">
        <w:t xml:space="preserve">ená </w:t>
      </w:r>
      <w:r w:rsidR="00800254">
        <w:t>vrs</w:t>
      </w:r>
      <w:r w:rsidR="005B6BD5">
        <w:t>tva</w:t>
      </w:r>
      <w:r w:rsidR="009415E3">
        <w:t xml:space="preserve">, která vyživuje oko. Řasnaté tělísko </w:t>
      </w:r>
      <w:r w:rsidR="00454D83">
        <w:t>je pokračováním rohovky v přední části. Má tvar kulovitého valu, ve kterém je uloženo hl</w:t>
      </w:r>
      <w:r w:rsidR="00800254">
        <w:t>adké svalstvo. Jeho hlavní úlohou</w:t>
      </w:r>
      <w:r w:rsidR="00454D83">
        <w:t xml:space="preserve"> je držet čočku (</w:t>
      </w:r>
      <w:r w:rsidR="00454D83" w:rsidRPr="001D5648">
        <w:rPr>
          <w:i/>
        </w:rPr>
        <w:t>lens</w:t>
      </w:r>
      <w:r w:rsidR="00454D83">
        <w:t>) a měnit její optickou mohutnost, čímž dochází ke změně lomivosti světelného paprsku. Dále tělísko pokračuje v duhovku s tvarem mezikruží.</w:t>
      </w:r>
      <w:r w:rsidR="00E74576">
        <w:t xml:space="preserve"> Barva duhovky záleží na množství pigmentu. Podle potřeby světla v oční kouli se rozšiřuje nebo zužuje zornice (</w:t>
      </w:r>
      <w:r w:rsidR="00E74576" w:rsidRPr="001D5648">
        <w:rPr>
          <w:i/>
        </w:rPr>
        <w:t>pupilla</w:t>
      </w:r>
      <w:r w:rsidR="00E74576">
        <w:t>), kterou vstupují světelné paprsky.</w:t>
      </w:r>
    </w:p>
    <w:p w14:paraId="5639B1BE" w14:textId="02220CA5" w:rsidR="00454D83" w:rsidRDefault="00454D83" w:rsidP="001F5D3C">
      <w:pPr>
        <w:pStyle w:val="Odstavecprvn"/>
        <w:ind w:firstLine="708"/>
      </w:pPr>
      <w:r>
        <w:lastRenderedPageBreak/>
        <w:t>Vnitřní vrstva je tvořena sítnicí (</w:t>
      </w:r>
      <w:r w:rsidRPr="001D5648">
        <w:rPr>
          <w:i/>
        </w:rPr>
        <w:t>retina</w:t>
      </w:r>
      <w:r>
        <w:t xml:space="preserve">). </w:t>
      </w:r>
      <w:r w:rsidR="00D40FFF">
        <w:t>Ta má dva</w:t>
      </w:r>
      <w:r>
        <w:t xml:space="preserve"> oddíly. V zadní části se vyskytují tyčinky a čípky, v přední části je to vrstva pigmentových buněk. </w:t>
      </w:r>
      <w:r w:rsidR="00E74576">
        <w:t>Místo, kde ústí zrakový nerv se nazývá slepá skvrna. Ta neobsahuje žádné světločivné buňky. Naopak žlutá skvrna, vyskytující se zevně od slepé skvrny, je místem nejostřejšího vidění. Obsahuje totiž pouze čípky.</w:t>
      </w:r>
      <w:r w:rsidR="00173EC1">
        <w:t xml:space="preserve"> </w:t>
      </w:r>
      <w:r w:rsidR="00173EC1">
        <w:fldChar w:fldCharType="begin"/>
      </w:r>
      <w:r w:rsidR="00173EC1">
        <w:instrText xml:space="preserve"> REF _Ref28895751 \r \h </w:instrText>
      </w:r>
      <w:r w:rsidR="00173EC1">
        <w:fldChar w:fldCharType="separate"/>
      </w:r>
      <w:r w:rsidR="00E412E8">
        <w:t>[5]</w:t>
      </w:r>
      <w:r w:rsidR="00173EC1">
        <w:fldChar w:fldCharType="end"/>
      </w:r>
    </w:p>
    <w:p w14:paraId="28890276" w14:textId="533B309B" w:rsidR="001D5648" w:rsidRDefault="001D5648" w:rsidP="001F5D3C">
      <w:pPr>
        <w:pStyle w:val="Odstavecprvn"/>
        <w:ind w:firstLine="708"/>
      </w:pPr>
      <w:r>
        <w:t xml:space="preserve">Obsah oční koule tvoří čočka, </w:t>
      </w:r>
      <w:r w:rsidR="00FF5BE5">
        <w:t>sklivec a oční komory</w:t>
      </w:r>
      <w:r>
        <w:t>. Čočka disponuje bikonvexním tvarem, je pružná a díky řasnatému tělísku je schopna měnit poloměr svého zakřivení. To umo</w:t>
      </w:r>
      <w:r w:rsidR="00800254">
        <w:t>žňuje vidění do dálky i blízka</w:t>
      </w:r>
      <w:r>
        <w:t xml:space="preserve">. Sklivec je rosolovitou hmotou, jenž vyplňuje </w:t>
      </w:r>
      <w:r w:rsidR="00FF5BE5">
        <w:t xml:space="preserve">velkou část oční koule. </w:t>
      </w:r>
      <w:r w:rsidR="005B6BD5">
        <w:t xml:space="preserve">Přední oční komora se nachází za rohovkou. Druhá zadní oční komora se nachází za čočkou. Obě komory jsou vyplněny nitrooční tekutinou. Pokud se tekutina špatně vstřebává nebo neodtéká, může dojít </w:t>
      </w:r>
      <w:r w:rsidR="00173EC1">
        <w:t xml:space="preserve">ke zvýšení nitroočního tlaku. </w:t>
      </w:r>
      <w:r w:rsidR="00173EC1">
        <w:fldChar w:fldCharType="begin"/>
      </w:r>
      <w:r w:rsidR="00173EC1">
        <w:instrText xml:space="preserve"> REF _Ref28895725 \r \h </w:instrText>
      </w:r>
      <w:r w:rsidR="00173EC1">
        <w:fldChar w:fldCharType="separate"/>
      </w:r>
      <w:r w:rsidR="00E412E8">
        <w:t>[3]</w:t>
      </w:r>
      <w:r w:rsidR="00173EC1">
        <w:fldChar w:fldCharType="end"/>
      </w:r>
      <w:r w:rsidR="00173EC1">
        <w:fldChar w:fldCharType="begin"/>
      </w:r>
      <w:r w:rsidR="00173EC1">
        <w:instrText xml:space="preserve"> REF _Ref28895751 \r \h </w:instrText>
      </w:r>
      <w:r w:rsidR="00173EC1">
        <w:fldChar w:fldCharType="separate"/>
      </w:r>
      <w:r w:rsidR="00E412E8">
        <w:t>[5]</w:t>
      </w:r>
      <w:r w:rsidR="00173EC1">
        <w:fldChar w:fldCharType="end"/>
      </w:r>
    </w:p>
    <w:p w14:paraId="754E1826" w14:textId="298E06CD" w:rsidR="00E10A4C" w:rsidRDefault="00E10A4C" w:rsidP="001F5D3C">
      <w:pPr>
        <w:pStyle w:val="Odstavecprvn"/>
        <w:ind w:firstLine="567"/>
      </w:pPr>
      <w:r>
        <w:t>K přídatným očním orgánům patří víčka, spojivka, okohybné svaly a slzné ústrojí. Víčka jsou složena z vazivových plotének a kůže</w:t>
      </w:r>
      <w:r w:rsidR="00800254">
        <w:t>,</w:t>
      </w:r>
      <w:r>
        <w:t xml:space="preserve"> s okraji opatřenými řasami a mazovými žlázami. Maz brání přetékání slz přes okraj víček. Spojivka je blána a svým slizničním charakterem kryje vnitřní plochu víček. Ve spojivkovém vaku se hromadí slzy. </w:t>
      </w:r>
      <w:r w:rsidR="00BB0841">
        <w:t xml:space="preserve">Slzné ústrojí tvoří slzná žláza, která se nachází v horním zevním kvadrantu očnice. Slzy stékají ze spojivkového vaku do slzného jezírka, dále pokračují slznými kanálky do slzného vaku, až vyústí slzovodem do nosního průchodu. </w:t>
      </w:r>
      <w:r w:rsidR="00173EC1">
        <w:fldChar w:fldCharType="begin"/>
      </w:r>
      <w:r w:rsidR="00173EC1">
        <w:instrText xml:space="preserve"> REF _Ref28895751 \r \h </w:instrText>
      </w:r>
      <w:r w:rsidR="00173EC1">
        <w:fldChar w:fldCharType="separate"/>
      </w:r>
      <w:r w:rsidR="00E412E8">
        <w:t>[5]</w:t>
      </w:r>
      <w:r w:rsidR="00173EC1">
        <w:fldChar w:fldCharType="end"/>
      </w:r>
    </w:p>
    <w:p w14:paraId="347DBC44" w14:textId="510305C4" w:rsidR="001D5648" w:rsidRDefault="00BB0841" w:rsidP="001D5648">
      <w:pPr>
        <w:pStyle w:val="Nadpis2"/>
      </w:pPr>
      <w:bookmarkStart w:id="9" w:name="_Toc28855446"/>
      <w:r>
        <w:t>Svaly oka</w:t>
      </w:r>
      <w:bookmarkEnd w:id="9"/>
    </w:p>
    <w:p w14:paraId="4F6F53B8" w14:textId="26E2A91A" w:rsidR="00BB0841" w:rsidRDefault="00BB0841" w:rsidP="00BA4AE6">
      <w:pPr>
        <w:pStyle w:val="Odstavecprvn"/>
      </w:pPr>
      <w:r>
        <w:t xml:space="preserve">Očnicové svaly </w:t>
      </w:r>
      <w:r w:rsidR="002D2254">
        <w:t>dělíme na příčně pruhované</w:t>
      </w:r>
      <w:r>
        <w:t xml:space="preserve"> a hladké svaly.</w:t>
      </w:r>
      <w:r w:rsidR="002D2254">
        <w:t xml:space="preserve"> Příčně pruhované svaly lze ovládat naší vůlí, hladké svaly naopak nelze ovládat naší vůlí. Ovládá je vegetativní nervstvo. </w:t>
      </w:r>
      <w:r w:rsidR="00173EC1">
        <w:fldChar w:fldCharType="begin"/>
      </w:r>
      <w:r w:rsidR="00173EC1">
        <w:instrText xml:space="preserve"> REF _Ref28895751 \r \h </w:instrText>
      </w:r>
      <w:r w:rsidR="00173EC1">
        <w:fldChar w:fldCharType="separate"/>
      </w:r>
      <w:r w:rsidR="00E412E8">
        <w:t>[5]</w:t>
      </w:r>
      <w:r w:rsidR="00173EC1">
        <w:fldChar w:fldCharType="end"/>
      </w:r>
      <w:r w:rsidR="00173EC1">
        <w:fldChar w:fldCharType="begin"/>
      </w:r>
      <w:r w:rsidR="00173EC1">
        <w:instrText xml:space="preserve"> REF _Ref28895914 \r \h </w:instrText>
      </w:r>
      <w:r w:rsidR="00173EC1">
        <w:fldChar w:fldCharType="separate"/>
      </w:r>
      <w:r w:rsidR="00E412E8">
        <w:t>[6]</w:t>
      </w:r>
      <w:r w:rsidR="00173EC1">
        <w:fldChar w:fldCharType="end"/>
      </w:r>
    </w:p>
    <w:p w14:paraId="0B164694" w14:textId="77777777" w:rsidR="002A4F63" w:rsidRDefault="002A4F63" w:rsidP="00BA4AE6">
      <w:pPr>
        <w:pStyle w:val="Odstavecprvn"/>
        <w:jc w:val="center"/>
      </w:pPr>
      <w:r>
        <w:rPr>
          <w:noProof/>
        </w:rPr>
        <w:drawing>
          <wp:inline distT="0" distB="0" distL="0" distR="0" wp14:anchorId="03615A10" wp14:editId="0460C56B">
            <wp:extent cx="4097990" cy="30289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valy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4177" cy="3055697"/>
                    </a:xfrm>
                    <a:prstGeom prst="rect">
                      <a:avLst/>
                    </a:prstGeom>
                  </pic:spPr>
                </pic:pic>
              </a:graphicData>
            </a:graphic>
          </wp:inline>
        </w:drawing>
      </w:r>
    </w:p>
    <w:p w14:paraId="5037E342" w14:textId="2AAEBAA2" w:rsidR="002A4F63" w:rsidRPr="002A4F63" w:rsidRDefault="002A4F63" w:rsidP="00BA4AE6">
      <w:pPr>
        <w:pStyle w:val="Titulek"/>
      </w:pPr>
      <w:bookmarkStart w:id="10" w:name="_Ref28784361"/>
      <w:bookmarkStart w:id="11" w:name="_Toc28897356"/>
      <w:r>
        <w:t xml:space="preserve">Obrázek </w:t>
      </w:r>
      <w:r>
        <w:rPr>
          <w:noProof/>
        </w:rPr>
        <w:fldChar w:fldCharType="begin"/>
      </w:r>
      <w:r>
        <w:rPr>
          <w:noProof/>
        </w:rPr>
        <w:instrText xml:space="preserve"> SEQ Obrázek \* ARABIC </w:instrText>
      </w:r>
      <w:r>
        <w:rPr>
          <w:noProof/>
        </w:rPr>
        <w:fldChar w:fldCharType="separate"/>
      </w:r>
      <w:r w:rsidR="00B47F33">
        <w:rPr>
          <w:noProof/>
        </w:rPr>
        <w:t>2</w:t>
      </w:r>
      <w:r>
        <w:rPr>
          <w:noProof/>
        </w:rPr>
        <w:fldChar w:fldCharType="end"/>
      </w:r>
      <w:bookmarkEnd w:id="10"/>
      <w:r w:rsidR="00DC484C">
        <w:t xml:space="preserve">: Okohybné svaly </w:t>
      </w:r>
      <w:r w:rsidR="00173EC1">
        <w:fldChar w:fldCharType="begin"/>
      </w:r>
      <w:r w:rsidR="00173EC1">
        <w:instrText xml:space="preserve"> REF _Ref28895898 \r \h </w:instrText>
      </w:r>
      <w:r w:rsidR="00173EC1">
        <w:fldChar w:fldCharType="separate"/>
      </w:r>
      <w:r w:rsidR="00E412E8">
        <w:t>[7]</w:t>
      </w:r>
      <w:bookmarkEnd w:id="11"/>
      <w:r w:rsidR="00173EC1">
        <w:fldChar w:fldCharType="end"/>
      </w:r>
    </w:p>
    <w:p w14:paraId="6F55822E" w14:textId="0E1F9130" w:rsidR="00F423D2" w:rsidRDefault="00E10A4C" w:rsidP="00DC484C">
      <w:pPr>
        <w:pStyle w:val="Odstavecprvn"/>
        <w:ind w:firstLine="567"/>
      </w:pPr>
      <w:r>
        <w:lastRenderedPageBreak/>
        <w:t>Svaly, které pohybují oční koulí, se nazývají okohybné svaly</w:t>
      </w:r>
      <w:r w:rsidR="00837181">
        <w:t xml:space="preserve"> (viz </w:t>
      </w:r>
      <w:r w:rsidR="002A4F63">
        <w:fldChar w:fldCharType="begin"/>
      </w:r>
      <w:r w:rsidR="002A4F63">
        <w:instrText xml:space="preserve"> REF _Ref28784361 \h </w:instrText>
      </w:r>
      <w:r w:rsidR="002A4F63">
        <w:fldChar w:fldCharType="separate"/>
      </w:r>
      <w:r w:rsidR="00E412E8">
        <w:t xml:space="preserve">Obrázek </w:t>
      </w:r>
      <w:r w:rsidR="00E412E8">
        <w:rPr>
          <w:noProof/>
        </w:rPr>
        <w:t>2</w:t>
      </w:r>
      <w:r w:rsidR="002A4F63">
        <w:fldChar w:fldCharType="end"/>
      </w:r>
      <w:r w:rsidR="00837181">
        <w:t>)</w:t>
      </w:r>
      <w:r w:rsidR="002D2254">
        <w:t>. Snaží se nastavit oko tak, aby obraz dopadal na</w:t>
      </w:r>
      <w:r w:rsidR="002758FE">
        <w:t xml:space="preserve"> žlutou skvrnu, t</w:t>
      </w:r>
      <w:r w:rsidR="002D2254">
        <w:t>ím zajistí co nejostřejší vidění.</w:t>
      </w:r>
      <w:r w:rsidR="00041CB3">
        <w:t xml:space="preserve"> </w:t>
      </w:r>
      <w:r w:rsidR="002758FE">
        <w:t>Zaručují také dokonalou souhru očí.</w:t>
      </w:r>
      <w:r w:rsidR="00041CB3" w:rsidRPr="00041CB3">
        <w:t xml:space="preserve"> </w:t>
      </w:r>
      <w:r w:rsidR="00041CB3">
        <w:t xml:space="preserve">Musí pracovat společně a vyváženě, aby zajistily binokulární vidění, schopnost spojit dva obrazy z jednoho oka v jeden jednoduchý prostorový vjem. Což je možné díky koordinované senzorické činnosti obou očí a fúzi mozkového a zrakového centra. </w:t>
      </w:r>
      <w:r w:rsidR="00D40FFF">
        <w:t>Na každém oku je šest okohybných svalů, čtyři přímé</w:t>
      </w:r>
      <w:r w:rsidR="00AE2B1D">
        <w:t xml:space="preserve"> (</w:t>
      </w:r>
      <w:r w:rsidR="00AE2B1D" w:rsidRPr="0038469E">
        <w:rPr>
          <w:i/>
        </w:rPr>
        <w:t>m. rectus superior, m. rectus inferior, m. rectus lateralis, m. rectus madialis</w:t>
      </w:r>
      <w:r w:rsidR="00AE2B1D">
        <w:t>)</w:t>
      </w:r>
      <w:r w:rsidR="00D40FFF">
        <w:t xml:space="preserve"> a dva</w:t>
      </w:r>
      <w:r>
        <w:t xml:space="preserve"> šikmé</w:t>
      </w:r>
      <w:r w:rsidR="00D40FFF">
        <w:t xml:space="preserve"> </w:t>
      </w:r>
      <w:r w:rsidR="00AE2B1D">
        <w:t>(</w:t>
      </w:r>
      <w:r w:rsidR="00D40FFF" w:rsidRPr="0038469E">
        <w:rPr>
          <w:i/>
        </w:rPr>
        <w:t>m. obliquus superior a m. obliquus inferior</w:t>
      </w:r>
      <w:r w:rsidR="00AE2B1D">
        <w:t>)</w:t>
      </w:r>
      <w:r w:rsidR="00D40FFF">
        <w:t>.</w:t>
      </w:r>
      <w:r w:rsidR="00AE2B1D">
        <w:t xml:space="preserve"> Přímé svaly obstarávají pohyb do stran, nahoru a dolů. Šikmé svaly se star</w:t>
      </w:r>
      <w:r w:rsidR="00573DC1">
        <w:t xml:space="preserve">ají o rotaci oka dovnitř a ven. </w:t>
      </w:r>
      <w:r w:rsidR="00893E57">
        <w:fldChar w:fldCharType="begin"/>
      </w:r>
      <w:r w:rsidR="00893E57">
        <w:instrText xml:space="preserve"> REF _Ref28895751 \r \h </w:instrText>
      </w:r>
      <w:r w:rsidR="00893E57">
        <w:fldChar w:fldCharType="separate"/>
      </w:r>
      <w:r w:rsidR="00E412E8">
        <w:t>[5]</w:t>
      </w:r>
      <w:r w:rsidR="00893E57">
        <w:fldChar w:fldCharType="end"/>
      </w:r>
      <w:r w:rsidR="00893E57">
        <w:fldChar w:fldCharType="begin"/>
      </w:r>
      <w:r w:rsidR="00893E57">
        <w:instrText xml:space="preserve"> REF _Ref28895753 \r \h </w:instrText>
      </w:r>
      <w:r w:rsidR="00893E57">
        <w:fldChar w:fldCharType="separate"/>
      </w:r>
      <w:r w:rsidR="00E412E8">
        <w:t>[8]</w:t>
      </w:r>
      <w:r w:rsidR="00893E57">
        <w:fldChar w:fldCharType="end"/>
      </w:r>
      <w:r w:rsidR="00893E57">
        <w:fldChar w:fldCharType="begin"/>
      </w:r>
      <w:r w:rsidR="00893E57">
        <w:instrText xml:space="preserve"> REF _Ref28895755 \r \h </w:instrText>
      </w:r>
      <w:r w:rsidR="00893E57">
        <w:fldChar w:fldCharType="separate"/>
      </w:r>
      <w:r w:rsidR="00E412E8">
        <w:t>[9]</w:t>
      </w:r>
      <w:r w:rsidR="00893E57">
        <w:fldChar w:fldCharType="end"/>
      </w:r>
    </w:p>
    <w:p w14:paraId="27A868FE" w14:textId="6A15614A" w:rsidR="006F590C" w:rsidRPr="006F590C" w:rsidRDefault="006F590C" w:rsidP="00D37E27">
      <w:pPr>
        <w:pStyle w:val="Nadpis2"/>
      </w:pPr>
      <w:bookmarkStart w:id="12" w:name="_Toc28855447"/>
      <w:r>
        <w:t>Akomodace a fyziologie vidění</w:t>
      </w:r>
      <w:bookmarkEnd w:id="12"/>
    </w:p>
    <w:p w14:paraId="18683593" w14:textId="36BAAECD" w:rsidR="006F590C" w:rsidRDefault="001D5162" w:rsidP="00BA4AE6">
      <w:pPr>
        <w:pStyle w:val="Odstavecprvn"/>
      </w:pPr>
      <w:r>
        <w:t xml:space="preserve">Vidění je velmi složitý fyziologický proces, který se skládá z řady na sebe navazujících fyzikální a chemických reakcí. </w:t>
      </w:r>
      <w:r w:rsidR="00893E57">
        <w:fldChar w:fldCharType="begin"/>
      </w:r>
      <w:r w:rsidR="00893E57">
        <w:instrText xml:space="preserve"> REF _Ref28895765 \r \h </w:instrText>
      </w:r>
      <w:r w:rsidR="00893E57">
        <w:fldChar w:fldCharType="separate"/>
      </w:r>
      <w:r w:rsidR="00E412E8">
        <w:t>[10]</w:t>
      </w:r>
      <w:r w:rsidR="00893E57">
        <w:fldChar w:fldCharType="end"/>
      </w:r>
    </w:p>
    <w:p w14:paraId="2D50D4FB" w14:textId="74F37BEE" w:rsidR="00D919EE" w:rsidRDefault="00D919EE" w:rsidP="001F5D3C">
      <w:pPr>
        <w:pStyle w:val="Odstavecprvn"/>
        <w:ind w:firstLine="708"/>
      </w:pPr>
      <w:r>
        <w:t>V optické systému oka dochází k lomu procházejících paprsků. Do ohniska sítnice, žluté skvrny, poté dopadá obraz zmenšený a převrácený. Lomivost paprsků závisí na čočce, jejím vyklenutí a zploštění. Tyto regulace jsou dány stahem či relaxací řasnatého tělíska a elasticitou čočky. Akomodace se označuje jako změna optické mohutnosti čočky v závislosti na vz</w:t>
      </w:r>
      <w:r w:rsidR="00601B78">
        <w:t>dálenosti pozorovaného objektu.</w:t>
      </w:r>
    </w:p>
    <w:p w14:paraId="4E1D98DF" w14:textId="4E289817" w:rsidR="00D919EE" w:rsidRPr="006F590C" w:rsidRDefault="00D919EE" w:rsidP="001F5D3C">
      <w:pPr>
        <w:pStyle w:val="Odstavecprvn"/>
        <w:ind w:firstLine="708"/>
      </w:pPr>
      <w:r>
        <w:t xml:space="preserve">Každé oko má dva základní fixační body, daleký bod a blízký bod. </w:t>
      </w:r>
      <w:r w:rsidR="002853E6">
        <w:t>Daleký bod lze ostře vidět i bez akomodace, u ideálního oka leží </w:t>
      </w:r>
      <w:r w:rsidR="00800254">
        <w:t xml:space="preserve"> v </w:t>
      </w:r>
      <w:r w:rsidR="002853E6">
        <w:t xml:space="preserve">nekonečnu. Blízký bod je bod, který lze oko ještě vidět ostře po maximální možné akomodaci. Z těchto dvou bodů se počítá akomodační šíře oka. Vyjadřuje se v dioptriích a udává rozdíl převrácených hodnot vzdáleností dalekého a blízkého bodu oka. Akomodační schopnost se s přibývajícím věkem snižuje. Průměrná optická mohutnost čočky pro věk 10 let je 14 D, v 70 letech už pouhých 0,5 D. </w:t>
      </w:r>
      <w:r w:rsidR="00173EC1">
        <w:fldChar w:fldCharType="begin"/>
      </w:r>
      <w:r w:rsidR="00173EC1">
        <w:instrText xml:space="preserve"> REF _Ref28895891 \r \h </w:instrText>
      </w:r>
      <w:r w:rsidR="00173EC1">
        <w:fldChar w:fldCharType="separate"/>
      </w:r>
      <w:r w:rsidR="00E412E8">
        <w:t>[11]</w:t>
      </w:r>
      <w:r w:rsidR="00173EC1">
        <w:fldChar w:fldCharType="end"/>
      </w:r>
    </w:p>
    <w:p w14:paraId="6D76834F" w14:textId="113D4BDC" w:rsidR="00F10D88" w:rsidRPr="00F10D88" w:rsidRDefault="00D919EE" w:rsidP="001F5D3C">
      <w:pPr>
        <w:pStyle w:val="Odstavecprvn"/>
        <w:ind w:firstLine="567"/>
      </w:pPr>
      <w:r>
        <w:t xml:space="preserve">Paprsky, které prochází </w:t>
      </w:r>
      <w:r w:rsidR="001D5162">
        <w:t xml:space="preserve">optickou soustavou oka, se potkávají na sítnici. Zde dochází k absorpci pigmentovým epitelem sítnice a podráždění fotoreceptorů (tyčinek a čípků). Zraková barviva absorbující světlo, enzymy a signální molekuly zprostředkovávají přeměnu světelné energie na </w:t>
      </w:r>
      <w:r w:rsidR="00573DC1">
        <w:t xml:space="preserve">elektrickou stimulaci senzorů. </w:t>
      </w:r>
      <w:r w:rsidR="001D5162">
        <w:t>Vzruch je veden nervovými drahami do korových zrakových center, kde je zpracován na obraz.</w:t>
      </w:r>
      <w:r w:rsidR="00E37EA3">
        <w:t xml:space="preserve"> [1</w:t>
      </w:r>
      <w:r w:rsidR="00DF2256">
        <w:t>0</w:t>
      </w:r>
      <w:r w:rsidR="00E37EA3">
        <w:t>]</w:t>
      </w:r>
    </w:p>
    <w:p w14:paraId="32FDC15B" w14:textId="62B2960C" w:rsidR="00F423D2" w:rsidRDefault="00F423D2" w:rsidP="007847BE">
      <w:pPr>
        <w:pStyle w:val="Nadpis2"/>
      </w:pPr>
      <w:bookmarkStart w:id="13" w:name="_Toc28855448"/>
      <w:r>
        <w:rPr>
          <w:noProof/>
        </w:rPr>
        <mc:AlternateContent>
          <mc:Choice Requires="wps">
            <w:drawing>
              <wp:anchor distT="45720" distB="45720" distL="114300" distR="114300" simplePos="0" relativeHeight="251667456" behindDoc="1" locked="0" layoutInCell="1" allowOverlap="1" wp14:anchorId="28CAAD6E" wp14:editId="2B2D6290">
                <wp:simplePos x="0" y="0"/>
                <wp:positionH relativeFrom="column">
                  <wp:posOffset>-48895</wp:posOffset>
                </wp:positionH>
                <wp:positionV relativeFrom="paragraph">
                  <wp:posOffset>3415665</wp:posOffset>
                </wp:positionV>
                <wp:extent cx="541020" cy="274320"/>
                <wp:effectExtent l="0" t="0" r="11430" b="1143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274320"/>
                        </a:xfrm>
                        <a:prstGeom prst="rect">
                          <a:avLst/>
                        </a:prstGeom>
                        <a:solidFill>
                          <a:schemeClr val="bg1"/>
                        </a:solidFill>
                        <a:ln w="9525">
                          <a:solidFill>
                            <a:schemeClr val="bg1"/>
                          </a:solidFill>
                          <a:miter lim="800000"/>
                          <a:headEnd/>
                          <a:tailEnd/>
                        </a:ln>
                      </wps:spPr>
                      <wps:txbx>
                        <w:txbxContent>
                          <w:p w14:paraId="4FAEC12E" w14:textId="4DC9C0E1" w:rsidR="00BB1BA2" w:rsidRDefault="00BB1BA2" w:rsidP="00F423D2">
                            <w:pPr>
                              <w:shd w:val="clear" w:color="auto" w:fill="FFFFFF" w:themeFill="background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AAD6E" id="Textové pole 2" o:spid="_x0000_s1027" type="#_x0000_t202" style="position:absolute;left:0;text-align:left;margin-left:-3.85pt;margin-top:268.95pt;width:42.6pt;height:21.6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" fillcolor="white [3212]" strokecolor="white [3212]">
                <v:textbox>
                  <w:txbxContent>
                    <w:p w14:paraId="4FAEC12E" w14:textId="4DC9C0E1" w:rsidR="00BB1BA2" w:rsidRDefault="00BB1BA2" w:rsidP="00F423D2">
                      <w:pPr>
                        <w:shd w:val="clear" w:color="auto" w:fill="FFFFFF" w:themeFill="background1"/>
                      </w:pPr>
                    </w:p>
                  </w:txbxContent>
                </v:textbox>
              </v:shape>
            </w:pict>
          </mc:Fallback>
        </mc:AlternateContent>
      </w:r>
      <w:r w:rsidR="007847BE">
        <w:t>Poloha oka</w:t>
      </w:r>
      <w:bookmarkEnd w:id="13"/>
    </w:p>
    <w:p w14:paraId="783325EB" w14:textId="1589DAC4" w:rsidR="007847BE" w:rsidRDefault="007847BE" w:rsidP="00BA4AE6">
      <w:pPr>
        <w:pStyle w:val="Odstavecprvn"/>
      </w:pPr>
      <w:r>
        <w:t>Polohou oka se označuje vztah bulby k očnici. Za normálních po</w:t>
      </w:r>
      <w:r w:rsidR="00837181">
        <w:t>dmínek l</w:t>
      </w:r>
      <w:r w:rsidR="0016217A">
        <w:t>eží vrchol rohovky uprostřed spojnice</w:t>
      </w:r>
      <w:r>
        <w:t xml:space="preserve"> </w:t>
      </w:r>
      <w:r w:rsidR="0016217A">
        <w:t>horního a dolního okraje očnice. Pokud je vrchol rohovky před spojnicí, nastává exoftalmus, oční koule je vysunuta dopředu. Pokud je vrchol rohovky za spojnicí, jedná se o enoftalmus, oční koule je zasunuta dozadu. Poloh</w:t>
      </w:r>
      <w:r w:rsidR="00573DC1">
        <w:t>a</w:t>
      </w:r>
      <w:r w:rsidR="0016217A">
        <w:t xml:space="preserve"> oka</w:t>
      </w:r>
      <w:r w:rsidR="00573DC1">
        <w:t xml:space="preserve"> se nejčastěji měří</w:t>
      </w:r>
      <w:r w:rsidR="00830E24">
        <w:t xml:space="preserve"> zrcadlovým</w:t>
      </w:r>
      <w:r w:rsidR="00DF2256">
        <w:t xml:space="preserve"> Hertelovým exoftalmometrem. [12</w:t>
      </w:r>
      <w:r w:rsidR="0016217A">
        <w:t>]</w:t>
      </w:r>
    </w:p>
    <w:p w14:paraId="3F92CE08" w14:textId="7DF6D2EF" w:rsidR="0016217A" w:rsidRDefault="0016217A" w:rsidP="0016217A">
      <w:pPr>
        <w:pStyle w:val="Nadpis2"/>
      </w:pPr>
      <w:bookmarkStart w:id="14" w:name="_Toc28855449"/>
      <w:r>
        <w:lastRenderedPageBreak/>
        <w:t>Postavení očí</w:t>
      </w:r>
      <w:bookmarkEnd w:id="14"/>
    </w:p>
    <w:p w14:paraId="2C2488D5" w14:textId="63A412F5" w:rsidR="001D5162" w:rsidRPr="001D5162" w:rsidRDefault="00573DC1" w:rsidP="00BA4AE6">
      <w:pPr>
        <w:pStyle w:val="Odstavecprvn"/>
      </w:pPr>
      <w:r>
        <w:t>Rozlišují se</w:t>
      </w:r>
      <w:r w:rsidR="006A12BD">
        <w:t xml:space="preserve"> tři druhy postavení očí: primární, sekundární a terciální. </w:t>
      </w:r>
      <w:r w:rsidR="00830E24">
        <w:t xml:space="preserve">Při vzpřímeném postoji s pohledem přímo před sebe oči zaujímají primární postavení. Pohled doprava a doleva se označuje jako sekundární postavení. </w:t>
      </w:r>
      <w:r w:rsidR="00837181">
        <w:t>Terciálním postavením je popisován</w:t>
      </w:r>
      <w:r w:rsidR="00830E24">
        <w:t xml:space="preserve"> pohled doprava nahoru nebo dolů a doleva nahoru nebo dolů. Oční koule jsou za fyziologických podmínek v primárním postavení paralelní. Toto postavení zajišťuje tonus okohybných svalů.</w:t>
      </w:r>
      <w:r w:rsidR="00AC786F">
        <w:t xml:space="preserve"> Okohybné svaly jsou v neustálém pohybu při pohybu oční koule v různých směrech i při udržování primárního nebo jiného postavení. Pohyb oka je výsledkem změny tonu okohybných svalů. </w:t>
      </w:r>
      <w:r w:rsidR="00173EC1">
        <w:fldChar w:fldCharType="begin"/>
      </w:r>
      <w:r w:rsidR="00173EC1">
        <w:instrText xml:space="preserve"> REF _Ref28895892 \r \h </w:instrText>
      </w:r>
      <w:r w:rsidR="00173EC1">
        <w:fldChar w:fldCharType="separate"/>
      </w:r>
      <w:r w:rsidR="00E412E8">
        <w:t>[12]</w:t>
      </w:r>
      <w:r w:rsidR="00173EC1">
        <w:fldChar w:fldCharType="end"/>
      </w:r>
    </w:p>
    <w:p w14:paraId="08094FAD" w14:textId="1D79FFE2" w:rsidR="00AC786F" w:rsidRDefault="001D5162" w:rsidP="000E63F9">
      <w:pPr>
        <w:pStyle w:val="Nadpis1"/>
      </w:pPr>
      <w:r>
        <w:br w:type="page"/>
      </w:r>
      <w:bookmarkStart w:id="15" w:name="_Ref28794415"/>
      <w:bookmarkStart w:id="16" w:name="_Toc28855450"/>
      <w:r w:rsidR="00670D21">
        <w:lastRenderedPageBreak/>
        <w:t>P</w:t>
      </w:r>
      <w:r w:rsidR="00786449">
        <w:t>OHYBY OČÍ</w:t>
      </w:r>
      <w:bookmarkEnd w:id="15"/>
      <w:bookmarkEnd w:id="16"/>
    </w:p>
    <w:p w14:paraId="3B886AFC" w14:textId="47F9FDD7" w:rsidR="00AC786F" w:rsidRDefault="00AC786F" w:rsidP="00BA4AE6">
      <w:pPr>
        <w:pStyle w:val="Odstavecprvn"/>
      </w:pPr>
      <w:r>
        <w:t>Oční pohyby lze rozdělit na párové a nepárové. Párovými pohyby se myslí pohyby obou očí, nepárovými pohyby jsou míněny pohyby jednoho oka. Dále se pohyby oka dělí na volní (věd</w:t>
      </w:r>
      <w:r w:rsidR="00DF2256">
        <w:t xml:space="preserve">omé) a mimovolní (samovolné). </w:t>
      </w:r>
      <w:r w:rsidR="00173EC1">
        <w:fldChar w:fldCharType="begin"/>
      </w:r>
      <w:r w:rsidR="00173EC1">
        <w:instrText xml:space="preserve"> REF _Ref28895892 \r \h </w:instrText>
      </w:r>
      <w:r w:rsidR="00173EC1">
        <w:fldChar w:fldCharType="separate"/>
      </w:r>
      <w:r w:rsidR="00E412E8">
        <w:t>[12]</w:t>
      </w:r>
      <w:r w:rsidR="00173EC1">
        <w:fldChar w:fldCharType="end"/>
      </w:r>
      <w:r w:rsidR="00173EC1">
        <w:fldChar w:fldCharType="begin"/>
      </w:r>
      <w:r w:rsidR="00173EC1">
        <w:instrText xml:space="preserve"> REF _Ref28895977 \r \h </w:instrText>
      </w:r>
      <w:r w:rsidR="00173EC1">
        <w:fldChar w:fldCharType="separate"/>
      </w:r>
      <w:r w:rsidR="00E412E8">
        <w:t>[13]</w:t>
      </w:r>
      <w:r w:rsidR="00173EC1">
        <w:fldChar w:fldCharType="end"/>
      </w:r>
    </w:p>
    <w:p w14:paraId="61D00003" w14:textId="5B6CCFE6" w:rsidR="00AC786F" w:rsidRDefault="00AC786F" w:rsidP="00AC786F">
      <w:pPr>
        <w:pStyle w:val="Nadpis2"/>
      </w:pPr>
      <w:bookmarkStart w:id="17" w:name="_Toc28855451"/>
      <w:r>
        <w:t>Nepárové pohyby</w:t>
      </w:r>
      <w:bookmarkEnd w:id="17"/>
    </w:p>
    <w:p w14:paraId="65B94881" w14:textId="632C7A8B" w:rsidR="00041CB3" w:rsidRPr="00041CB3" w:rsidRDefault="00C31D52" w:rsidP="00BA4AE6">
      <w:pPr>
        <w:pStyle w:val="Odstavecprvn"/>
      </w:pPr>
      <w:r>
        <w:t>Základní pohyby jednoho oka jsou okolo hlavních os (vertikální, horizontální, sagitální). Tyto osy se protínají v bodě otáčení oka cca 13 mm za vrcholem rohovk</w:t>
      </w:r>
      <w:r w:rsidR="0038469E">
        <w:t xml:space="preserve">y. Pohyby se označují jako dukce. </w:t>
      </w:r>
      <w:r w:rsidR="00837181">
        <w:t xml:space="preserve">Rozlišuje se addukce, abdukce, elevace a deprese (viz </w:t>
      </w:r>
      <w:r w:rsidR="00837181">
        <w:fldChar w:fldCharType="begin"/>
      </w:r>
      <w:r w:rsidR="00837181">
        <w:instrText xml:space="preserve"> REF _Ref28785809 \h </w:instrText>
      </w:r>
      <w:r w:rsidR="00837181">
        <w:fldChar w:fldCharType="separate"/>
      </w:r>
      <w:r w:rsidR="00E412E8">
        <w:t xml:space="preserve">Obrázek </w:t>
      </w:r>
      <w:r w:rsidR="00E412E8">
        <w:rPr>
          <w:noProof/>
        </w:rPr>
        <w:t>3</w:t>
      </w:r>
      <w:r w:rsidR="00837181">
        <w:fldChar w:fldCharType="end"/>
      </w:r>
      <w:r w:rsidR="00837181">
        <w:t xml:space="preserve">). </w:t>
      </w:r>
      <w:r w:rsidR="00173EC1">
        <w:fldChar w:fldCharType="begin"/>
      </w:r>
      <w:r w:rsidR="00173EC1">
        <w:instrText xml:space="preserve"> REF _Ref28895892 \r \h </w:instrText>
      </w:r>
      <w:r w:rsidR="00173EC1">
        <w:fldChar w:fldCharType="separate"/>
      </w:r>
      <w:r w:rsidR="00E412E8">
        <w:t>[12]</w:t>
      </w:r>
      <w:r w:rsidR="00173EC1">
        <w:fldChar w:fldCharType="end"/>
      </w:r>
    </w:p>
    <w:p w14:paraId="7D43C92F" w14:textId="4C0C3F26" w:rsidR="00C31D52" w:rsidRDefault="00C31D52" w:rsidP="00BA4AE6">
      <w:pPr>
        <w:pStyle w:val="Odstavecprvn"/>
      </w:pPr>
      <w:r>
        <w:rPr>
          <w:noProof/>
        </w:rPr>
        <w:drawing>
          <wp:inline distT="0" distB="0" distL="0" distR="0" wp14:anchorId="1E2A7841" wp14:editId="5EDEED13">
            <wp:extent cx="5602973" cy="141732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ukce.JPG"/>
                    <pic:cNvPicPr/>
                  </pic:nvPicPr>
                  <pic:blipFill>
                    <a:blip r:embed="rId14">
                      <a:extLst>
                        <a:ext uri="{28A0092B-C50C-407E-A947-70E740481C1C}">
                          <a14:useLocalDpi xmlns:a14="http://schemas.microsoft.com/office/drawing/2010/main" val="0"/>
                        </a:ext>
                      </a:extLst>
                    </a:blip>
                    <a:stretch>
                      <a:fillRect/>
                    </a:stretch>
                  </pic:blipFill>
                  <pic:spPr>
                    <a:xfrm>
                      <a:off x="0" y="0"/>
                      <a:ext cx="5610773" cy="1419293"/>
                    </a:xfrm>
                    <a:prstGeom prst="rect">
                      <a:avLst/>
                    </a:prstGeom>
                  </pic:spPr>
                </pic:pic>
              </a:graphicData>
            </a:graphic>
          </wp:inline>
        </w:drawing>
      </w:r>
    </w:p>
    <w:p w14:paraId="101F6A30" w14:textId="17762A0B" w:rsidR="00041CB3" w:rsidRPr="00041CB3" w:rsidRDefault="00C31D52" w:rsidP="00BA4AE6">
      <w:pPr>
        <w:pStyle w:val="Titulek"/>
      </w:pPr>
      <w:bookmarkStart w:id="18" w:name="_Ref28785809"/>
      <w:bookmarkStart w:id="19" w:name="_Toc28897357"/>
      <w:r>
        <w:t xml:space="preserve">Obrázek </w:t>
      </w:r>
      <w:r w:rsidR="00E71C09">
        <w:rPr>
          <w:noProof/>
        </w:rPr>
        <w:fldChar w:fldCharType="begin"/>
      </w:r>
      <w:r w:rsidR="00E71C09">
        <w:rPr>
          <w:noProof/>
        </w:rPr>
        <w:instrText xml:space="preserve"> SEQ Obrázek \* ARABIC </w:instrText>
      </w:r>
      <w:r w:rsidR="00E71C09">
        <w:rPr>
          <w:noProof/>
        </w:rPr>
        <w:fldChar w:fldCharType="separate"/>
      </w:r>
      <w:r w:rsidR="00B47F33">
        <w:rPr>
          <w:noProof/>
        </w:rPr>
        <w:t>3</w:t>
      </w:r>
      <w:r w:rsidR="00E71C09">
        <w:rPr>
          <w:noProof/>
        </w:rPr>
        <w:fldChar w:fldCharType="end"/>
      </w:r>
      <w:bookmarkEnd w:id="18"/>
      <w:r>
        <w:t>: Dukce;</w:t>
      </w:r>
      <w:r w:rsidR="00837181">
        <w:t xml:space="preserve"> A – Addukce, B – Abdukce, C – Elevace, D – D</w:t>
      </w:r>
      <w:r>
        <w:t>eprese [</w:t>
      </w:r>
      <w:r w:rsidR="00DF2256">
        <w:t>12</w:t>
      </w:r>
      <w:r>
        <w:t>]</w:t>
      </w:r>
      <w:bookmarkEnd w:id="19"/>
    </w:p>
    <w:p w14:paraId="38F20772" w14:textId="45B2191D" w:rsidR="00AC786F" w:rsidRDefault="00AC786F" w:rsidP="00AC786F">
      <w:pPr>
        <w:pStyle w:val="Nadpis2"/>
      </w:pPr>
      <w:bookmarkStart w:id="20" w:name="_Ref28786560"/>
      <w:bookmarkStart w:id="21" w:name="_Ref28786620"/>
      <w:bookmarkStart w:id="22" w:name="_Toc28855452"/>
      <w:r>
        <w:t>Párové pohyby</w:t>
      </w:r>
      <w:bookmarkEnd w:id="20"/>
      <w:bookmarkEnd w:id="21"/>
      <w:bookmarkEnd w:id="22"/>
    </w:p>
    <w:p w14:paraId="2939CFA4" w14:textId="70E69F56" w:rsidR="00C31D52" w:rsidRDefault="0038469E" w:rsidP="00BA4AE6">
      <w:pPr>
        <w:pStyle w:val="Odstavecprvn"/>
      </w:pPr>
      <w:r>
        <w:t>Každý sval má svého synergistu a antagonistu. Jejich souhra je esenciální</w:t>
      </w:r>
      <w:r w:rsidR="00837181">
        <w:t xml:space="preserve"> při párový</w:t>
      </w:r>
      <w:r>
        <w:t xml:space="preserve">ch pohybech očí. </w:t>
      </w:r>
      <w:r w:rsidR="00C31D52">
        <w:t>Rozdělují se na konjugované a nekonjugované</w:t>
      </w:r>
      <w:r w:rsidR="00601B78">
        <w:t>.</w:t>
      </w:r>
    </w:p>
    <w:p w14:paraId="588EF0D7" w14:textId="41B2D2FA" w:rsidR="006A12BD" w:rsidRDefault="0038469E" w:rsidP="001F5D3C">
      <w:pPr>
        <w:pStyle w:val="Odstavecprvn"/>
        <w:ind w:firstLine="708"/>
      </w:pPr>
      <w:r>
        <w:t>Konjugovanými se myslí pohyb očí stejným směrem (</w:t>
      </w:r>
      <w:r w:rsidRPr="0038469E">
        <w:rPr>
          <w:i/>
        </w:rPr>
        <w:t>verze</w:t>
      </w:r>
      <w:r>
        <w:t>). Například při pohledu obou očí směre</w:t>
      </w:r>
      <w:r w:rsidR="00016275">
        <w:t>m doprava vede inervační impulz</w:t>
      </w:r>
      <w:r>
        <w:t xml:space="preserve"> a následný stah k pravému vnějšímu a levému vnitřnímu přímému svalstvu. Mezi konjugované pohyby patří</w:t>
      </w:r>
      <w:r w:rsidR="006A12BD">
        <w:t>:</w:t>
      </w:r>
      <w:r w:rsidR="00813948">
        <w:t xml:space="preserve"> </w:t>
      </w:r>
      <w:r>
        <w:t>sakadické,</w:t>
      </w:r>
      <w:r w:rsidR="006A12BD">
        <w:t xml:space="preserve"> sledovací, </w:t>
      </w:r>
      <w:r w:rsidR="00813948">
        <w:t>fixační a</w:t>
      </w:r>
      <w:r w:rsidR="006A12BD">
        <w:t xml:space="preserve"> reflexní pohyby. </w:t>
      </w:r>
    </w:p>
    <w:p w14:paraId="22D388E4" w14:textId="72226AA3" w:rsidR="00573DC1" w:rsidRPr="00573DC1" w:rsidRDefault="00411B2B" w:rsidP="001F5D3C">
      <w:pPr>
        <w:pStyle w:val="Odstavecprvn"/>
        <w:ind w:firstLine="708"/>
      </w:pPr>
      <w:r>
        <w:t>Nekonjugované pohyby jsou pohyby očí opačným směrem (</w:t>
      </w:r>
      <w:r w:rsidRPr="00411B2B">
        <w:rPr>
          <w:i/>
        </w:rPr>
        <w:t>vergence</w:t>
      </w:r>
      <w:r>
        <w:t>). Zajišťují fixaci očí při pohybu pozorovaného objektu</w:t>
      </w:r>
      <w:r w:rsidR="00813948">
        <w:t xml:space="preserve"> směrem od pozorovatele nebo k němu. Pohyby objektu od pozorovatele se označují jako divergence, pohyby objektu k pozorovateli jako konvergence. Vergenční systém kontroluje postavení zorných os oka, aby se předměty zobrazovaly na správných místech sítnic obou očí. Což je jedním z hlavních předpokladů binokulárního vidění</w:t>
      </w:r>
      <w:r w:rsidR="00173EC1">
        <w:t xml:space="preserve">. </w:t>
      </w:r>
      <w:r w:rsidR="00173EC1">
        <w:fldChar w:fldCharType="begin"/>
      </w:r>
      <w:r w:rsidR="00173EC1">
        <w:instrText xml:space="preserve"> REF _Ref28895892 \r \h </w:instrText>
      </w:r>
      <w:r w:rsidR="00173EC1">
        <w:fldChar w:fldCharType="separate"/>
      </w:r>
      <w:r w:rsidR="00E412E8">
        <w:t>[12]</w:t>
      </w:r>
      <w:r w:rsidR="00173EC1">
        <w:fldChar w:fldCharType="end"/>
      </w:r>
    </w:p>
    <w:p w14:paraId="1B058C2A" w14:textId="250DBD09" w:rsidR="006A12BD" w:rsidRPr="00573DC1" w:rsidRDefault="006A12BD" w:rsidP="00573DC1">
      <w:pPr>
        <w:pStyle w:val="Nadpis4"/>
      </w:pPr>
      <w:r w:rsidRPr="00573DC1">
        <w:t>Sakadické pohyby</w:t>
      </w:r>
    </w:p>
    <w:p w14:paraId="2480A998" w14:textId="29158B72" w:rsidR="00813948" w:rsidRDefault="006A12BD" w:rsidP="00F7730A">
      <w:r>
        <w:t>R</w:t>
      </w:r>
      <w:r w:rsidR="00041CB3">
        <w:t>ychlé pohyby očí dosahující maximální úhlové rychlosti až 9</w:t>
      </w:r>
      <w:r>
        <w:t>00° za sekundu se označují jako sakády. Tyto vysokofrekvenční změny jsou většinou reflexní, méně často volné</w:t>
      </w:r>
      <w:r w:rsidR="002E2B28">
        <w:t xml:space="preserve">. Sakády se objevují hlavně při čtení textu, kdy oko skáče z jednoho slova na druhé. </w:t>
      </w:r>
      <w:r w:rsidR="002E2B28">
        <w:lastRenderedPageBreak/>
        <w:t>V</w:t>
      </w:r>
      <w:r>
        <w:t>yskytují i u nevidomých.</w:t>
      </w:r>
      <w:r w:rsidR="00041CB3">
        <w:t xml:space="preserve"> </w:t>
      </w:r>
      <w:r w:rsidR="00F558E5">
        <w:t>Doba mezi dvěma fixacemi je</w:t>
      </w:r>
      <w:r w:rsidR="00041CB3">
        <w:t xml:space="preserve"> od 10 do 100 ms.</w:t>
      </w:r>
      <w:r w:rsidR="00F558E5">
        <w:t xml:space="preserve"> K dalšímu cíli se oko dostane zhruba za 200 ms</w:t>
      </w:r>
      <w:r w:rsidR="004A0C02">
        <w:t xml:space="preserve">. </w:t>
      </w:r>
      <w:r w:rsidR="00173EC1">
        <w:fldChar w:fldCharType="begin"/>
      </w:r>
      <w:r w:rsidR="00173EC1">
        <w:instrText xml:space="preserve"> REF _Ref28895892 \r \h </w:instrText>
      </w:r>
      <w:r w:rsidR="00173EC1">
        <w:fldChar w:fldCharType="separate"/>
      </w:r>
      <w:r w:rsidR="00E412E8">
        <w:t>[12]</w:t>
      </w:r>
      <w:r w:rsidR="00173EC1">
        <w:fldChar w:fldCharType="end"/>
      </w:r>
      <w:r w:rsidR="00173EC1">
        <w:fldChar w:fldCharType="begin"/>
      </w:r>
      <w:r w:rsidR="00173EC1">
        <w:instrText xml:space="preserve"> REF _Ref28895977 \r \h </w:instrText>
      </w:r>
      <w:r w:rsidR="00173EC1">
        <w:fldChar w:fldCharType="separate"/>
      </w:r>
      <w:r w:rsidR="00E412E8">
        <w:t>[13]</w:t>
      </w:r>
      <w:r w:rsidR="00173EC1">
        <w:fldChar w:fldCharType="end"/>
      </w:r>
    </w:p>
    <w:p w14:paraId="5F033CBC" w14:textId="01EDB93D" w:rsidR="002E2B28" w:rsidRPr="002853E6" w:rsidRDefault="002E2B28" w:rsidP="00F7730A">
      <w:pPr>
        <w:pStyle w:val="Nadpis4"/>
      </w:pPr>
      <w:r w:rsidRPr="002E2B28">
        <w:t>Sledovací pohyby</w:t>
      </w:r>
    </w:p>
    <w:p w14:paraId="1A3DCF4B" w14:textId="7E3780DD" w:rsidR="002E2B28" w:rsidRDefault="002E2B28" w:rsidP="002E2B28">
      <w:r>
        <w:t xml:space="preserve">Rychlost </w:t>
      </w:r>
      <w:r w:rsidR="00016275">
        <w:t xml:space="preserve">pohybu </w:t>
      </w:r>
      <w:r>
        <w:t>očí dosahuje jen 100° za sekundu, proto se označují jako pomalé sledovací pohyby oč</w:t>
      </w:r>
      <w:r w:rsidR="0007614C">
        <w:t>í. Nejsou kontrolované naší vůlí</w:t>
      </w:r>
      <w:r>
        <w:t>, ale vyvolá je konkrétní zrakový podnět. Umožňují stabilní sledování pohybujících se předmětů nebo nepohybujících se předmětů, pokud se pohybuje hlava nebo tě</w:t>
      </w:r>
      <w:r w:rsidR="00173EC1">
        <w:t xml:space="preserve">lo. </w:t>
      </w:r>
      <w:r w:rsidR="00173EC1">
        <w:fldChar w:fldCharType="begin"/>
      </w:r>
      <w:r w:rsidR="00173EC1">
        <w:instrText xml:space="preserve"> REF _Ref28895892 \r \h </w:instrText>
      </w:r>
      <w:r w:rsidR="00173EC1">
        <w:fldChar w:fldCharType="separate"/>
      </w:r>
      <w:r w:rsidR="00E412E8">
        <w:t>[12]</w:t>
      </w:r>
      <w:r w:rsidR="00173EC1">
        <w:fldChar w:fldCharType="end"/>
      </w:r>
    </w:p>
    <w:p w14:paraId="3FA74BE3" w14:textId="448DD76F" w:rsidR="00F10D88" w:rsidRDefault="002E2B28" w:rsidP="00F7730A">
      <w:pPr>
        <w:ind w:firstLine="708"/>
      </w:pPr>
      <w:r>
        <w:t>Jakmile rychlost pohybu předmětu dosahuje maximálně 30° za sekundu, tak je předmět sledován přesně. Pokud se tato rychlost překročí, sledovací pohyby nestíhají předmět a objev</w:t>
      </w:r>
      <w:r w:rsidR="00173EC1">
        <w:t xml:space="preserve">í se trhané korekční sakády. </w:t>
      </w:r>
      <w:r w:rsidR="00173EC1">
        <w:fldChar w:fldCharType="begin"/>
      </w:r>
      <w:r w:rsidR="00173EC1">
        <w:instrText xml:space="preserve"> REF _Ref28895739 \r \h </w:instrText>
      </w:r>
      <w:r w:rsidR="00173EC1">
        <w:fldChar w:fldCharType="separate"/>
      </w:r>
      <w:r w:rsidR="00E412E8">
        <w:t>[4]</w:t>
      </w:r>
      <w:r w:rsidR="00173EC1">
        <w:fldChar w:fldCharType="end"/>
      </w:r>
    </w:p>
    <w:p w14:paraId="2A9EE8E2" w14:textId="7624EEE5" w:rsidR="00343847" w:rsidRDefault="00813948" w:rsidP="00F7730A">
      <w:pPr>
        <w:pStyle w:val="Nadpis4"/>
      </w:pPr>
      <w:r>
        <w:t>Fixační pohyby</w:t>
      </w:r>
    </w:p>
    <w:p w14:paraId="3A4F2B3D" w14:textId="2ABD51B5" w:rsidR="00343847" w:rsidRDefault="00016275" w:rsidP="00F7730A">
      <w:r>
        <w:t>A</w:t>
      </w:r>
      <w:r w:rsidR="00343847">
        <w:t xml:space="preserve">ni při usilovné fixaci není oko v klidu. Tyto pohyby však nejsou tak výrazné. Patří k nim hlavně </w:t>
      </w:r>
      <w:r w:rsidR="00601B78">
        <w:t>drift, mikrosakády nebo tremor.</w:t>
      </w:r>
    </w:p>
    <w:p w14:paraId="16617E60" w14:textId="1B53513E" w:rsidR="00813948" w:rsidRDefault="00343847" w:rsidP="00343847">
      <w:pPr>
        <w:ind w:firstLine="708"/>
      </w:pPr>
      <w:r>
        <w:t>Drift jsou pomalé oční pohyby, kdy za 200 ms</w:t>
      </w:r>
      <w:r w:rsidR="00264F8C">
        <w:t xml:space="preserve"> se osa vychýlí o 6</w:t>
      </w:r>
      <w:r w:rsidR="00264F8C" w:rsidRPr="00264F8C">
        <w:rPr>
          <w:rFonts w:ascii="Arial" w:hAnsi="Arial" w:cs="Arial"/>
          <w:bCs/>
          <w:color w:val="222222"/>
          <w:sz w:val="21"/>
          <w:szCs w:val="21"/>
          <w:shd w:val="clear" w:color="auto" w:fill="FFFFFF"/>
        </w:rPr>
        <w:t>′</w:t>
      </w:r>
      <w:r w:rsidR="00925FF7">
        <w:t xml:space="preserve"> </w:t>
      </w:r>
      <w:r>
        <w:t>a obraz promítnutý na sítnici se posune o 10 až 15 čípků. Obraz by se neměl dostat z centra žluté skvrny. Drift je asymetrickým pohybem. Význam je</w:t>
      </w:r>
      <w:r w:rsidR="00173EC1">
        <w:t xml:space="preserve"> prozatím předmětem výzkumu. </w:t>
      </w:r>
      <w:r w:rsidR="00173EC1">
        <w:fldChar w:fldCharType="begin"/>
      </w:r>
      <w:r w:rsidR="00173EC1">
        <w:instrText xml:space="preserve"> REF _Ref28895891 \r \h </w:instrText>
      </w:r>
      <w:r w:rsidR="00173EC1">
        <w:fldChar w:fldCharType="separate"/>
      </w:r>
      <w:r w:rsidR="00E412E8">
        <w:t>[11]</w:t>
      </w:r>
      <w:r w:rsidR="00173EC1">
        <w:fldChar w:fldCharType="end"/>
      </w:r>
    </w:p>
    <w:p w14:paraId="4C0E24DD" w14:textId="5966D141" w:rsidR="00343847" w:rsidRDefault="00343847" w:rsidP="00343847">
      <w:pPr>
        <w:ind w:firstLine="708"/>
      </w:pPr>
      <w:r>
        <w:t>Mikrosakády jsou nepravidelné a rychlé</w:t>
      </w:r>
      <w:r w:rsidR="00925FF7">
        <w:t xml:space="preserve"> pohyby oka</w:t>
      </w:r>
      <w:r>
        <w:t>. Jejich a</w:t>
      </w:r>
      <w:r w:rsidR="00264F8C">
        <w:t>mplituda se pohybuje okolo 2-50</w:t>
      </w:r>
      <w:r w:rsidR="00264F8C" w:rsidRPr="00264F8C">
        <w:rPr>
          <w:rFonts w:ascii="Arial" w:hAnsi="Arial" w:cs="Arial"/>
          <w:bCs/>
          <w:color w:val="222222"/>
          <w:sz w:val="21"/>
          <w:szCs w:val="21"/>
          <w:shd w:val="clear" w:color="auto" w:fill="FFFFFF"/>
        </w:rPr>
        <w:t>′</w:t>
      </w:r>
      <w:r>
        <w:t xml:space="preserve"> v časovém rozmezí 10-20 ms. </w:t>
      </w:r>
      <w:r w:rsidR="00925FF7">
        <w:t>Mikrosakády jsou symetrické, ale absolutně neovlivnitelné vůlí. Vracejí zrakovou osu do základního post</w:t>
      </w:r>
      <w:r w:rsidR="00601B78">
        <w:t>avení po vychýlení oka driftem.</w:t>
      </w:r>
    </w:p>
    <w:p w14:paraId="06FE036C" w14:textId="33571E13" w:rsidR="00813948" w:rsidRPr="00813948" w:rsidRDefault="00925FF7" w:rsidP="005D18C9">
      <w:pPr>
        <w:ind w:firstLine="708"/>
      </w:pPr>
      <w:r>
        <w:t>Tremor jiným názvem oč</w:t>
      </w:r>
      <w:r w:rsidR="00016275">
        <w:t>n</w:t>
      </w:r>
      <w:r>
        <w:t>í třes má nejmenší amplitudu, je t</w:t>
      </w:r>
      <w:r w:rsidR="00264F8C">
        <w:t>o 20-30</w:t>
      </w:r>
      <w:r w:rsidR="00264F8C" w:rsidRPr="00264F8C">
        <w:rPr>
          <w:rFonts w:ascii="Arial" w:hAnsi="Arial" w:cs="Arial"/>
          <w:bCs/>
          <w:color w:val="222222"/>
          <w:sz w:val="21"/>
          <w:szCs w:val="21"/>
          <w:shd w:val="clear" w:color="auto" w:fill="FFFFFF"/>
        </w:rPr>
        <w:t>′′</w:t>
      </w:r>
      <w:r>
        <w:t>. Naopak frekvence těchto pohybů jsou velké, pohybují se okolo 70-90 Hz, ale někdy přesahují i 100 Hz. Funkční</w:t>
      </w:r>
      <w:r w:rsidR="00173EC1">
        <w:t xml:space="preserve"> význam zatím není prokázán. </w:t>
      </w:r>
      <w:r w:rsidR="00173EC1">
        <w:fldChar w:fldCharType="begin"/>
      </w:r>
      <w:r w:rsidR="00173EC1">
        <w:instrText xml:space="preserve"> REF _Ref28895891 \r \h </w:instrText>
      </w:r>
      <w:r w:rsidR="00173EC1">
        <w:fldChar w:fldCharType="separate"/>
      </w:r>
      <w:r w:rsidR="00E412E8">
        <w:t>[11]</w:t>
      </w:r>
      <w:r w:rsidR="00173EC1">
        <w:fldChar w:fldCharType="end"/>
      </w:r>
    </w:p>
    <w:p w14:paraId="1D63ECB5" w14:textId="39203E95" w:rsidR="00F10D88" w:rsidRPr="002853E6" w:rsidRDefault="00F10D88" w:rsidP="00F7730A">
      <w:pPr>
        <w:pStyle w:val="Nadpis4"/>
      </w:pPr>
      <w:r w:rsidRPr="00F10D88">
        <w:t>Reflex</w:t>
      </w:r>
      <w:r w:rsidR="002853E6">
        <w:t>ní pohyby</w:t>
      </w:r>
    </w:p>
    <w:p w14:paraId="2E6B5C1E" w14:textId="42899835" w:rsidR="004A0C02" w:rsidRDefault="00F10D88" w:rsidP="00F7730A">
      <w:r>
        <w:t xml:space="preserve">Mezi reflexní pohyby patří </w:t>
      </w:r>
      <w:r w:rsidR="0052037E">
        <w:t xml:space="preserve">optokinetický </w:t>
      </w:r>
      <w:r>
        <w:t>nystagm</w:t>
      </w:r>
      <w:r w:rsidR="0052037E">
        <w:t>us a vestibuloookulární reflex. Optokinetický nystagmus se skládá z pomalých očních pohybů v jednom směru, které jsou opakovaně přerušované rychlými očními pohyby sakadického typy ve směru opačném. Je to například pohled pasažéra hromadné dopravy ven z okna. Vestibulookulární reflex má za úkol udržet</w:t>
      </w:r>
      <w:r w:rsidR="00411B2B">
        <w:t xml:space="preserve"> stálé</w:t>
      </w:r>
      <w:r w:rsidR="0052037E">
        <w:t xml:space="preserve"> postavení očí vzhledem</w:t>
      </w:r>
      <w:r w:rsidR="00411B2B">
        <w:t xml:space="preserve"> k okolnímu prostředí i při sklonu nebo otočení hlavy či celého těla. Rotace hlavy v libovolném směru způsobí opačnou rotaci očí ve směru opačném. </w:t>
      </w:r>
      <w:r w:rsidR="00173EC1">
        <w:fldChar w:fldCharType="begin"/>
      </w:r>
      <w:r w:rsidR="00173EC1">
        <w:instrText xml:space="preserve"> REF _Ref28895892 \r \h </w:instrText>
      </w:r>
      <w:r w:rsidR="00173EC1">
        <w:fldChar w:fldCharType="separate"/>
      </w:r>
      <w:r w:rsidR="00E412E8">
        <w:t>[12]</w:t>
      </w:r>
      <w:r w:rsidR="00173EC1">
        <w:fldChar w:fldCharType="end"/>
      </w:r>
    </w:p>
    <w:p w14:paraId="3A6DEA0F" w14:textId="1B5C096F" w:rsidR="00866AED" w:rsidRDefault="004A0C02" w:rsidP="004A0C02">
      <w:pPr>
        <w:spacing w:line="240" w:lineRule="auto"/>
        <w:jc w:val="left"/>
      </w:pPr>
      <w:r>
        <w:br w:type="page"/>
      </w:r>
    </w:p>
    <w:p w14:paraId="70C8F3CE" w14:textId="106E351E" w:rsidR="00D40FFF" w:rsidRDefault="00C80620" w:rsidP="006F590C">
      <w:pPr>
        <w:pStyle w:val="Nadpis1"/>
      </w:pPr>
      <w:bookmarkStart w:id="23" w:name="_Toc28855453"/>
      <w:r>
        <w:lastRenderedPageBreak/>
        <w:t>S</w:t>
      </w:r>
      <w:r w:rsidR="00786449">
        <w:t>NÍMÁNÍ POHYBU OČÍ</w:t>
      </w:r>
      <w:bookmarkEnd w:id="23"/>
      <w:r w:rsidR="006F590C">
        <w:t xml:space="preserve"> </w:t>
      </w:r>
    </w:p>
    <w:p w14:paraId="47DF7349" w14:textId="09E21286" w:rsidR="00E00A72" w:rsidRPr="00E00A72" w:rsidRDefault="001948AC" w:rsidP="00BA4AE6">
      <w:pPr>
        <w:pStyle w:val="Odstavecprvn"/>
      </w:pPr>
      <w:r>
        <w:t>Sledování pohybu očí by se dalo nazvat jako určení místa pohledu nebo měření pohybu oka vzhledem k hlavě. Nejpoužívanější metodou je dnes videozáznam, ze kterého je extrahována informace o poloze oka, a snímání biologických signálů</w:t>
      </w:r>
      <w:r w:rsidR="00173EC1">
        <w:t xml:space="preserve"> očí pomocí elektrookulogramu. </w:t>
      </w:r>
      <w:r w:rsidR="00173EC1">
        <w:fldChar w:fldCharType="begin"/>
      </w:r>
      <w:r w:rsidR="00173EC1">
        <w:instrText xml:space="preserve"> REF _Ref28896076 \r \h </w:instrText>
      </w:r>
      <w:r w:rsidR="00173EC1">
        <w:fldChar w:fldCharType="separate"/>
      </w:r>
      <w:r w:rsidR="00E412E8">
        <w:t>[14]</w:t>
      </w:r>
      <w:r w:rsidR="00173EC1">
        <w:fldChar w:fldCharType="end"/>
      </w:r>
    </w:p>
    <w:p w14:paraId="2559F3D4" w14:textId="12925360" w:rsidR="005D18C9" w:rsidRDefault="005D18C9" w:rsidP="005D18C9">
      <w:pPr>
        <w:pStyle w:val="Nadpis2"/>
      </w:pPr>
      <w:bookmarkStart w:id="24" w:name="_Toc28855454"/>
      <w:r>
        <w:t>Historie</w:t>
      </w:r>
      <w:bookmarkEnd w:id="24"/>
    </w:p>
    <w:p w14:paraId="31DA1D87" w14:textId="749D737F" w:rsidR="005D18C9" w:rsidRDefault="00E71C09" w:rsidP="00BA4AE6">
      <w:pPr>
        <w:pStyle w:val="Odstavecprvn"/>
      </w:pPr>
      <w:r>
        <w:t xml:space="preserve">Počátky sledování pohybu očí sahají až do konce 19. století. Louis Émile Javal v roce </w:t>
      </w:r>
      <w:r w:rsidR="005215DC">
        <w:t>1879 pozoroval pohyby očí</w:t>
      </w:r>
      <w:r>
        <w:t xml:space="preserve"> pomocí zr</w:t>
      </w:r>
      <w:r w:rsidR="00E605AF">
        <w:t>cátka umístěného</w:t>
      </w:r>
      <w:r w:rsidR="005215DC">
        <w:t xml:space="preserve"> před čtenářem. Objevil, že pohyby oka jsou tvořeny sakádami a fixacemi (popsány v</w:t>
      </w:r>
      <w:r w:rsidR="00E605AF">
        <w:t xml:space="preserve"> kapitole </w:t>
      </w:r>
      <w:r w:rsidR="00E605AF">
        <w:fldChar w:fldCharType="begin"/>
      </w:r>
      <w:r w:rsidR="00E605AF">
        <w:instrText xml:space="preserve"> REF _Ref28786620 \r \h </w:instrText>
      </w:r>
      <w:r w:rsidR="00E605AF">
        <w:fldChar w:fldCharType="separate"/>
      </w:r>
      <w:r w:rsidR="00E412E8">
        <w:t>2.2</w:t>
      </w:r>
      <w:r w:rsidR="00E605AF">
        <w:fldChar w:fldCharType="end"/>
      </w:r>
      <w:r w:rsidR="005215DC">
        <w:t>). Díky tomu, že experimenty pozoroval pouhým okem, mohl sledovat jen větší pohyby, které na sítnici odpovídají při</w:t>
      </w:r>
      <w:r w:rsidR="008F2E66">
        <w:t>bližně 0,2 cm. Proto byla metoda</w:t>
      </w:r>
      <w:r w:rsidR="005215DC">
        <w:t xml:space="preserve"> později zpřesněna zvětšením odraženého obrazu.</w:t>
      </w:r>
    </w:p>
    <w:p w14:paraId="327F3EE1" w14:textId="61A633F2" w:rsidR="00E00A72" w:rsidRPr="005215DC" w:rsidRDefault="005215DC" w:rsidP="00944F42">
      <w:pPr>
        <w:ind w:firstLine="567"/>
      </w:pPr>
      <w:r>
        <w:t xml:space="preserve">Další pokusy snímání pohybu očí na přelomu 19. </w:t>
      </w:r>
      <w:r w:rsidR="008F2E66">
        <w:t>a 20. století byly pomocí fotografování</w:t>
      </w:r>
      <w:r>
        <w:t xml:space="preserve">. Avšak </w:t>
      </w:r>
      <w:r w:rsidR="00F7730A">
        <w:t>metoda byla složitá a nepřesná.</w:t>
      </w:r>
      <w:r w:rsidR="008F2E66">
        <w:t xml:space="preserve"> </w:t>
      </w:r>
      <w:r>
        <w:t xml:space="preserve">V roce </w:t>
      </w:r>
      <w:r w:rsidR="00D55117">
        <w:t xml:space="preserve">1898 přišel </w:t>
      </w:r>
      <w:r>
        <w:t>Delabarre</w:t>
      </w:r>
      <w:r w:rsidR="00D55117">
        <w:t xml:space="preserve"> s mechanickým přenášením pohybu oka využitím zapisovacího zařízení. Na povrch oka umístil tenkou čočku ze sádry, uprostřed čočky byl otvor, kterým procházel obraz. Čočka byla propojena se zapisovacím zařízením lanky. Metoda byla velmi invazivní, sádrová čočka navíc ovlivňovala přirozený pohyb oka. </w:t>
      </w:r>
      <w:r w:rsidR="00E00A72">
        <w:t>O v</w:t>
      </w:r>
      <w:r w:rsidR="00D55117">
        <w:t>ylepšení tohoto experimentu se zasloužili pánové Marx a Trendelenburgm, kteří k čočce přilepili malé zrcátko. Odraz sv</w:t>
      </w:r>
      <w:r w:rsidR="00E00A72">
        <w:t>ětla od zrcátka byl zaznamenán</w:t>
      </w:r>
      <w:r w:rsidR="00D55117">
        <w:t xml:space="preserve"> na fotocitlivém papíře.</w:t>
      </w:r>
      <w:r w:rsidR="008F2E66">
        <w:t xml:space="preserve"> </w:t>
      </w:r>
      <w:r w:rsidR="00E00A72">
        <w:t>V roce 1899 přišel Orschansky s využitím hliníkové čočky, která byla sice lepší než sádrová, a</w:t>
      </w:r>
      <w:r w:rsidR="00173EC1">
        <w:t xml:space="preserve">le stále byla velmi invazivní. </w:t>
      </w:r>
      <w:r w:rsidR="00173EC1">
        <w:fldChar w:fldCharType="begin"/>
      </w:r>
      <w:r w:rsidR="00173EC1">
        <w:instrText xml:space="preserve"> REF _Ref28896089 \r \h </w:instrText>
      </w:r>
      <w:r w:rsidR="00944F42">
        <w:instrText xml:space="preserve"> \* MERGEFORMAT </w:instrText>
      </w:r>
      <w:r w:rsidR="00173EC1">
        <w:fldChar w:fldCharType="separate"/>
      </w:r>
      <w:r w:rsidR="00E412E8">
        <w:t>[15]</w:t>
      </w:r>
      <w:r w:rsidR="00173EC1">
        <w:fldChar w:fldCharType="end"/>
      </w:r>
    </w:p>
    <w:p w14:paraId="22C3F565" w14:textId="71DA4AE8" w:rsidR="005D18C9" w:rsidRPr="005D18C9" w:rsidRDefault="00E00A72" w:rsidP="005D18C9">
      <w:pPr>
        <w:pStyle w:val="Nadpis2"/>
      </w:pPr>
      <w:bookmarkStart w:id="25" w:name="_Toc28855455"/>
      <w:r>
        <w:t>Současné metody</w:t>
      </w:r>
      <w:bookmarkEnd w:id="25"/>
    </w:p>
    <w:p w14:paraId="073AFF7C" w14:textId="7A6DC784" w:rsidR="00142029" w:rsidRPr="00142029" w:rsidRDefault="00866AED" w:rsidP="00944F42">
      <w:r>
        <w:t xml:space="preserve">Pro snímání očí se </w:t>
      </w:r>
      <w:r w:rsidR="008F2E66">
        <w:t>nyní používají dva typy</w:t>
      </w:r>
      <w:r>
        <w:t xml:space="preserve"> metod</w:t>
      </w:r>
      <w:r w:rsidR="00E00A72">
        <w:t>y</w:t>
      </w:r>
      <w:r>
        <w:t>:</w:t>
      </w:r>
      <w:r w:rsidR="00142029">
        <w:t xml:space="preserve"> kontaktní a bezkontaktní. U kontaktních metod se na povrch oka připevní umělá elektroda, často to bývá speciálně upravená kontaktní čočka. Bezkontaktní metody využívají elektrických vlastností očí. </w:t>
      </w:r>
      <w:r>
        <w:t xml:space="preserve">Měření lze charakterizovat podle místa pohledu nebo podle pohybu oka vzhledem k hlavě. </w:t>
      </w:r>
      <w:r w:rsidR="00173EC1">
        <w:fldChar w:fldCharType="begin"/>
      </w:r>
      <w:r w:rsidR="00173EC1">
        <w:instrText xml:space="preserve"> REF _Ref28895891 \r \h </w:instrText>
      </w:r>
      <w:r w:rsidR="00944F42">
        <w:instrText xml:space="preserve"> \* MERGEFORMAT </w:instrText>
      </w:r>
      <w:r w:rsidR="00173EC1">
        <w:fldChar w:fldCharType="separate"/>
      </w:r>
      <w:r w:rsidR="00E412E8">
        <w:t>[11]</w:t>
      </w:r>
      <w:r w:rsidR="00173EC1">
        <w:fldChar w:fldCharType="end"/>
      </w:r>
    </w:p>
    <w:p w14:paraId="621E20B1" w14:textId="38D90BFB" w:rsidR="00670D21" w:rsidRDefault="00670D21" w:rsidP="00F7730A">
      <w:pPr>
        <w:pStyle w:val="Nadpis4"/>
      </w:pPr>
      <w:r>
        <w:t xml:space="preserve">Bezkontaktní </w:t>
      </w:r>
    </w:p>
    <w:p w14:paraId="7E917020" w14:textId="76D414F1" w:rsidR="00601B78" w:rsidRDefault="00866AED" w:rsidP="00BA4AE6">
      <w:pPr>
        <w:pStyle w:val="Odstavecprvn"/>
      </w:pPr>
      <w:r>
        <w:t>Patří sem e</w:t>
      </w:r>
      <w:r w:rsidR="00670D21">
        <w:t>lektrookulografie</w:t>
      </w:r>
      <w:r w:rsidR="00601B78">
        <w:t xml:space="preserve"> (EOG)</w:t>
      </w:r>
      <w:r w:rsidR="00670D21">
        <w:t>, videookulografie</w:t>
      </w:r>
      <w:r w:rsidR="008F6947">
        <w:t xml:space="preserve"> (VOG) </w:t>
      </w:r>
      <w:r>
        <w:t>a</w:t>
      </w:r>
      <w:r w:rsidR="00670D21">
        <w:t xml:space="preserve"> infračervená okulografie</w:t>
      </w:r>
      <w:r>
        <w:t xml:space="preserve">. </w:t>
      </w:r>
    </w:p>
    <w:p w14:paraId="34373B71" w14:textId="5F26784F" w:rsidR="00670D21" w:rsidRDefault="00783380" w:rsidP="00944F42">
      <w:r>
        <w:t xml:space="preserve">Elektrookulografie je založena na snímání </w:t>
      </w:r>
      <w:r w:rsidR="00E903A8">
        <w:t>napětí, které je tvořeno rozdílným potenciálem</w:t>
      </w:r>
      <w:r>
        <w:t xml:space="preserve"> mezi rohovkou a sítnicí. Dosahuje amplitudy kolem 1 mV. Vektor elektrického pole se mění vzhledem k snímacím elektrodám podle pohybu očí. </w:t>
      </w:r>
      <w:r w:rsidR="00E903A8">
        <w:t xml:space="preserve">Rohovka má kladný náboj, sítnice nese náboj záporný. </w:t>
      </w:r>
      <w:r>
        <w:t>El</w:t>
      </w:r>
      <w:r w:rsidR="00E903A8">
        <w:t>ektrodami umístěnými na kůži v okolí očí</w:t>
      </w:r>
      <w:r>
        <w:t xml:space="preserve"> </w:t>
      </w:r>
      <w:r w:rsidR="00E903A8">
        <w:t xml:space="preserve">se </w:t>
      </w:r>
      <w:r>
        <w:t xml:space="preserve">zaznamenává </w:t>
      </w:r>
      <w:r w:rsidR="00E903A8">
        <w:t xml:space="preserve">horizontální a vertikální složka pohybu. Pohybem očí doleva a doprava </w:t>
      </w:r>
      <w:r w:rsidR="00CD6E43">
        <w:t>(viz</w:t>
      </w:r>
      <w:r w:rsidR="004B61CC">
        <w:t xml:space="preserve"> </w:t>
      </w:r>
      <w:r w:rsidR="004B61CC">
        <w:fldChar w:fldCharType="begin"/>
      </w:r>
      <w:r w:rsidR="004B61CC">
        <w:instrText xml:space="preserve"> REF _Ref28789521 \h </w:instrText>
      </w:r>
      <w:r w:rsidR="004B61CC">
        <w:fldChar w:fldCharType="separate"/>
      </w:r>
      <w:r w:rsidR="00E412E8">
        <w:t xml:space="preserve">Obrázek </w:t>
      </w:r>
      <w:r w:rsidR="00E412E8">
        <w:rPr>
          <w:noProof/>
        </w:rPr>
        <w:t>4</w:t>
      </w:r>
      <w:r w:rsidR="004B61CC">
        <w:fldChar w:fldCharType="end"/>
      </w:r>
      <w:r w:rsidR="008F6947">
        <w:t xml:space="preserve">) </w:t>
      </w:r>
      <w:r w:rsidR="00E903A8">
        <w:lastRenderedPageBreak/>
        <w:t xml:space="preserve">dochází ke změně elektrického potenciálu. Čím větší pohled doprava nebo doleva, tím větší amplituda elektrookulogramu. Nulový potenciál se objeví, když </w:t>
      </w:r>
      <w:r w:rsidR="002C5D52">
        <w:t>se oko dívá přímo vpřed, protože rohovka je přesně uprostřed pravé a levé elektrody.</w:t>
      </w:r>
      <w:r w:rsidR="00173EC1">
        <w:t xml:space="preserve"> </w:t>
      </w:r>
      <w:r w:rsidR="00173EC1">
        <w:fldChar w:fldCharType="begin"/>
      </w:r>
      <w:r w:rsidR="00173EC1">
        <w:instrText xml:space="preserve"> REF _Ref28895892 \r \h </w:instrText>
      </w:r>
      <w:r w:rsidR="00173EC1">
        <w:fldChar w:fldCharType="separate"/>
      </w:r>
      <w:r w:rsidR="00E412E8">
        <w:t>[12]</w:t>
      </w:r>
      <w:r w:rsidR="00173EC1">
        <w:fldChar w:fldCharType="end"/>
      </w:r>
    </w:p>
    <w:p w14:paraId="18C7B9EA" w14:textId="7067791C" w:rsidR="002A5127" w:rsidRDefault="00125D53" w:rsidP="00BA4AE6">
      <w:pPr>
        <w:pStyle w:val="Odstavecprvn"/>
        <w:jc w:val="center"/>
      </w:pPr>
      <w:r>
        <w:rPr>
          <w:noProof/>
        </w:rPr>
        <w:drawing>
          <wp:inline distT="0" distB="0" distL="0" distR="0" wp14:anchorId="4C9E26B3" wp14:editId="0F346C4A">
            <wp:extent cx="4144295" cy="2880000"/>
            <wp:effectExtent l="0" t="0" r="889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og (2).jpg"/>
                    <pic:cNvPicPr/>
                  </pic:nvPicPr>
                  <pic:blipFill>
                    <a:blip r:embed="rId15">
                      <a:extLst>
                        <a:ext uri="{28A0092B-C50C-407E-A947-70E740481C1C}">
                          <a14:useLocalDpi xmlns:a14="http://schemas.microsoft.com/office/drawing/2010/main" val="0"/>
                        </a:ext>
                      </a:extLst>
                    </a:blip>
                    <a:stretch>
                      <a:fillRect/>
                    </a:stretch>
                  </pic:blipFill>
                  <pic:spPr>
                    <a:xfrm>
                      <a:off x="0" y="0"/>
                      <a:ext cx="4144295" cy="2880000"/>
                    </a:xfrm>
                    <a:prstGeom prst="rect">
                      <a:avLst/>
                    </a:prstGeom>
                  </pic:spPr>
                </pic:pic>
              </a:graphicData>
            </a:graphic>
          </wp:inline>
        </w:drawing>
      </w:r>
    </w:p>
    <w:p w14:paraId="26835C9E" w14:textId="68E17F98" w:rsidR="008F6947" w:rsidRDefault="002A5127" w:rsidP="00BA4AE6">
      <w:pPr>
        <w:pStyle w:val="Titulek"/>
      </w:pPr>
      <w:bookmarkStart w:id="26" w:name="_Ref28789521"/>
      <w:bookmarkStart w:id="27" w:name="_Toc28897358"/>
      <w:r>
        <w:t xml:space="preserve">Obrázek </w:t>
      </w:r>
      <w:r w:rsidR="00E71C09">
        <w:rPr>
          <w:noProof/>
        </w:rPr>
        <w:fldChar w:fldCharType="begin"/>
      </w:r>
      <w:r w:rsidR="00E71C09">
        <w:rPr>
          <w:noProof/>
        </w:rPr>
        <w:instrText xml:space="preserve"> SEQ Obrázek \* ARABIC </w:instrText>
      </w:r>
      <w:r w:rsidR="00E71C09">
        <w:rPr>
          <w:noProof/>
        </w:rPr>
        <w:fldChar w:fldCharType="separate"/>
      </w:r>
      <w:r w:rsidR="00B47F33">
        <w:rPr>
          <w:noProof/>
        </w:rPr>
        <w:t>4</w:t>
      </w:r>
      <w:r w:rsidR="00E71C09">
        <w:rPr>
          <w:noProof/>
        </w:rPr>
        <w:fldChar w:fldCharType="end"/>
      </w:r>
      <w:bookmarkEnd w:id="26"/>
      <w:r>
        <w:t xml:space="preserve">: </w:t>
      </w:r>
      <w:r w:rsidR="00B90EEE">
        <w:t xml:space="preserve">EOG </w:t>
      </w:r>
      <w:r w:rsidR="00173EC1">
        <w:fldChar w:fldCharType="begin"/>
      </w:r>
      <w:r w:rsidR="00173EC1">
        <w:instrText xml:space="preserve"> REF _Ref28896076 \r \h </w:instrText>
      </w:r>
      <w:r w:rsidR="00173EC1">
        <w:fldChar w:fldCharType="separate"/>
      </w:r>
      <w:r w:rsidR="00E412E8">
        <w:t>[14]</w:t>
      </w:r>
      <w:bookmarkEnd w:id="27"/>
      <w:r w:rsidR="00173EC1">
        <w:fldChar w:fldCharType="end"/>
      </w:r>
    </w:p>
    <w:p w14:paraId="2CAE24E8" w14:textId="65E9CD9E" w:rsidR="00AC4896" w:rsidRDefault="000D583B" w:rsidP="00F7730A">
      <w:pPr>
        <w:ind w:firstLine="708"/>
      </w:pPr>
      <w:r>
        <w:t>Videookulografie je metoda snímání pohybu očí pomocí digitální kamery.</w:t>
      </w:r>
      <w:r w:rsidR="00AC4896">
        <w:t xml:space="preserve"> Využívá infračerveného světla a zpracování obrazu k měření pohybu. Malé kamery instalované v brýlích rozpoznají a sledují střed zornice. Existuje několik způsobů snímání VOG. Kamera může být například umístěna přímo před jedním okem. Druhé oko pacient používá ke sledování objektů. Toto monokulární snímání není dokonale, jelikož neumožňuje hodnotit binokulární vidění a je limitováno jen na jedno oko. Preferovanější metodou je použití speciálních brýlí</w:t>
      </w:r>
      <w:r w:rsidR="004671BD">
        <w:t xml:space="preserve"> s</w:t>
      </w:r>
      <w:r w:rsidR="00AC4896">
        <w:t xml:space="preserve"> dikrotick</w:t>
      </w:r>
      <w:r w:rsidR="004671BD">
        <w:t>ými filtry</w:t>
      </w:r>
      <w:r w:rsidR="00F7730A">
        <w:t xml:space="preserve"> (</w:t>
      </w:r>
      <w:r w:rsidR="004B61CC">
        <w:fldChar w:fldCharType="begin"/>
      </w:r>
      <w:r w:rsidR="004B61CC">
        <w:instrText xml:space="preserve"> REF _Ref28789702 \h </w:instrText>
      </w:r>
      <w:r w:rsidR="004B61CC">
        <w:fldChar w:fldCharType="separate"/>
      </w:r>
      <w:r w:rsidR="00E412E8">
        <w:t xml:space="preserve">Obrázek </w:t>
      </w:r>
      <w:r w:rsidR="00E412E8">
        <w:rPr>
          <w:noProof/>
        </w:rPr>
        <w:t>5</w:t>
      </w:r>
      <w:r w:rsidR="004B61CC">
        <w:fldChar w:fldCharType="end"/>
      </w:r>
      <w:r w:rsidR="00F7730A">
        <w:t>)</w:t>
      </w:r>
      <w:r w:rsidR="004671BD">
        <w:t>. Chovají se jako dvou vlnné zrcadla, které odrážejí infračervené světlo tak, že je pacient schopen normálního vidění. Počítačové algoritmy poté analyzují pozici každého oka zvlášť v závislosti na snímaný signá</w:t>
      </w:r>
      <w:r w:rsidR="00173EC1">
        <w:t xml:space="preserve">l z obou kamer. </w:t>
      </w:r>
      <w:r w:rsidR="00173EC1">
        <w:fldChar w:fldCharType="begin"/>
      </w:r>
      <w:r w:rsidR="00173EC1">
        <w:instrText xml:space="preserve"> REF _Ref28896129 \r \h </w:instrText>
      </w:r>
      <w:r w:rsidR="00173EC1">
        <w:fldChar w:fldCharType="separate"/>
      </w:r>
      <w:r w:rsidR="00E412E8">
        <w:t>[16]</w:t>
      </w:r>
      <w:r w:rsidR="00173EC1">
        <w:fldChar w:fldCharType="end"/>
      </w:r>
    </w:p>
    <w:p w14:paraId="0DA3C4E7" w14:textId="77777777" w:rsidR="004671BD" w:rsidRDefault="004671BD" w:rsidP="004671BD">
      <w:pPr>
        <w:keepNext/>
        <w:jc w:val="center"/>
      </w:pPr>
      <w:r>
        <w:rPr>
          <w:noProof/>
        </w:rPr>
        <w:drawing>
          <wp:inline distT="0" distB="0" distL="0" distR="0" wp14:anchorId="2FB57302" wp14:editId="77EF967F">
            <wp:extent cx="3893820" cy="2207381"/>
            <wp:effectExtent l="0" t="0" r="0" b="254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O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4869" cy="2230651"/>
                    </a:xfrm>
                    <a:prstGeom prst="rect">
                      <a:avLst/>
                    </a:prstGeom>
                  </pic:spPr>
                </pic:pic>
              </a:graphicData>
            </a:graphic>
          </wp:inline>
        </w:drawing>
      </w:r>
    </w:p>
    <w:p w14:paraId="767B05C3" w14:textId="0BCCCD59" w:rsidR="000D583B" w:rsidRDefault="004671BD" w:rsidP="00BA4AE6">
      <w:pPr>
        <w:pStyle w:val="Titulek"/>
      </w:pPr>
      <w:bookmarkStart w:id="28" w:name="_Ref28789702"/>
      <w:bookmarkStart w:id="29" w:name="_Toc28897359"/>
      <w:r>
        <w:t xml:space="preserve">Obrázek </w:t>
      </w:r>
      <w:r w:rsidR="00E71C09">
        <w:rPr>
          <w:noProof/>
        </w:rPr>
        <w:fldChar w:fldCharType="begin"/>
      </w:r>
      <w:r w:rsidR="00E71C09">
        <w:rPr>
          <w:noProof/>
        </w:rPr>
        <w:instrText xml:space="preserve"> SEQ Obrázek \* ARABIC </w:instrText>
      </w:r>
      <w:r w:rsidR="00E71C09">
        <w:rPr>
          <w:noProof/>
        </w:rPr>
        <w:fldChar w:fldCharType="separate"/>
      </w:r>
      <w:r w:rsidR="00B47F33">
        <w:rPr>
          <w:noProof/>
        </w:rPr>
        <w:t>5</w:t>
      </w:r>
      <w:r w:rsidR="00E71C09">
        <w:rPr>
          <w:noProof/>
        </w:rPr>
        <w:fldChar w:fldCharType="end"/>
      </w:r>
      <w:bookmarkEnd w:id="28"/>
      <w:r>
        <w:t xml:space="preserve">: </w:t>
      </w:r>
      <w:r w:rsidR="00F7730A">
        <w:t xml:space="preserve">Příklad snímání metody </w:t>
      </w:r>
      <w:r>
        <w:t xml:space="preserve">VOG </w:t>
      </w:r>
      <w:r w:rsidR="00F7730A">
        <w:t xml:space="preserve">dikrotickými brýlemi </w:t>
      </w:r>
      <w:r w:rsidR="00173EC1">
        <w:fldChar w:fldCharType="begin"/>
      </w:r>
      <w:r w:rsidR="00173EC1">
        <w:instrText xml:space="preserve"> REF _Ref28896089 \r \h </w:instrText>
      </w:r>
      <w:r w:rsidR="00173EC1">
        <w:fldChar w:fldCharType="separate"/>
      </w:r>
      <w:r w:rsidR="00E412E8">
        <w:t>[15]</w:t>
      </w:r>
      <w:bookmarkEnd w:id="29"/>
      <w:r w:rsidR="00173EC1">
        <w:fldChar w:fldCharType="end"/>
      </w:r>
    </w:p>
    <w:p w14:paraId="5DF73770" w14:textId="2BFA8661" w:rsidR="004A72EB" w:rsidRDefault="00B83C33" w:rsidP="004A72EB">
      <w:pPr>
        <w:ind w:firstLine="708"/>
      </w:pPr>
      <w:r>
        <w:lastRenderedPageBreak/>
        <w:t>K detekci zornice se používají dvě nastavení osvětlení oka lišící se polohou zdroje vzhledem k oku. Jedná se o metody světlé a tmavé zornice. U metody světlé zornice je světelný zdroj umístěn na</w:t>
      </w:r>
      <w:r w:rsidR="004A72EB">
        <w:t xml:space="preserve"> optic</w:t>
      </w:r>
      <w:r w:rsidR="00CD6E43">
        <w:t>ké ose oka před rohovkou. Zdroj</w:t>
      </w:r>
      <w:r w:rsidR="004A72EB">
        <w:t xml:space="preserve"> světla</w:t>
      </w:r>
      <w:r w:rsidR="00CD6E43">
        <w:t>,</w:t>
      </w:r>
      <w:r w:rsidR="004A72EB">
        <w:t xml:space="preserve"> snímač a oko přitom leží v jedné přímce. Infračervené světlo ze </w:t>
      </w:r>
      <w:r w:rsidR="00CD6E43">
        <w:t>zdroje záření prochází přes oko, pokračuje na sítnici, kde</w:t>
      </w:r>
      <w:r w:rsidR="004A72EB">
        <w:t xml:space="preserve"> dochází k odrazu. Odražené záření je detekováno. V zornici je viditelný odraz světla, proto se jeví jako bílá</w:t>
      </w:r>
      <w:r w:rsidR="00CD6E43">
        <w:t>.</w:t>
      </w:r>
      <w:r w:rsidR="004A72EB">
        <w:t xml:space="preserve"> Uplatňuje se tu stejný feno</w:t>
      </w:r>
      <w:r w:rsidR="00CD6E43">
        <w:t>mén, který způsobuje červené oči</w:t>
      </w:r>
      <w:r w:rsidR="004A72EB">
        <w:t xml:space="preserve"> na některých fotkách. U metody tmavé zornice je světlený zdroj umístěn mimo optickou osu oka. Zornice se potom jeví černě, neboť skrz ni nedochází k odrazu paprsků. Záření se odráží mimo detektor</w:t>
      </w:r>
      <w:r w:rsidR="002A440C">
        <w:t>, vše vysvětluje</w:t>
      </w:r>
      <w:r w:rsidR="004B61CC">
        <w:t xml:space="preserve"> </w:t>
      </w:r>
      <w:r w:rsidR="004B61CC">
        <w:fldChar w:fldCharType="begin"/>
      </w:r>
      <w:r w:rsidR="004B61CC">
        <w:instrText xml:space="preserve"> REF _Ref28790627 \h </w:instrText>
      </w:r>
      <w:r w:rsidR="004B61CC">
        <w:fldChar w:fldCharType="separate"/>
      </w:r>
      <w:r w:rsidR="00E412E8">
        <w:t xml:space="preserve">Obrázek </w:t>
      </w:r>
      <w:r w:rsidR="00E412E8">
        <w:rPr>
          <w:noProof/>
        </w:rPr>
        <w:t>6</w:t>
      </w:r>
      <w:r w:rsidR="004B61CC">
        <w:fldChar w:fldCharType="end"/>
      </w:r>
      <w:r w:rsidR="002A440C">
        <w:t>.</w:t>
      </w:r>
      <w:r w:rsidR="00DF2256">
        <w:t xml:space="preserve"> [16</w:t>
      </w:r>
      <w:r w:rsidR="004A72EB">
        <w:t>]</w:t>
      </w:r>
    </w:p>
    <w:p w14:paraId="0EF4DD8C" w14:textId="77777777" w:rsidR="00CE7166" w:rsidRDefault="00CE7166" w:rsidP="00CE7166">
      <w:pPr>
        <w:keepNext/>
        <w:jc w:val="center"/>
      </w:pPr>
      <w:r>
        <w:rPr>
          <w:noProof/>
          <w:color w:val="FF0000"/>
        </w:rPr>
        <w:drawing>
          <wp:inline distT="0" distB="0" distL="0" distR="0" wp14:anchorId="2BC0B243" wp14:editId="5DEBD647">
            <wp:extent cx="4145280" cy="2508387"/>
            <wp:effectExtent l="0" t="0" r="7620" b="635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og zornice.jpg"/>
                    <pic:cNvPicPr/>
                  </pic:nvPicPr>
                  <pic:blipFill>
                    <a:blip r:embed="rId17">
                      <a:extLst>
                        <a:ext uri="{28A0092B-C50C-407E-A947-70E740481C1C}">
                          <a14:useLocalDpi xmlns:a14="http://schemas.microsoft.com/office/drawing/2010/main" val="0"/>
                        </a:ext>
                      </a:extLst>
                    </a:blip>
                    <a:stretch>
                      <a:fillRect/>
                    </a:stretch>
                  </pic:blipFill>
                  <pic:spPr>
                    <a:xfrm>
                      <a:off x="0" y="0"/>
                      <a:ext cx="4159537" cy="2517014"/>
                    </a:xfrm>
                    <a:prstGeom prst="rect">
                      <a:avLst/>
                    </a:prstGeom>
                  </pic:spPr>
                </pic:pic>
              </a:graphicData>
            </a:graphic>
          </wp:inline>
        </w:drawing>
      </w:r>
    </w:p>
    <w:p w14:paraId="5CD12F08" w14:textId="249E8801" w:rsidR="00CE7166" w:rsidRPr="00CE7166" w:rsidRDefault="00CE7166" w:rsidP="00CE7166">
      <w:pPr>
        <w:pStyle w:val="Titulek"/>
      </w:pPr>
      <w:bookmarkStart w:id="30" w:name="_Ref28790627"/>
      <w:bookmarkStart w:id="31" w:name="_Toc28897360"/>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6</w:t>
      </w:r>
      <w:r w:rsidR="008E64B1">
        <w:rPr>
          <w:noProof/>
        </w:rPr>
        <w:fldChar w:fldCharType="end"/>
      </w:r>
      <w:bookmarkEnd w:id="30"/>
      <w:r>
        <w:t>: S</w:t>
      </w:r>
      <w:r w:rsidRPr="00CE7166">
        <w:t>větlá a tmavá zornice</w:t>
      </w:r>
      <w:r w:rsidR="00DF2256">
        <w:t xml:space="preserve"> [16</w:t>
      </w:r>
      <w:r>
        <w:t>]</w:t>
      </w:r>
      <w:bookmarkEnd w:id="31"/>
    </w:p>
    <w:p w14:paraId="79AD6250" w14:textId="6653B442" w:rsidR="00670D21" w:rsidRPr="00670D21" w:rsidRDefault="00670D21" w:rsidP="00D82AE5">
      <w:pPr>
        <w:pStyle w:val="Nadpis4"/>
      </w:pPr>
      <w:r>
        <w:t>Kontaktní</w:t>
      </w:r>
    </w:p>
    <w:p w14:paraId="49F5EE84" w14:textId="77777777" w:rsidR="004B4F2F" w:rsidRDefault="004B4F2F" w:rsidP="00BA4AE6">
      <w:pPr>
        <w:pStyle w:val="Odstavecprvn"/>
      </w:pPr>
      <w:r>
        <w:t>Ke kontaktním metodám patří například m</w:t>
      </w:r>
      <w:r w:rsidR="00670D21">
        <w:t>agnetookulografie</w:t>
      </w:r>
      <w:r>
        <w:t xml:space="preserve"> a e</w:t>
      </w:r>
      <w:r w:rsidR="00670D21">
        <w:t>lektroretinografie</w:t>
      </w:r>
      <w:r>
        <w:t xml:space="preserve">. </w:t>
      </w:r>
    </w:p>
    <w:p w14:paraId="05855838" w14:textId="1EEFCA8F" w:rsidR="004B4F2F" w:rsidRDefault="004B4F2F" w:rsidP="00BA4AE6">
      <w:pPr>
        <w:pStyle w:val="Odstavecprvn"/>
      </w:pPr>
      <w:r>
        <w:t>Při magnetookulografii se po</w:t>
      </w:r>
      <w:r w:rsidR="00AC7E64">
        <w:t>užívá cívka ke sledování pohybu, t</w:t>
      </w:r>
      <w:r>
        <w:t xml:space="preserve">a je složena z mnoha závitů velmi tenkého vodiče a umístěna v kontaktní čočce přímo na oku. V cívce se indukuje vlivem magnetického pole napětí, které se měří. Výhodou je velmi vysoká přesnost. Nevýhodou je invazivnost metody a vysoká cena čoček, které se musí často měnit. </w:t>
      </w:r>
      <w:r w:rsidR="006F590C">
        <w:t>[1</w:t>
      </w:r>
      <w:r w:rsidR="00DF2256">
        <w:t>1</w:t>
      </w:r>
      <w:r w:rsidR="006F590C">
        <w:t>]</w:t>
      </w:r>
    </w:p>
    <w:p w14:paraId="044E2CEE" w14:textId="125D40EA" w:rsidR="001D1568" w:rsidRDefault="004B4F2F" w:rsidP="001F5D3C">
      <w:pPr>
        <w:pStyle w:val="Odstavecprvn"/>
        <w:ind w:firstLine="567"/>
      </w:pPr>
      <w:r>
        <w:t>Elektr</w:t>
      </w:r>
      <w:r w:rsidR="00AC7E64">
        <w:t>oretinografie je metoda, kdy se</w:t>
      </w:r>
      <w:r>
        <w:t xml:space="preserve"> stejně jako u magnetookulografie používají kontaktní čočky pro měření. V tom to případě jsou v čočkách stříbrné či platinové drátky. Metoda umožňuje posouzení funkce sítnice a diagnostiku poruchy ještě před výskytem funkční vady, což je obrovsk</w:t>
      </w:r>
      <w:r w:rsidR="00AC7E64">
        <w:t>ou výhodou. Nevýhodou je riziko</w:t>
      </w:r>
      <w:r>
        <w:t xml:space="preserve"> poškození rohovky nebo zorného pole oka. Oko také musí být při</w:t>
      </w:r>
      <w:r w:rsidR="00F7730A">
        <w:t xml:space="preserve"> měření lokálně </w:t>
      </w:r>
      <w:r w:rsidR="00DF2256">
        <w:t>umrtveno. [11</w:t>
      </w:r>
      <w:r w:rsidR="00F7730A">
        <w:t>]</w:t>
      </w:r>
    </w:p>
    <w:p w14:paraId="0D8D951C" w14:textId="40075743" w:rsidR="004B4F2F" w:rsidRPr="004B4F2F" w:rsidRDefault="001D1568" w:rsidP="001D1568">
      <w:pPr>
        <w:spacing w:line="240" w:lineRule="auto"/>
        <w:jc w:val="left"/>
      </w:pPr>
      <w:r>
        <w:br w:type="page"/>
      </w:r>
    </w:p>
    <w:p w14:paraId="3A65166B" w14:textId="6801968C" w:rsidR="00670D21" w:rsidRDefault="001D1568" w:rsidP="001D1568">
      <w:pPr>
        <w:pStyle w:val="Nadpis1"/>
      </w:pPr>
      <w:bookmarkStart w:id="32" w:name="_Toc28855456"/>
      <w:r>
        <w:lastRenderedPageBreak/>
        <w:t>E</w:t>
      </w:r>
      <w:r w:rsidR="000E6C69">
        <w:t>YE</w:t>
      </w:r>
      <w:r w:rsidR="00786449">
        <w:t>TRACKING</w:t>
      </w:r>
      <w:bookmarkEnd w:id="32"/>
    </w:p>
    <w:p w14:paraId="3C1FBD46" w14:textId="3D6A51BB" w:rsidR="00E76101" w:rsidRDefault="00E76101" w:rsidP="00E76101">
      <w:r>
        <w:t xml:space="preserve">Měření oční aktivity je nejjednodušší </w:t>
      </w:r>
      <w:r w:rsidR="00250FDE">
        <w:t>definicí</w:t>
      </w:r>
      <w:r w:rsidR="000E6C69">
        <w:t xml:space="preserve"> eye</w:t>
      </w:r>
      <w:r>
        <w:t xml:space="preserve">trackingu. Kam se lidské oko dívá, co ignoruje, kdy mrkne, jak reaguje měřený subjekt na různé </w:t>
      </w:r>
      <w:r w:rsidR="005C16A9">
        <w:t xml:space="preserve">podněty, to všechno </w:t>
      </w:r>
      <w:r w:rsidR="000E6C69">
        <w:t>se zařazuje do eye</w:t>
      </w:r>
      <w:r w:rsidR="005C16A9">
        <w:t>trackingu neboli sledování</w:t>
      </w:r>
      <w:r>
        <w:t xml:space="preserve"> pohybu očí. </w:t>
      </w:r>
      <w:r w:rsidR="005C16A9">
        <w:t>Koncept je velmi jednoduchý, ale int</w:t>
      </w:r>
      <w:r w:rsidR="00D67B9F">
        <w:t xml:space="preserve">erpretace jsou docela složité. </w:t>
      </w:r>
      <w:r w:rsidR="005C16A9">
        <w:t>Níže je uveden</w:t>
      </w:r>
      <w:r w:rsidR="00891BB4">
        <w:t xml:space="preserve"> stručný přehled technologie sledování očí a jejich aplikace.</w:t>
      </w:r>
    </w:p>
    <w:p w14:paraId="2440D1AD" w14:textId="65B8A2C0" w:rsidR="00891BB4" w:rsidRDefault="00891BB4" w:rsidP="00891BB4">
      <w:pPr>
        <w:pStyle w:val="Nadpis2"/>
      </w:pPr>
      <w:bookmarkStart w:id="33" w:name="_Toc28855457"/>
      <w:r>
        <w:t>Proces sledování očí</w:t>
      </w:r>
      <w:bookmarkEnd w:id="33"/>
    </w:p>
    <w:p w14:paraId="003B86E1" w14:textId="21149122" w:rsidR="00D83CAF" w:rsidRDefault="00891BB4" w:rsidP="00BA4AE6">
      <w:pPr>
        <w:pStyle w:val="Odstavecprvn"/>
      </w:pPr>
      <w:r>
        <w:t>Data pro sledování očí jsou shr</w:t>
      </w:r>
      <w:r w:rsidR="000E6C69">
        <w:t>omažďována pomocí dálkového eye</w:t>
      </w:r>
      <w:r>
        <w:t>tracker</w:t>
      </w:r>
      <w:r w:rsidR="00C3765A">
        <w:t xml:space="preserve">u. </w:t>
      </w:r>
      <w:r>
        <w:t>I když v současné době existuje mnoho různých typů očních sledovačů, obvykle obsahují dv</w:t>
      </w:r>
      <w:r w:rsidR="00250FDE">
        <w:t>a</w:t>
      </w:r>
      <w:r>
        <w:t xml:space="preserve"> stejné komponenty: zdroj světla a fotoaparát. Světelný zdroj (často infračervený) je nasměrován k oku. Kamera sleduje odraz světelného zdroje společně s viditelnými očními rysy, jako je </w:t>
      </w:r>
      <w:r w:rsidR="00D83CAF">
        <w:t xml:space="preserve">zornice nebo duhovka. Data jsou využita k extrapolaci rotace </w:t>
      </w:r>
      <w:r w:rsidR="000E6C69">
        <w:t>oka a určení směru pohledu. Eye</w:t>
      </w:r>
      <w:r w:rsidR="00D83CAF">
        <w:t xml:space="preserve">tracker také dokáže </w:t>
      </w:r>
      <w:r w:rsidR="000E6C69">
        <w:t>sbírat</w:t>
      </w:r>
      <w:r w:rsidR="00D83CAF">
        <w:t xml:space="preserve"> další informace, jako je například frekvence mrknutí a změna průměru zornice. </w:t>
      </w:r>
      <w:r w:rsidR="00173EC1">
        <w:fldChar w:fldCharType="begin"/>
      </w:r>
      <w:r w:rsidR="00173EC1">
        <w:instrText xml:space="preserve"> REF _Ref28896149 \r \h </w:instrText>
      </w:r>
      <w:r w:rsidR="00173EC1">
        <w:fldChar w:fldCharType="separate"/>
      </w:r>
      <w:r w:rsidR="00E412E8">
        <w:t>[17]</w:t>
      </w:r>
      <w:r w:rsidR="00173EC1">
        <w:fldChar w:fldCharType="end"/>
      </w:r>
    </w:p>
    <w:p w14:paraId="58089ECC" w14:textId="77777777" w:rsidR="004B61CC" w:rsidRDefault="004B61CC" w:rsidP="00BA4AE6">
      <w:pPr>
        <w:pStyle w:val="Odstavecprvn"/>
        <w:jc w:val="center"/>
      </w:pPr>
      <w:r>
        <w:rPr>
          <w:noProof/>
        </w:rPr>
        <w:drawing>
          <wp:inline distT="0" distB="0" distL="0" distR="0" wp14:anchorId="49E9E173" wp14:editId="2C7AC954">
            <wp:extent cx="4045480" cy="21600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5480" cy="2160000"/>
                    </a:xfrm>
                    <a:prstGeom prst="rect">
                      <a:avLst/>
                    </a:prstGeom>
                  </pic:spPr>
                </pic:pic>
              </a:graphicData>
            </a:graphic>
          </wp:inline>
        </w:drawing>
      </w:r>
    </w:p>
    <w:p w14:paraId="5DC0D64B" w14:textId="4D2DD60D" w:rsidR="004B61CC" w:rsidRPr="0023541B" w:rsidRDefault="004B61CC" w:rsidP="00BA4AE6">
      <w:pPr>
        <w:pStyle w:val="Titulek"/>
      </w:pPr>
      <w:bookmarkStart w:id="34" w:name="_Ref28794063"/>
      <w:bookmarkStart w:id="35" w:name="_Toc28897361"/>
      <w:r>
        <w:t xml:space="preserve">Obrázek </w:t>
      </w:r>
      <w:r>
        <w:rPr>
          <w:noProof/>
        </w:rPr>
        <w:fldChar w:fldCharType="begin"/>
      </w:r>
      <w:r>
        <w:rPr>
          <w:noProof/>
        </w:rPr>
        <w:instrText xml:space="preserve"> SEQ Obrázek \* ARABIC </w:instrText>
      </w:r>
      <w:r>
        <w:rPr>
          <w:noProof/>
        </w:rPr>
        <w:fldChar w:fldCharType="separate"/>
      </w:r>
      <w:r w:rsidR="00B47F33">
        <w:rPr>
          <w:noProof/>
        </w:rPr>
        <w:t>7</w:t>
      </w:r>
      <w:r>
        <w:rPr>
          <w:noProof/>
        </w:rPr>
        <w:fldChar w:fldCharType="end"/>
      </w:r>
      <w:bookmarkEnd w:id="34"/>
      <w:r>
        <w:t xml:space="preserve">: Zpracovaná mapa města z eyetrackeru </w:t>
      </w:r>
      <w:r w:rsidR="00173EC1">
        <w:fldChar w:fldCharType="begin"/>
      </w:r>
      <w:r w:rsidR="00173EC1">
        <w:instrText xml:space="preserve"> REF _Ref28896076 \r \h </w:instrText>
      </w:r>
      <w:r w:rsidR="00173EC1">
        <w:fldChar w:fldCharType="separate"/>
      </w:r>
      <w:r w:rsidR="00E412E8">
        <w:t>[14]</w:t>
      </w:r>
      <w:bookmarkEnd w:id="35"/>
      <w:r w:rsidR="00173EC1">
        <w:fldChar w:fldCharType="end"/>
      </w:r>
    </w:p>
    <w:p w14:paraId="5FDEFAC5" w14:textId="77777777" w:rsidR="004B61CC" w:rsidRDefault="004B61CC" w:rsidP="00BA4AE6">
      <w:pPr>
        <w:pStyle w:val="Odstavecprvn"/>
        <w:jc w:val="center"/>
      </w:pPr>
      <w:r>
        <w:rPr>
          <w:noProof/>
        </w:rPr>
        <w:drawing>
          <wp:inline distT="0" distB="0" distL="0" distR="0" wp14:anchorId="2F0B4B46" wp14:editId="5F537DC4">
            <wp:extent cx="4071487" cy="2160000"/>
            <wp:effectExtent l="0" t="0" r="571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1487" cy="2160000"/>
                    </a:xfrm>
                    <a:prstGeom prst="rect">
                      <a:avLst/>
                    </a:prstGeom>
                  </pic:spPr>
                </pic:pic>
              </a:graphicData>
            </a:graphic>
          </wp:inline>
        </w:drawing>
      </w:r>
    </w:p>
    <w:p w14:paraId="53280891" w14:textId="3482C878" w:rsidR="004B61CC" w:rsidRPr="004B61CC" w:rsidRDefault="004B61CC" w:rsidP="00BA4AE6">
      <w:pPr>
        <w:pStyle w:val="Titulek"/>
      </w:pPr>
      <w:bookmarkStart w:id="36" w:name="_Ref28792379"/>
      <w:bookmarkStart w:id="37" w:name="_Toc28897362"/>
      <w:r>
        <w:t xml:space="preserve">Obrázek </w:t>
      </w:r>
      <w:r>
        <w:rPr>
          <w:noProof/>
        </w:rPr>
        <w:fldChar w:fldCharType="begin"/>
      </w:r>
      <w:r>
        <w:rPr>
          <w:noProof/>
        </w:rPr>
        <w:instrText xml:space="preserve"> SEQ Obrázek \* ARABIC </w:instrText>
      </w:r>
      <w:r>
        <w:rPr>
          <w:noProof/>
        </w:rPr>
        <w:fldChar w:fldCharType="separate"/>
      </w:r>
      <w:r w:rsidR="00B47F33">
        <w:rPr>
          <w:noProof/>
        </w:rPr>
        <w:t>8</w:t>
      </w:r>
      <w:r>
        <w:rPr>
          <w:noProof/>
        </w:rPr>
        <w:fldChar w:fldCharType="end"/>
      </w:r>
      <w:bookmarkEnd w:id="36"/>
      <w:r>
        <w:t>: Z</w:t>
      </w:r>
      <w:r w:rsidR="005D7A75">
        <w:t xml:space="preserve">pracovaná mapa z eyetrackeru </w:t>
      </w:r>
      <w:r w:rsidR="00173EC1">
        <w:fldChar w:fldCharType="begin"/>
      </w:r>
      <w:r w:rsidR="00173EC1">
        <w:instrText xml:space="preserve"> REF _Ref28896076 \r \h </w:instrText>
      </w:r>
      <w:r w:rsidR="00173EC1">
        <w:fldChar w:fldCharType="separate"/>
      </w:r>
      <w:r w:rsidR="00E412E8">
        <w:t>[14]</w:t>
      </w:r>
      <w:bookmarkEnd w:id="37"/>
      <w:r w:rsidR="00173EC1">
        <w:fldChar w:fldCharType="end"/>
      </w:r>
    </w:p>
    <w:p w14:paraId="11FC1F70" w14:textId="72815947" w:rsidR="0023541B" w:rsidRPr="00EF6098" w:rsidRDefault="00252E1F" w:rsidP="00F7730A">
      <w:pPr>
        <w:ind w:firstLine="708"/>
      </w:pPr>
      <w:r>
        <w:lastRenderedPageBreak/>
        <w:t>Existuje mnoho různých analýz očních dat. Nejběžnější je analýza vizuální informace</w:t>
      </w:r>
      <w:r w:rsidR="00250FDE">
        <w:t xml:space="preserve"> z</w:t>
      </w:r>
      <w:r>
        <w:t> jednoho nebo obou očí přes rozhraní, kterým je nejčastěji obrazovka počítače. Obraz z ka</w:t>
      </w:r>
      <w:r w:rsidR="000E6C69">
        <w:t>ždého oka je převeden</w:t>
      </w:r>
      <w:r>
        <w:t xml:space="preserve"> do sady pixelových souřadnic. Odtud se na výstupu zkoumá přítomnost nebo absence bodů na všech souřadnicích obrazu. </w:t>
      </w:r>
      <w:r w:rsidR="0023541B">
        <w:t xml:space="preserve">Tento typ rekonstrukce se využívá k určení objektů, na které je upoutána pozornost, jak rychle se oko pohybuje, jaký obsah je přehlížen a </w:t>
      </w:r>
      <w:r w:rsidR="004B61CC">
        <w:t>další analýzy související s pohledem</w:t>
      </w:r>
      <w:r w:rsidR="0023541B">
        <w:t>. Ve vizualizaci jsou generovány grafiky</w:t>
      </w:r>
      <w:r w:rsidR="004B61CC">
        <w:t xml:space="preserve"> (</w:t>
      </w:r>
      <w:r w:rsidR="008A42C1">
        <w:fldChar w:fldCharType="begin"/>
      </w:r>
      <w:r w:rsidR="008A42C1">
        <w:instrText xml:space="preserve"> REF _Ref28794063 \h </w:instrText>
      </w:r>
      <w:r w:rsidR="008A42C1">
        <w:fldChar w:fldCharType="separate"/>
      </w:r>
      <w:r w:rsidR="00E412E8">
        <w:t xml:space="preserve">Obrázek </w:t>
      </w:r>
      <w:r w:rsidR="00E412E8">
        <w:rPr>
          <w:noProof/>
        </w:rPr>
        <w:t>7</w:t>
      </w:r>
      <w:r w:rsidR="008A42C1">
        <w:fldChar w:fldCharType="end"/>
      </w:r>
      <w:r w:rsidR="008A42C1">
        <w:t xml:space="preserve"> </w:t>
      </w:r>
      <w:r w:rsidR="004B61CC">
        <w:t xml:space="preserve">a </w:t>
      </w:r>
      <w:r w:rsidR="004B61CC">
        <w:fldChar w:fldCharType="begin"/>
      </w:r>
      <w:r w:rsidR="004B61CC">
        <w:instrText xml:space="preserve"> REF _Ref28792379 \h </w:instrText>
      </w:r>
      <w:r w:rsidR="004B61CC">
        <w:fldChar w:fldCharType="separate"/>
      </w:r>
      <w:r w:rsidR="00E412E8">
        <w:t xml:space="preserve">Obrázek </w:t>
      </w:r>
      <w:r w:rsidR="00E412E8">
        <w:rPr>
          <w:noProof/>
        </w:rPr>
        <w:t>8</w:t>
      </w:r>
      <w:r w:rsidR="004B61CC">
        <w:fldChar w:fldCharType="end"/>
      </w:r>
      <w:r w:rsidR="004B61CC">
        <w:t>)</w:t>
      </w:r>
      <w:r w:rsidR="0023541B" w:rsidRPr="00F7730A">
        <w:t>.</w:t>
      </w:r>
      <w:r w:rsidR="00173EC1">
        <w:t xml:space="preserve"> </w:t>
      </w:r>
      <w:r w:rsidR="00173EC1">
        <w:fldChar w:fldCharType="begin"/>
      </w:r>
      <w:r w:rsidR="00173EC1">
        <w:instrText xml:space="preserve"> REF _Ref28896149 \r \h </w:instrText>
      </w:r>
      <w:r w:rsidR="00173EC1">
        <w:fldChar w:fldCharType="separate"/>
      </w:r>
      <w:r w:rsidR="00E412E8">
        <w:t>[17]</w:t>
      </w:r>
      <w:r w:rsidR="00173EC1">
        <w:fldChar w:fldCharType="end"/>
      </w:r>
    </w:p>
    <w:p w14:paraId="7A72D519" w14:textId="132E20CF" w:rsidR="00E00A72" w:rsidRDefault="00903C3F" w:rsidP="00E00A72">
      <w:pPr>
        <w:pStyle w:val="Nadpis2"/>
      </w:pPr>
      <w:bookmarkStart w:id="38" w:name="_Toc28855458"/>
      <w:r>
        <w:t>Oblasti využití</w:t>
      </w:r>
      <w:bookmarkEnd w:id="38"/>
    </w:p>
    <w:p w14:paraId="7A944926" w14:textId="17CD06BD" w:rsidR="00CE7368" w:rsidRDefault="00CE7368" w:rsidP="00BA4AE6">
      <w:pPr>
        <w:pStyle w:val="Odstavecprvn"/>
      </w:pPr>
      <w:r>
        <w:t xml:space="preserve">S pokročilou počítačovou technikou existuje celá řada disciplín využívající systémy pro sledování očí. Shrnutí oblastí využívající různých metod sledování očí: </w:t>
      </w:r>
    </w:p>
    <w:p w14:paraId="21E7E37D" w14:textId="2BB02825" w:rsidR="00CE7368" w:rsidRDefault="00CE7368" w:rsidP="00BA4AE6">
      <w:pPr>
        <w:pStyle w:val="Odstavecdal"/>
        <w:numPr>
          <w:ilvl w:val="0"/>
          <w:numId w:val="27"/>
        </w:numPr>
      </w:pPr>
      <w:r>
        <w:t>Psychologie</w:t>
      </w:r>
    </w:p>
    <w:p w14:paraId="2F8F7290" w14:textId="782070D2" w:rsidR="00CE7368" w:rsidRDefault="00CE7368" w:rsidP="00BA4AE6">
      <w:pPr>
        <w:pStyle w:val="Odstavecdal"/>
        <w:numPr>
          <w:ilvl w:val="0"/>
          <w:numId w:val="27"/>
        </w:numPr>
      </w:pPr>
      <w:r>
        <w:t>Laserová refrakční chirurgie</w:t>
      </w:r>
    </w:p>
    <w:p w14:paraId="0B8832E9" w14:textId="1AE1DCA3" w:rsidR="00CE7368" w:rsidRDefault="00CE7368" w:rsidP="00BA4AE6">
      <w:pPr>
        <w:pStyle w:val="Odstavecdal"/>
        <w:numPr>
          <w:ilvl w:val="0"/>
          <w:numId w:val="27"/>
        </w:numPr>
      </w:pPr>
      <w:r>
        <w:t>Marketing</w:t>
      </w:r>
    </w:p>
    <w:p w14:paraId="65DA1142" w14:textId="7D3D6C2C" w:rsidR="00CE7368" w:rsidRDefault="00CE7368" w:rsidP="00BA4AE6">
      <w:pPr>
        <w:pStyle w:val="Odstavecdal"/>
        <w:numPr>
          <w:ilvl w:val="0"/>
          <w:numId w:val="27"/>
        </w:numPr>
      </w:pPr>
      <w:r>
        <w:t>Sportovní trénink</w:t>
      </w:r>
    </w:p>
    <w:p w14:paraId="79D50C15" w14:textId="23880A41" w:rsidR="00CE7368" w:rsidRDefault="00CE7368" w:rsidP="00BA4AE6">
      <w:pPr>
        <w:pStyle w:val="Odstavecdal"/>
        <w:numPr>
          <w:ilvl w:val="0"/>
          <w:numId w:val="27"/>
        </w:numPr>
      </w:pPr>
      <w:r>
        <w:t>Simulátory řízení vozidel</w:t>
      </w:r>
    </w:p>
    <w:p w14:paraId="3533E940" w14:textId="12B08536" w:rsidR="00CE7368" w:rsidRDefault="00CE7368" w:rsidP="00BA4AE6">
      <w:pPr>
        <w:pStyle w:val="Odstavecdal"/>
        <w:numPr>
          <w:ilvl w:val="0"/>
          <w:numId w:val="27"/>
        </w:numPr>
      </w:pPr>
      <w:r>
        <w:t>Virtuální realita</w:t>
      </w:r>
    </w:p>
    <w:p w14:paraId="34FE1676" w14:textId="426CAC2D" w:rsidR="00CE7368" w:rsidRDefault="00CE7368" w:rsidP="00BA4AE6">
      <w:pPr>
        <w:pStyle w:val="Odstavecdal"/>
        <w:numPr>
          <w:ilvl w:val="0"/>
          <w:numId w:val="27"/>
        </w:numPr>
      </w:pPr>
      <w:r>
        <w:t>Detekce únavy</w:t>
      </w:r>
    </w:p>
    <w:p w14:paraId="18F32204" w14:textId="564392CA" w:rsidR="00CE7368" w:rsidRDefault="00CE7368" w:rsidP="00BA4AE6">
      <w:pPr>
        <w:pStyle w:val="Odstavecdal"/>
        <w:numPr>
          <w:ilvl w:val="0"/>
          <w:numId w:val="27"/>
        </w:numPr>
      </w:pPr>
      <w:r>
        <w:t>Počítačové vidění</w:t>
      </w:r>
    </w:p>
    <w:p w14:paraId="06ED3CD6" w14:textId="655D661A" w:rsidR="00CE7368" w:rsidRDefault="00CE7368" w:rsidP="00BA4AE6">
      <w:pPr>
        <w:pStyle w:val="Odstavecdal"/>
        <w:numPr>
          <w:ilvl w:val="0"/>
          <w:numId w:val="27"/>
        </w:numPr>
      </w:pPr>
      <w:r>
        <w:t>Komunikace pro tělesně postižené</w:t>
      </w:r>
    </w:p>
    <w:p w14:paraId="6FA6998B" w14:textId="24D8DCA1" w:rsidR="00CE7368" w:rsidRDefault="00CE7368" w:rsidP="00BA4AE6">
      <w:pPr>
        <w:pStyle w:val="Odstavecdal"/>
        <w:numPr>
          <w:ilvl w:val="0"/>
          <w:numId w:val="27"/>
        </w:numPr>
      </w:pPr>
      <w:r>
        <w:t>Ovládání počítačů a chytrých zařízení</w:t>
      </w:r>
    </w:p>
    <w:p w14:paraId="25D4C953" w14:textId="77777777" w:rsidR="00CE7368" w:rsidRDefault="00CE7368" w:rsidP="00BA4AE6">
      <w:pPr>
        <w:pStyle w:val="Odstavecdal"/>
        <w:numPr>
          <w:ilvl w:val="0"/>
          <w:numId w:val="27"/>
        </w:numPr>
      </w:pPr>
      <w:r>
        <w:t>Lékařský výzkum</w:t>
      </w:r>
    </w:p>
    <w:p w14:paraId="47978B1B" w14:textId="108FB65B" w:rsidR="00CE7368" w:rsidRDefault="006F1E07" w:rsidP="00BA4AE6">
      <w:pPr>
        <w:pStyle w:val="Odstavecdal"/>
        <w:numPr>
          <w:ilvl w:val="0"/>
          <w:numId w:val="27"/>
        </w:numPr>
      </w:pPr>
      <w:r>
        <w:t>EEG</w:t>
      </w:r>
    </w:p>
    <w:p w14:paraId="6FAFD93C" w14:textId="2CE3D334" w:rsidR="00DE2482" w:rsidRDefault="00CE7368" w:rsidP="00BA4AE6">
      <w:pPr>
        <w:pStyle w:val="Odstavecdal"/>
        <w:numPr>
          <w:ilvl w:val="0"/>
          <w:numId w:val="27"/>
        </w:numPr>
      </w:pPr>
      <w:r>
        <w:t>G</w:t>
      </w:r>
      <w:r w:rsidR="00173EC1">
        <w:t xml:space="preserve">eoinformatika a mnoho dalších </w:t>
      </w:r>
      <w:r w:rsidR="00173EC1">
        <w:fldChar w:fldCharType="begin"/>
      </w:r>
      <w:r w:rsidR="00173EC1">
        <w:instrText xml:space="preserve"> REF _Ref28896076 \r \h </w:instrText>
      </w:r>
      <w:r w:rsidR="00173EC1">
        <w:fldChar w:fldCharType="separate"/>
      </w:r>
      <w:r w:rsidR="00E412E8">
        <w:t>[14]</w:t>
      </w:r>
      <w:r w:rsidR="00173EC1">
        <w:fldChar w:fldCharType="end"/>
      </w:r>
    </w:p>
    <w:p w14:paraId="67718559" w14:textId="75D6E3CB" w:rsidR="00DE2482" w:rsidRDefault="00250FDE" w:rsidP="00BA4AE6">
      <w:pPr>
        <w:pStyle w:val="Odstavecdal"/>
      </w:pPr>
      <w:r>
        <w:t>Lze</w:t>
      </w:r>
      <w:r w:rsidR="00DE2482">
        <w:t xml:space="preserve"> řídit auto, číst časopis, surfovat po internetu, prohledávat uličky supermarketu, nakupovat, hrát videohry, absolvovat sportovní trénink, sledovat film, prohlížet obrázky na svém mobilním telefonu, … Až na pár výjimek může být </w:t>
      </w:r>
      <w:r w:rsidR="00930931">
        <w:t xml:space="preserve">počítačově </w:t>
      </w:r>
      <w:r>
        <w:t>sledováno cokoliv. Člověk používá oči</w:t>
      </w:r>
      <w:r w:rsidR="00DE2482">
        <w:t xml:space="preserve"> neustále, pochopení toho, jak fungují, je velkým klíčem k</w:t>
      </w:r>
      <w:r>
        <w:t> </w:t>
      </w:r>
      <w:r w:rsidR="00DE2482">
        <w:t>úspěchu</w:t>
      </w:r>
      <w:r>
        <w:t xml:space="preserve"> v rozmanitých vědních disciplínách. </w:t>
      </w:r>
      <w:r w:rsidR="00074948">
        <w:t>Automobilový, lékařská i obranný průmysl používá</w:t>
      </w:r>
      <w:r w:rsidR="00DE2482">
        <w:t xml:space="preserve"> sledování očních pohybů, </w:t>
      </w:r>
      <w:r w:rsidR="00074948">
        <w:t xml:space="preserve">pro zajištění </w:t>
      </w:r>
      <w:r w:rsidR="00DE2482">
        <w:t>bezpečí. Marketingový, zábavný, obalový a internetový trh výrazně prosp</w:t>
      </w:r>
      <w:r w:rsidR="00074948">
        <w:t>ívá</w:t>
      </w:r>
      <w:r w:rsidR="00DE2482">
        <w:t xml:space="preserve"> ve st</w:t>
      </w:r>
      <w:r w:rsidR="00074948">
        <w:t xml:space="preserve">udiu zákazníka a jeho vizuálním chování (co </w:t>
      </w:r>
      <w:r w:rsidR="00DE2482">
        <w:t xml:space="preserve">na první pohled nejvíce zaujme). Speciální výzkum </w:t>
      </w:r>
      <w:r w:rsidR="00930931">
        <w:t xml:space="preserve">v této oblasti přinesl signifikantní průlom v psychologii i fyziologii. Každý den roste </w:t>
      </w:r>
      <w:r w:rsidR="006F1E07">
        <w:t>seznam aplikací, protože je eye</w:t>
      </w:r>
      <w:r w:rsidR="00930931">
        <w:t>tracki</w:t>
      </w:r>
      <w:r w:rsidR="00173EC1">
        <w:t xml:space="preserve">ng využíván stále více a více. </w:t>
      </w:r>
      <w:r w:rsidR="00173EC1">
        <w:fldChar w:fldCharType="begin"/>
      </w:r>
      <w:r w:rsidR="00173EC1">
        <w:instrText xml:space="preserve"> REF _Ref28896149 \r \h </w:instrText>
      </w:r>
      <w:r w:rsidR="00173EC1">
        <w:fldChar w:fldCharType="separate"/>
      </w:r>
      <w:r w:rsidR="00E412E8">
        <w:t>[17]</w:t>
      </w:r>
      <w:r w:rsidR="00173EC1">
        <w:fldChar w:fldCharType="end"/>
      </w:r>
    </w:p>
    <w:p w14:paraId="2F884C44" w14:textId="7E9BC4AD" w:rsidR="00DE2482" w:rsidRDefault="00903C3F" w:rsidP="00D37E27">
      <w:pPr>
        <w:pStyle w:val="Nadpis2"/>
      </w:pPr>
      <w:bookmarkStart w:id="39" w:name="_Toc28855459"/>
      <w:r>
        <w:t>Komerční aplikace</w:t>
      </w:r>
      <w:bookmarkEnd w:id="39"/>
    </w:p>
    <w:p w14:paraId="07062DDD" w14:textId="384FE26E" w:rsidR="00903C3F" w:rsidRDefault="00903C3F" w:rsidP="00BA4AE6">
      <w:pPr>
        <w:pStyle w:val="Odstavecprvn"/>
      </w:pPr>
      <w:r>
        <w:t>Do velké kategorie komerčních aplikací patří zejména tes</w:t>
      </w:r>
      <w:r w:rsidR="001E25EE">
        <w:t>tování webů, reklam</w:t>
      </w:r>
      <w:r>
        <w:t>, inzerc</w:t>
      </w:r>
      <w:r w:rsidR="001E25EE">
        <w:t>í, obalů</w:t>
      </w:r>
      <w:r>
        <w:t xml:space="preserve"> a automobilové</w:t>
      </w:r>
      <w:r w:rsidR="001E25EE">
        <w:t>ho</w:t>
      </w:r>
      <w:r>
        <w:t xml:space="preserve"> inženýrství. </w:t>
      </w:r>
      <w:r w:rsidR="001E25EE">
        <w:t xml:space="preserve">Komerčními systémy </w:t>
      </w:r>
      <w:r w:rsidR="0023541B">
        <w:t>studují reakce subjektů</w:t>
      </w:r>
      <w:r>
        <w:t xml:space="preserve"> na </w:t>
      </w:r>
      <w:r>
        <w:lastRenderedPageBreak/>
        <w:t xml:space="preserve">předložený cílový podnět. Eyetracker zaznamenává </w:t>
      </w:r>
      <w:r w:rsidR="001E25EE">
        <w:t xml:space="preserve">aktivitu očí, kam na </w:t>
      </w:r>
      <w:r w:rsidR="00891BB4">
        <w:t>cílový podnět</w:t>
      </w:r>
      <w:r w:rsidR="00D37E27">
        <w:t xml:space="preserve"> </w:t>
      </w:r>
      <w:r w:rsidR="00891BB4">
        <w:t xml:space="preserve">se </w:t>
      </w:r>
      <w:r w:rsidR="0023541B">
        <w:t xml:space="preserve">měřený subjekt </w:t>
      </w:r>
      <w:r w:rsidR="001E25EE">
        <w:t>v danou chvíli dívá. Pro zisk výsledků jsou data statisticky zpracována a p</w:t>
      </w:r>
      <w:r w:rsidR="0023541B">
        <w:t>řevedena do podoby mapy (</w:t>
      </w:r>
      <w:r w:rsidR="00836134">
        <w:t xml:space="preserve">viz </w:t>
      </w:r>
      <w:r w:rsidR="00836134">
        <w:fldChar w:fldCharType="begin"/>
      </w:r>
      <w:r w:rsidR="00836134">
        <w:instrText xml:space="preserve"> REF _Ref28794063 \h </w:instrText>
      </w:r>
      <w:r w:rsidR="00836134">
        <w:fldChar w:fldCharType="separate"/>
      </w:r>
      <w:r w:rsidR="00E412E8">
        <w:t xml:space="preserve">Obrázek </w:t>
      </w:r>
      <w:r w:rsidR="00E412E8">
        <w:rPr>
          <w:noProof/>
        </w:rPr>
        <w:t>7</w:t>
      </w:r>
      <w:r w:rsidR="00836134">
        <w:fldChar w:fldCharType="end"/>
      </w:r>
      <w:r w:rsidR="00836134">
        <w:t xml:space="preserve"> a </w:t>
      </w:r>
      <w:r w:rsidR="00836134">
        <w:fldChar w:fldCharType="begin"/>
      </w:r>
      <w:r w:rsidR="00836134">
        <w:instrText xml:space="preserve"> REF _Ref28792379 \h </w:instrText>
      </w:r>
      <w:r w:rsidR="00836134">
        <w:fldChar w:fldCharType="separate"/>
      </w:r>
      <w:r w:rsidR="00E412E8">
        <w:t xml:space="preserve">Obrázek </w:t>
      </w:r>
      <w:r w:rsidR="00E412E8">
        <w:rPr>
          <w:noProof/>
        </w:rPr>
        <w:t>8</w:t>
      </w:r>
      <w:r w:rsidR="00836134">
        <w:fldChar w:fldCharType="end"/>
      </w:r>
      <w:r w:rsidR="0023541B">
        <w:t>)</w:t>
      </w:r>
      <w:r w:rsidR="00836134">
        <w:t>. Zkoumáním</w:t>
      </w:r>
      <w:r w:rsidR="001E25EE">
        <w:t xml:space="preserve"> různých typů očních pohybů (</w:t>
      </w:r>
      <w:r w:rsidR="00556D41">
        <w:t>k</w:t>
      </w:r>
      <w:r w:rsidR="00836134">
        <w:t xml:space="preserve">apitola </w:t>
      </w:r>
      <w:r w:rsidR="00836134">
        <w:fldChar w:fldCharType="begin"/>
      </w:r>
      <w:r w:rsidR="00836134">
        <w:instrText xml:space="preserve"> REF _Ref28794415 \r \h </w:instrText>
      </w:r>
      <w:r w:rsidR="00836134">
        <w:fldChar w:fldCharType="separate"/>
      </w:r>
      <w:r w:rsidR="00E412E8">
        <w:t>2</w:t>
      </w:r>
      <w:r w:rsidR="00836134">
        <w:fldChar w:fldCharType="end"/>
      </w:r>
      <w:r w:rsidR="00556D41">
        <w:t>) a jejich trajektorií</w:t>
      </w:r>
      <w:r w:rsidR="001E25EE">
        <w:t xml:space="preserve"> lze vytvořit rozsáhlou analýzu efektivnosti daného média nebo produktu. K cílovým podnětům mohou patřit například </w:t>
      </w:r>
      <w:r w:rsidR="00D37E27">
        <w:t xml:space="preserve">mapy, </w:t>
      </w:r>
      <w:r w:rsidR="001E25EE">
        <w:t>webové stránky, časopisy, obrázky, videa, zprávy, filmy, nov</w:t>
      </w:r>
      <w:r w:rsidR="00173EC1">
        <w:t xml:space="preserve">iny, bankomaty, památky atd. </w:t>
      </w:r>
      <w:r w:rsidR="00173EC1">
        <w:fldChar w:fldCharType="begin"/>
      </w:r>
      <w:r w:rsidR="00173EC1">
        <w:instrText xml:space="preserve"> REF _Ref28896076 \r \h </w:instrText>
      </w:r>
      <w:r w:rsidR="00173EC1">
        <w:fldChar w:fldCharType="separate"/>
      </w:r>
      <w:r w:rsidR="00E412E8">
        <w:t>[14]</w:t>
      </w:r>
      <w:r w:rsidR="00173EC1">
        <w:fldChar w:fldCharType="end"/>
      </w:r>
    </w:p>
    <w:p w14:paraId="104ECE27" w14:textId="00543ADD" w:rsidR="0023541B" w:rsidRPr="0023541B" w:rsidRDefault="0023541B" w:rsidP="00BA4AE6">
      <w:pPr>
        <w:pStyle w:val="Odstavecdal"/>
      </w:pPr>
      <w:r w:rsidRPr="0023541B">
        <w:t>Kromě analýzy vizuální pozornosti mohou být data</w:t>
      </w:r>
      <w:r w:rsidR="00B51D1C">
        <w:t xml:space="preserve"> z eyetrackeru</w:t>
      </w:r>
      <w:r w:rsidRPr="0023541B">
        <w:t xml:space="preserve"> zkoumána pro měření kognitivního stavu a pracovní zátěže </w:t>
      </w:r>
      <w:r>
        <w:t>subjektu</w:t>
      </w:r>
      <w:r w:rsidRPr="0023541B">
        <w:t xml:space="preserve">. </w:t>
      </w:r>
      <w:r w:rsidR="00173EC1">
        <w:fldChar w:fldCharType="begin"/>
      </w:r>
      <w:r w:rsidR="00173EC1">
        <w:instrText xml:space="preserve"> REF _Ref28896149 \r \h </w:instrText>
      </w:r>
      <w:r w:rsidR="00173EC1">
        <w:fldChar w:fldCharType="separate"/>
      </w:r>
      <w:r w:rsidR="00E412E8">
        <w:t>[17]</w:t>
      </w:r>
      <w:r w:rsidR="00173EC1">
        <w:fldChar w:fldCharType="end"/>
      </w:r>
    </w:p>
    <w:p w14:paraId="2BE83A42" w14:textId="59350CA9" w:rsidR="001E25EE" w:rsidRDefault="001E25EE" w:rsidP="001E25EE">
      <w:pPr>
        <w:pStyle w:val="Nadpis2"/>
      </w:pPr>
      <w:bookmarkStart w:id="40" w:name="_Toc28855460"/>
      <w:r>
        <w:t>Aplikace pro tělesně postižené osoby</w:t>
      </w:r>
      <w:bookmarkEnd w:id="40"/>
    </w:p>
    <w:p w14:paraId="4161FA88" w14:textId="6624ACF9" w:rsidR="00903C3F" w:rsidRDefault="001E25EE" w:rsidP="00BA4AE6">
      <w:pPr>
        <w:pStyle w:val="Odstavecprvn"/>
      </w:pPr>
      <w:r>
        <w:t xml:space="preserve">Tyto aplikace umožňují tělesně postiženým osobám </w:t>
      </w:r>
      <w:r w:rsidR="00D60A4C">
        <w:t xml:space="preserve">mluvit, surfovat po internetu, komunikovat na sociálních sítích a vykonávat další podobné aktivity jen za pomoci svých očí. </w:t>
      </w:r>
      <w:r w:rsidR="00B51D1C">
        <w:t>Systémy počítají i s charakteristickými</w:t>
      </w:r>
      <w:r w:rsidR="00F504C9">
        <w:t xml:space="preserve"> pohyby</w:t>
      </w:r>
      <w:r w:rsidR="00B51D1C">
        <w:t>,</w:t>
      </w:r>
      <w:r w:rsidR="00F504C9">
        <w:t xml:space="preserve"> jako jsou například následky mozkové obrny nebo jiných typů postižení. Fungují i pacientům, kteří nosí brýle. </w:t>
      </w:r>
      <w:r w:rsidR="00173EC1">
        <w:fldChar w:fldCharType="begin"/>
      </w:r>
      <w:r w:rsidR="00173EC1">
        <w:instrText xml:space="preserve"> REF _Ref28896076 \r \h </w:instrText>
      </w:r>
      <w:r w:rsidR="00173EC1">
        <w:fldChar w:fldCharType="separate"/>
      </w:r>
      <w:r w:rsidR="00E412E8">
        <w:t>[14]</w:t>
      </w:r>
      <w:r w:rsidR="00173EC1">
        <w:fldChar w:fldCharType="end"/>
      </w:r>
    </w:p>
    <w:p w14:paraId="2737B9F5" w14:textId="31A1F252" w:rsidR="00282083" w:rsidRDefault="001948AC" w:rsidP="001948AC">
      <w:pPr>
        <w:pStyle w:val="Nadpis2"/>
      </w:pPr>
      <w:bookmarkStart w:id="41" w:name="_Toc28855461"/>
      <w:r>
        <w:t xml:space="preserve">Požadavky </w:t>
      </w:r>
      <w:r w:rsidR="00D37E27">
        <w:t>eyetrackeru</w:t>
      </w:r>
      <w:bookmarkEnd w:id="41"/>
    </w:p>
    <w:p w14:paraId="7602C38D" w14:textId="664FA0D9" w:rsidR="00D37E27" w:rsidRDefault="00D37E27" w:rsidP="00BA4AE6">
      <w:pPr>
        <w:pStyle w:val="Odstavecprvn"/>
      </w:pPr>
      <w:r>
        <w:t>Požadavky na použitelnost zařízení shrnují řadu podmínek, které by mělo ideální zařízení splňovat:</w:t>
      </w:r>
    </w:p>
    <w:p w14:paraId="71F3F275" w14:textId="2210B52A" w:rsidR="00D37E27" w:rsidRDefault="00D37E27" w:rsidP="00BA4AE6">
      <w:pPr>
        <w:pStyle w:val="Odstavecprvn"/>
        <w:numPr>
          <w:ilvl w:val="0"/>
          <w:numId w:val="29"/>
        </w:numPr>
      </w:pPr>
      <w:r>
        <w:t xml:space="preserve">Nemá přímý kontakt s uživatelem </w:t>
      </w:r>
    </w:p>
    <w:p w14:paraId="17DAA1D1" w14:textId="652C6F5B" w:rsidR="00D37E27" w:rsidRDefault="00D37E27" w:rsidP="00BA4AE6">
      <w:pPr>
        <w:pStyle w:val="Odstavecdal"/>
        <w:numPr>
          <w:ilvl w:val="0"/>
          <w:numId w:val="29"/>
        </w:numPr>
      </w:pPr>
      <w:r>
        <w:t>Pracuje realtime</w:t>
      </w:r>
    </w:p>
    <w:p w14:paraId="156D30C1" w14:textId="4BA01220" w:rsidR="00D37E27" w:rsidRDefault="00D37E27" w:rsidP="00BA4AE6">
      <w:pPr>
        <w:pStyle w:val="Odstavecdal"/>
        <w:numPr>
          <w:ilvl w:val="0"/>
          <w:numId w:val="29"/>
        </w:numPr>
      </w:pPr>
      <w:r>
        <w:t>Dokáže měřit všechny tři stupně volnosti – horizontální pohyb, vertikální pohyb a rotace oka</w:t>
      </w:r>
    </w:p>
    <w:p w14:paraId="56E42187" w14:textId="489CBDCE" w:rsidR="00D37E27" w:rsidRDefault="00D67B9F" w:rsidP="00BA4AE6">
      <w:pPr>
        <w:pStyle w:val="Odstavecdal"/>
        <w:numPr>
          <w:ilvl w:val="0"/>
          <w:numId w:val="29"/>
        </w:numPr>
      </w:pPr>
      <w:r>
        <w:t>Je snadno použitelné</w:t>
      </w:r>
      <w:r w:rsidR="001C75D8">
        <w:t xml:space="preserve"> na velkou škálu aplikací</w:t>
      </w:r>
    </w:p>
    <w:p w14:paraId="402A57C9" w14:textId="2565A1EC" w:rsidR="00D67B9F" w:rsidRDefault="001C75D8" w:rsidP="00BA4AE6">
      <w:pPr>
        <w:pStyle w:val="Odstavecdal"/>
        <w:numPr>
          <w:ilvl w:val="0"/>
          <w:numId w:val="29"/>
        </w:numPr>
      </w:pPr>
      <w:r>
        <w:t>Musí detekovat i jemné pohyby oka</w:t>
      </w:r>
    </w:p>
    <w:p w14:paraId="19188545" w14:textId="77777777" w:rsidR="00B51D1C" w:rsidRDefault="001C75D8" w:rsidP="00BA4AE6">
      <w:pPr>
        <w:pStyle w:val="Odstavecdal"/>
        <w:numPr>
          <w:ilvl w:val="0"/>
          <w:numId w:val="29"/>
        </w:numPr>
      </w:pPr>
      <w:r>
        <w:t>Správně snímá oči z nezakryté části hlavy nebo obličeje</w:t>
      </w:r>
    </w:p>
    <w:p w14:paraId="6C6B58C0" w14:textId="1EF1CBA0" w:rsidR="001C75D8" w:rsidRDefault="00B51D1C" w:rsidP="00BA4AE6">
      <w:pPr>
        <w:pStyle w:val="Odstavecdal"/>
        <w:numPr>
          <w:ilvl w:val="0"/>
          <w:numId w:val="29"/>
        </w:numPr>
      </w:pPr>
      <w:r>
        <w:t>Je funkční i se změnou jasu ve scéně</w:t>
      </w:r>
      <w:r w:rsidR="00173EC1">
        <w:t xml:space="preserve"> </w:t>
      </w:r>
      <w:r w:rsidR="00173EC1">
        <w:fldChar w:fldCharType="begin"/>
      </w:r>
      <w:r w:rsidR="00173EC1">
        <w:instrText xml:space="preserve"> REF _Ref28896236 \r \h </w:instrText>
      </w:r>
      <w:r w:rsidR="00173EC1">
        <w:fldChar w:fldCharType="separate"/>
      </w:r>
      <w:r w:rsidR="00E412E8">
        <w:t>[18]</w:t>
      </w:r>
      <w:r w:rsidR="00173EC1">
        <w:fldChar w:fldCharType="end"/>
      </w:r>
    </w:p>
    <w:p w14:paraId="7B548E8D" w14:textId="75EDB0D4" w:rsidR="00F80AC7" w:rsidRDefault="00F80AC7">
      <w:pPr>
        <w:spacing w:line="240" w:lineRule="auto"/>
        <w:jc w:val="left"/>
      </w:pPr>
      <w:r>
        <w:br w:type="page"/>
      </w:r>
    </w:p>
    <w:p w14:paraId="7B648543" w14:textId="35A6F1A0" w:rsidR="001C75D8" w:rsidRDefault="00EF1839" w:rsidP="00F80AC7">
      <w:pPr>
        <w:pStyle w:val="Nadpis1"/>
      </w:pPr>
      <w:bookmarkStart w:id="42" w:name="_Toc28855462"/>
      <w:r>
        <w:lastRenderedPageBreak/>
        <w:t>P</w:t>
      </w:r>
      <w:r w:rsidR="00876C4E">
        <w:t>ŘÍSLUŠENTSVÍ</w:t>
      </w:r>
      <w:bookmarkEnd w:id="42"/>
    </w:p>
    <w:p w14:paraId="1BFE5848" w14:textId="29DBAE76" w:rsidR="00EF1839" w:rsidRPr="00EF1839" w:rsidRDefault="00EF1839" w:rsidP="00BA4AE6">
      <w:pPr>
        <w:pStyle w:val="Odstavecprvn"/>
      </w:pPr>
      <w:r>
        <w:t xml:space="preserve">Ke sledování očí je </w:t>
      </w:r>
      <w:r w:rsidR="00164A15">
        <w:t>použit jednodeskový počítač Raspb</w:t>
      </w:r>
      <w:r>
        <w:t>erry Pi 3 Model B s kamerovým modulem RPi Camera</w:t>
      </w:r>
      <w:r w:rsidR="007079A5">
        <w:t xml:space="preserve"> (H)</w:t>
      </w:r>
      <w:r>
        <w:t xml:space="preserve">. Detekce očí probíhá v programovém jazyku Python </w:t>
      </w:r>
      <w:r w:rsidR="00C3765A" w:rsidRPr="00C3765A">
        <w:t>3.7.</w:t>
      </w:r>
      <w:r w:rsidR="00B51D1C">
        <w:t>2</w:t>
      </w:r>
      <w:r w:rsidR="00C3765A" w:rsidRPr="00C3765A">
        <w:t xml:space="preserve">. </w:t>
      </w:r>
      <w:r>
        <w:t xml:space="preserve">s implementovanou OpenCV knihovnou. </w:t>
      </w:r>
    </w:p>
    <w:p w14:paraId="6F984633" w14:textId="3E3C8910" w:rsidR="00EF1839" w:rsidRDefault="00EF1839" w:rsidP="00EF1839">
      <w:pPr>
        <w:pStyle w:val="Nadpis2"/>
      </w:pPr>
      <w:bookmarkStart w:id="43" w:name="_Toc28855463"/>
      <w:r>
        <w:t>Raspberry Pi 3 Model B</w:t>
      </w:r>
      <w:bookmarkEnd w:id="43"/>
    </w:p>
    <w:p w14:paraId="5DDFD8E8" w14:textId="5CBEE5C6" w:rsidR="00EF1839" w:rsidRDefault="00EF1839" w:rsidP="00BA4AE6">
      <w:pPr>
        <w:pStyle w:val="Odstavecprvn"/>
      </w:pPr>
      <w:r>
        <w:t>Raspberry Pi je levný počítač o velikosti kreditní karty, který lze připojit k monitoru počítače nebo k televizoru pomocí HDMI kabelu. K ovládání postačí standartní klávesnice a myš s USB koncovkou</w:t>
      </w:r>
      <w:r w:rsidR="00074948">
        <w:t>. Napájení je řešeno</w:t>
      </w:r>
      <w:r w:rsidR="00322B68">
        <w:t xml:space="preserve"> síťový</w:t>
      </w:r>
      <w:r w:rsidR="00074948">
        <w:t>m</w:t>
      </w:r>
      <w:r w:rsidR="00322B68">
        <w:t xml:space="preserve"> adaptér</w:t>
      </w:r>
      <w:r w:rsidR="00074948">
        <w:t>em, nabíječkou k mobilu nebo power bankou</w:t>
      </w:r>
      <w:r w:rsidR="00322B68">
        <w:t xml:space="preserve"> s koncovkou micro USB. </w:t>
      </w:r>
      <w:r w:rsidR="00471414">
        <w:t>P</w:t>
      </w:r>
      <w:r w:rsidR="00322B68">
        <w:t>řipojení</w:t>
      </w:r>
      <w:r w:rsidR="00471414">
        <w:t xml:space="preserve"> k </w:t>
      </w:r>
      <w:r w:rsidR="00322B68">
        <w:t>internetu</w:t>
      </w:r>
      <w:r w:rsidR="00471414">
        <w:t xml:space="preserve"> je možné pomocí</w:t>
      </w:r>
      <w:r w:rsidR="00322B68">
        <w:t xml:space="preserve"> standartní</w:t>
      </w:r>
      <w:r w:rsidR="00471414">
        <w:t>ho</w:t>
      </w:r>
      <w:r w:rsidR="00322B68">
        <w:t xml:space="preserve"> sí</w:t>
      </w:r>
      <w:r w:rsidR="00471414">
        <w:t>ťového</w:t>
      </w:r>
      <w:r w:rsidR="00322B68">
        <w:t xml:space="preserve"> UTP kabel</w:t>
      </w:r>
      <w:r w:rsidR="00471414">
        <w:t>u</w:t>
      </w:r>
      <w:r w:rsidR="00322B68">
        <w:t>.</w:t>
      </w:r>
      <w:r>
        <w:t xml:space="preserve"> </w:t>
      </w:r>
      <w:r w:rsidR="00322B68" w:rsidRPr="0002616D">
        <w:t>(</w:t>
      </w:r>
      <w:r w:rsidR="00B51D1C">
        <w:fldChar w:fldCharType="begin"/>
      </w:r>
      <w:r w:rsidR="00B51D1C">
        <w:instrText xml:space="preserve"> REF _Ref28795536 \h </w:instrText>
      </w:r>
      <w:r w:rsidR="00B51D1C">
        <w:fldChar w:fldCharType="separate"/>
      </w:r>
      <w:r w:rsidR="00E412E8">
        <w:t xml:space="preserve">Obrázek </w:t>
      </w:r>
      <w:r w:rsidR="00E412E8">
        <w:rPr>
          <w:noProof/>
        </w:rPr>
        <w:t>9</w:t>
      </w:r>
      <w:r w:rsidR="00B51D1C">
        <w:fldChar w:fldCharType="end"/>
      </w:r>
      <w:r w:rsidRPr="0002616D">
        <w:t>).</w:t>
      </w:r>
      <w:r w:rsidR="005F135C" w:rsidRPr="0002616D">
        <w:t xml:space="preserve"> </w:t>
      </w:r>
      <w:r w:rsidR="00164A15">
        <w:t>Prvotním cílem bylo u</w:t>
      </w:r>
      <w:r w:rsidR="005F135C">
        <w:t>mož</w:t>
      </w:r>
      <w:r w:rsidR="00164A15">
        <w:t>nit</w:t>
      </w:r>
      <w:r w:rsidR="005F135C">
        <w:t xml:space="preserve"> lidem všech věkových skupin rozšiřo</w:t>
      </w:r>
      <w:r w:rsidR="00074948">
        <w:t>vat své znalosti v oblasti práce</w:t>
      </w:r>
      <w:r w:rsidR="005F135C">
        <w:t xml:space="preserve"> na počítači a programování v jazycích Scratch a Python. Je schopen dělat vše, co lze očekávat od stolního počítače, o</w:t>
      </w:r>
      <w:r w:rsidR="00164A15">
        <w:t>d surfování po internetu a sledování videa</w:t>
      </w:r>
      <w:r w:rsidR="005F135C">
        <w:t xml:space="preserve"> ve vysokém rozlišení až po tvorbu</w:t>
      </w:r>
      <w:r w:rsidR="00B51D1C">
        <w:t xml:space="preserve"> tabulek a hraní her.</w:t>
      </w:r>
    </w:p>
    <w:p w14:paraId="44BEFC60" w14:textId="61E520F3" w:rsidR="00346A6D" w:rsidRDefault="00AF12DD" w:rsidP="00BA4AE6">
      <w:pPr>
        <w:pStyle w:val="Odstavecdal"/>
      </w:pPr>
      <w:r w:rsidRPr="00346A6D">
        <w:t xml:space="preserve">Použití počítače Raspberry Pi bylo zvoleno s ohledem </w:t>
      </w:r>
      <w:r w:rsidR="00346A6D" w:rsidRPr="00346A6D">
        <w:t xml:space="preserve">na jednoduché připojení kamerového modulu, kompatibilitu s programovým </w:t>
      </w:r>
      <w:r w:rsidR="00346A6D">
        <w:t>jazykem Python, jednoduchost aplikace knihovny</w:t>
      </w:r>
      <w:r w:rsidR="00346A6D" w:rsidRPr="00346A6D">
        <w:t xml:space="preserve"> pro zpracování obr</w:t>
      </w:r>
      <w:r w:rsidR="00346A6D">
        <w:t>azů a videí OpenCV, cenu a celkovou dostupnost.</w:t>
      </w:r>
    </w:p>
    <w:p w14:paraId="496CBC90" w14:textId="77777777" w:rsidR="00FC76F9" w:rsidRDefault="00322B68" w:rsidP="00BA4AE6">
      <w:pPr>
        <w:pStyle w:val="Odstavecdal"/>
        <w:ind w:firstLine="0"/>
        <w:jc w:val="center"/>
      </w:pPr>
      <w:r>
        <w:rPr>
          <w:noProof/>
        </w:rPr>
        <w:drawing>
          <wp:inline distT="0" distB="0" distL="0" distR="0" wp14:anchorId="03C775EB" wp14:editId="085EB8BD">
            <wp:extent cx="4830987" cy="2714625"/>
            <wp:effectExtent l="0" t="0" r="8255"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apojeni raspberry.JPG"/>
                    <pic:cNvPicPr/>
                  </pic:nvPicPr>
                  <pic:blipFill>
                    <a:blip r:embed="rId20">
                      <a:extLst>
                        <a:ext uri="{28A0092B-C50C-407E-A947-70E740481C1C}">
                          <a14:useLocalDpi xmlns:a14="http://schemas.microsoft.com/office/drawing/2010/main" val="0"/>
                        </a:ext>
                      </a:extLst>
                    </a:blip>
                    <a:stretch>
                      <a:fillRect/>
                    </a:stretch>
                  </pic:blipFill>
                  <pic:spPr>
                    <a:xfrm>
                      <a:off x="0" y="0"/>
                      <a:ext cx="4837399" cy="2718228"/>
                    </a:xfrm>
                    <a:prstGeom prst="rect">
                      <a:avLst/>
                    </a:prstGeom>
                  </pic:spPr>
                </pic:pic>
              </a:graphicData>
            </a:graphic>
          </wp:inline>
        </w:drawing>
      </w:r>
    </w:p>
    <w:p w14:paraId="4422CD02" w14:textId="3BC565D4" w:rsidR="00322B68" w:rsidRPr="00322B68" w:rsidRDefault="00FC76F9" w:rsidP="00BA4AE6">
      <w:pPr>
        <w:pStyle w:val="Titulek"/>
      </w:pPr>
      <w:bookmarkStart w:id="44" w:name="_Ref28795536"/>
      <w:bookmarkStart w:id="45" w:name="_Toc28897363"/>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9</w:t>
      </w:r>
      <w:r w:rsidR="008E64B1">
        <w:rPr>
          <w:noProof/>
        </w:rPr>
        <w:fldChar w:fldCharType="end"/>
      </w:r>
      <w:bookmarkEnd w:id="44"/>
      <w:r>
        <w:t xml:space="preserve">: </w:t>
      </w:r>
      <w:r w:rsidR="005D7A75">
        <w:t xml:space="preserve">Zapojení Raspberry Pi </w:t>
      </w:r>
      <w:r w:rsidR="00173EC1">
        <w:fldChar w:fldCharType="begin"/>
      </w:r>
      <w:r w:rsidR="00173EC1">
        <w:instrText xml:space="preserve"> REF _Ref28896269 \r \h </w:instrText>
      </w:r>
      <w:r w:rsidR="00173EC1">
        <w:fldChar w:fldCharType="separate"/>
      </w:r>
      <w:r w:rsidR="00E412E8">
        <w:t>[19]</w:t>
      </w:r>
      <w:bookmarkEnd w:id="45"/>
      <w:r w:rsidR="00173EC1">
        <w:fldChar w:fldCharType="end"/>
      </w:r>
    </w:p>
    <w:p w14:paraId="0242D0CD" w14:textId="3A1D45D5" w:rsidR="00164A15" w:rsidRPr="00164A15" w:rsidRDefault="00164A15" w:rsidP="00BA4AE6">
      <w:pPr>
        <w:pStyle w:val="Odstavecdal"/>
      </w:pPr>
      <w:r>
        <w:t xml:space="preserve">Velkou výhodou je schopnost interakce s okolím. Raspberry Pi lze najít v celé řadě projektů digitální tvorby od hudebních nástrojů a rodičovských detektorů až po meteorologické stanice a zpívající ptačí budky s infračervenými kamerami. Výrobci se snaží o celosvětové rozšíření hlavně mezi děti, aby se naučily programovat a porozuměly principům fungování počítačů. </w:t>
      </w:r>
      <w:r w:rsidR="003320FC">
        <w:fldChar w:fldCharType="begin"/>
      </w:r>
      <w:r w:rsidR="003320FC">
        <w:instrText xml:space="preserve"> REF _Ref28896269 \r \h </w:instrText>
      </w:r>
      <w:r w:rsidR="003320FC">
        <w:fldChar w:fldCharType="separate"/>
      </w:r>
      <w:r w:rsidR="00E412E8">
        <w:t>[19]</w:t>
      </w:r>
      <w:r w:rsidR="003320FC">
        <w:fldChar w:fldCharType="end"/>
      </w:r>
    </w:p>
    <w:p w14:paraId="51DDA041" w14:textId="135D62F0" w:rsidR="00EF1839" w:rsidRDefault="00EF1839" w:rsidP="00EF1839">
      <w:pPr>
        <w:pStyle w:val="Nadpis2"/>
      </w:pPr>
      <w:bookmarkStart w:id="46" w:name="_Toc28855464"/>
      <w:r>
        <w:lastRenderedPageBreak/>
        <w:t>RPi Camera</w:t>
      </w:r>
      <w:r w:rsidR="007079A5">
        <w:t xml:space="preserve"> (H)</w:t>
      </w:r>
      <w:bookmarkEnd w:id="46"/>
    </w:p>
    <w:p w14:paraId="7D442FC9" w14:textId="6F01FCDA" w:rsidR="007D6046" w:rsidRPr="0002616D" w:rsidRDefault="00471414" w:rsidP="00BA4AE6">
      <w:pPr>
        <w:pStyle w:val="Odstavecprvn"/>
      </w:pPr>
      <w:r>
        <w:t xml:space="preserve">S RPi kamerou lze natáčet videa a pořizovat fotografie. Připojení k Raspberry probíhá přes </w:t>
      </w:r>
      <w:r w:rsidR="000E6115">
        <w:t xml:space="preserve">flex kabel. Kamera podporuje všechny Pi revize. Speciální úprava tzv. rybí oko zajišťuje velmi široké zorné pole. Na pravé a levé straně kamery jsou </w:t>
      </w:r>
      <w:r w:rsidR="00C3765A">
        <w:t>umístěny infračerv</w:t>
      </w:r>
      <w:r w:rsidR="006725AB">
        <w:t xml:space="preserve">ené </w:t>
      </w:r>
      <w:r w:rsidR="00C3765A">
        <w:t xml:space="preserve">LED, </w:t>
      </w:r>
      <w:r w:rsidR="000E6115">
        <w:t>které podporují noční vidění. Obsahuje 5 Mpix OV5647 senzor s nastavitelnou vzdáleností zaostření.</w:t>
      </w:r>
      <w:r w:rsidR="00EA4236">
        <w:t xml:space="preserve"> </w:t>
      </w:r>
      <w:r w:rsidR="00B51D1C">
        <w:fldChar w:fldCharType="begin"/>
      </w:r>
      <w:r w:rsidR="00B51D1C">
        <w:instrText xml:space="preserve"> REF _Ref28795680 \h </w:instrText>
      </w:r>
      <w:r w:rsidR="00B51D1C">
        <w:fldChar w:fldCharType="separate"/>
      </w:r>
      <w:r w:rsidR="00E412E8">
        <w:t xml:space="preserve">Tabulka </w:t>
      </w:r>
      <w:r w:rsidR="00E412E8">
        <w:rPr>
          <w:noProof/>
        </w:rPr>
        <w:t>1</w:t>
      </w:r>
      <w:r w:rsidR="00B51D1C">
        <w:fldChar w:fldCharType="end"/>
      </w:r>
      <w:r w:rsidR="00B51D1C">
        <w:t xml:space="preserve"> uvádí specifikace kamery. </w:t>
      </w:r>
      <w:r w:rsidR="00173EC1">
        <w:fldChar w:fldCharType="begin"/>
      </w:r>
      <w:r w:rsidR="00173EC1">
        <w:instrText xml:space="preserve"> REF _Ref28896289 \r \h </w:instrText>
      </w:r>
      <w:r w:rsidR="00173EC1">
        <w:fldChar w:fldCharType="separate"/>
      </w:r>
      <w:r w:rsidR="00E412E8">
        <w:t>[20]</w:t>
      </w:r>
      <w:r w:rsidR="00173EC1">
        <w:fldChar w:fldCharType="end"/>
      </w:r>
    </w:p>
    <w:p w14:paraId="606E492C" w14:textId="698084DE" w:rsidR="0002616D" w:rsidRDefault="007D6046" w:rsidP="00BA4AE6">
      <w:pPr>
        <w:pStyle w:val="Odstavecdal"/>
      </w:pPr>
      <w:r>
        <w:t>Kamera byla vybrána s ohledem na dobré rozlišení, kompatibilitu s Raspber</w:t>
      </w:r>
      <w:r w:rsidR="006725AB">
        <w:t>ry Pi a infračervené LED</w:t>
      </w:r>
      <w:r>
        <w:t xml:space="preserve"> pro detekci </w:t>
      </w:r>
      <w:r w:rsidR="00B51D1C">
        <w:t>při špatném světle nebo v noci.</w:t>
      </w:r>
    </w:p>
    <w:p w14:paraId="027631A9" w14:textId="7D0CE95B" w:rsidR="00B51D1C" w:rsidRPr="007D6046" w:rsidRDefault="00173EC1" w:rsidP="00173EC1">
      <w:pPr>
        <w:pStyle w:val="Titulek"/>
      </w:pPr>
      <w:bookmarkStart w:id="47" w:name="_Ref28795680"/>
      <w:bookmarkStart w:id="48" w:name="_Toc28897399"/>
      <w:r>
        <w:t xml:space="preserve">Tabulka </w:t>
      </w:r>
      <w:r>
        <w:rPr>
          <w:noProof/>
        </w:rPr>
        <w:fldChar w:fldCharType="begin"/>
      </w:r>
      <w:r>
        <w:rPr>
          <w:noProof/>
        </w:rPr>
        <w:instrText xml:space="preserve"> SEQ Tabulka \* ARABIC </w:instrText>
      </w:r>
      <w:r>
        <w:rPr>
          <w:noProof/>
        </w:rPr>
        <w:fldChar w:fldCharType="separate"/>
      </w:r>
      <w:r w:rsidR="00E412E8">
        <w:rPr>
          <w:noProof/>
        </w:rPr>
        <w:t>1</w:t>
      </w:r>
      <w:r>
        <w:rPr>
          <w:noProof/>
        </w:rPr>
        <w:fldChar w:fldCharType="end"/>
      </w:r>
      <w:bookmarkEnd w:id="47"/>
      <w:r>
        <w:t xml:space="preserve">: Specifikace kamery </w:t>
      </w:r>
      <w:r>
        <w:fldChar w:fldCharType="begin"/>
      </w:r>
      <w:r>
        <w:instrText xml:space="preserve"> REF _Ref28896289 \r \h </w:instrText>
      </w:r>
      <w:r>
        <w:fldChar w:fldCharType="separate"/>
      </w:r>
      <w:r w:rsidR="00E412E8">
        <w:t>[20]</w:t>
      </w:r>
      <w:bookmarkEnd w:id="48"/>
      <w:r>
        <w:fldChar w:fldCharType="end"/>
      </w:r>
    </w:p>
    <w:tbl>
      <w:tblPr>
        <w:tblStyle w:val="Mkatabulky"/>
        <w:tblW w:w="0" w:type="auto"/>
        <w:tblLook w:val="04A0" w:firstRow="1" w:lastRow="0" w:firstColumn="1" w:lastColumn="0" w:noHBand="0" w:noVBand="1"/>
      </w:tblPr>
      <w:tblGrid>
        <w:gridCol w:w="4246"/>
        <w:gridCol w:w="4247"/>
      </w:tblGrid>
      <w:tr w:rsidR="007D6046" w14:paraId="55FA3CDD" w14:textId="77777777" w:rsidTr="007D6046">
        <w:tc>
          <w:tcPr>
            <w:tcW w:w="4246" w:type="dxa"/>
          </w:tcPr>
          <w:p w14:paraId="383EA421" w14:textId="4A9266AF" w:rsidR="007D6046" w:rsidRDefault="007D6046" w:rsidP="00BA4AE6">
            <w:pPr>
              <w:pStyle w:val="Odstavecdal"/>
            </w:pPr>
            <w:r>
              <w:t>Velikost CCS čipu</w:t>
            </w:r>
          </w:p>
        </w:tc>
        <w:tc>
          <w:tcPr>
            <w:tcW w:w="4247" w:type="dxa"/>
          </w:tcPr>
          <w:p w14:paraId="562B4B72" w14:textId="305438D4" w:rsidR="007D6046" w:rsidRDefault="007D6046" w:rsidP="00BA4AE6">
            <w:pPr>
              <w:pStyle w:val="Odstavecdal"/>
            </w:pPr>
            <w:r>
              <w:t>¼ palce (0.635 cm)</w:t>
            </w:r>
          </w:p>
        </w:tc>
      </w:tr>
      <w:tr w:rsidR="007D6046" w14:paraId="26E70269" w14:textId="77777777" w:rsidTr="007D6046">
        <w:tc>
          <w:tcPr>
            <w:tcW w:w="4246" w:type="dxa"/>
          </w:tcPr>
          <w:p w14:paraId="7BFDCC10" w14:textId="52D9236A" w:rsidR="007D6046" w:rsidRDefault="007D6046" w:rsidP="00BA4AE6">
            <w:pPr>
              <w:pStyle w:val="Odstavecdal"/>
            </w:pPr>
            <w:r>
              <w:t>Clona (F)</w:t>
            </w:r>
          </w:p>
        </w:tc>
        <w:tc>
          <w:tcPr>
            <w:tcW w:w="4247" w:type="dxa"/>
          </w:tcPr>
          <w:p w14:paraId="528A8396" w14:textId="44890C26" w:rsidR="007D6046" w:rsidRDefault="007D6046" w:rsidP="00BA4AE6">
            <w:pPr>
              <w:pStyle w:val="Odstavecdal"/>
            </w:pPr>
            <w:r>
              <w:t>2,35</w:t>
            </w:r>
          </w:p>
        </w:tc>
      </w:tr>
      <w:tr w:rsidR="007D6046" w14:paraId="6B69BAB6" w14:textId="77777777" w:rsidTr="007D6046">
        <w:tc>
          <w:tcPr>
            <w:tcW w:w="4246" w:type="dxa"/>
          </w:tcPr>
          <w:p w14:paraId="075445B9" w14:textId="575BF983" w:rsidR="007D6046" w:rsidRDefault="007D6046" w:rsidP="00BA4AE6">
            <w:pPr>
              <w:pStyle w:val="Odstavecdal"/>
            </w:pPr>
            <w:r>
              <w:t>Ohnisková vzdálenost</w:t>
            </w:r>
          </w:p>
        </w:tc>
        <w:tc>
          <w:tcPr>
            <w:tcW w:w="4247" w:type="dxa"/>
          </w:tcPr>
          <w:p w14:paraId="470379F0" w14:textId="019F5AD7" w:rsidR="007D6046" w:rsidRDefault="007D6046" w:rsidP="00BA4AE6">
            <w:pPr>
              <w:pStyle w:val="Odstavecdal"/>
            </w:pPr>
            <w:r>
              <w:t>3,15 mm</w:t>
            </w:r>
          </w:p>
        </w:tc>
      </w:tr>
      <w:tr w:rsidR="007D6046" w14:paraId="2BB822FE" w14:textId="77777777" w:rsidTr="007D6046">
        <w:tc>
          <w:tcPr>
            <w:tcW w:w="4246" w:type="dxa"/>
          </w:tcPr>
          <w:p w14:paraId="522CBFBE" w14:textId="7F210AAF" w:rsidR="007D6046" w:rsidRDefault="007D6046" w:rsidP="00BA4AE6">
            <w:pPr>
              <w:pStyle w:val="Odstavecdal"/>
            </w:pPr>
            <w:r>
              <w:t>Úhel pohledu (úhlopříčka)</w:t>
            </w:r>
          </w:p>
        </w:tc>
        <w:tc>
          <w:tcPr>
            <w:tcW w:w="4247" w:type="dxa"/>
          </w:tcPr>
          <w:p w14:paraId="19C4BDF5" w14:textId="655B8F77" w:rsidR="007D6046" w:rsidRDefault="007D6046" w:rsidP="00BA4AE6">
            <w:pPr>
              <w:pStyle w:val="Odstavecdal"/>
            </w:pPr>
            <w:r>
              <w:t>160° (běžné kamery obvykle 72°)</w:t>
            </w:r>
          </w:p>
        </w:tc>
      </w:tr>
      <w:tr w:rsidR="007D6046" w14:paraId="7D138EF9" w14:textId="77777777" w:rsidTr="007D6046">
        <w:tc>
          <w:tcPr>
            <w:tcW w:w="4246" w:type="dxa"/>
          </w:tcPr>
          <w:p w14:paraId="52232C96" w14:textId="4AC79E56" w:rsidR="007D6046" w:rsidRDefault="007D6046" w:rsidP="00BA4AE6">
            <w:pPr>
              <w:pStyle w:val="Odstavecdal"/>
            </w:pPr>
            <w:r>
              <w:t>Nejlepší rozlišení</w:t>
            </w:r>
          </w:p>
        </w:tc>
        <w:tc>
          <w:tcPr>
            <w:tcW w:w="4247" w:type="dxa"/>
          </w:tcPr>
          <w:p w14:paraId="2A7246D1" w14:textId="59716DCC" w:rsidR="007D6046" w:rsidRDefault="007D6046" w:rsidP="00BA4AE6">
            <w:pPr>
              <w:pStyle w:val="Odstavecdal"/>
            </w:pPr>
            <w:r>
              <w:t>1080p</w:t>
            </w:r>
          </w:p>
        </w:tc>
      </w:tr>
      <w:tr w:rsidR="007D6046" w14:paraId="2954FF0C" w14:textId="77777777" w:rsidTr="007D6046">
        <w:tc>
          <w:tcPr>
            <w:tcW w:w="4246" w:type="dxa"/>
          </w:tcPr>
          <w:p w14:paraId="7260D87F" w14:textId="5516FB94" w:rsidR="007D6046" w:rsidRDefault="007D6046" w:rsidP="00BA4AE6">
            <w:pPr>
              <w:pStyle w:val="Odstavecdal"/>
            </w:pPr>
            <w:r>
              <w:t>Výkon</w:t>
            </w:r>
          </w:p>
        </w:tc>
        <w:tc>
          <w:tcPr>
            <w:tcW w:w="4247" w:type="dxa"/>
          </w:tcPr>
          <w:p w14:paraId="085E6BAA" w14:textId="03D29E32" w:rsidR="007D6046" w:rsidRDefault="007D6046" w:rsidP="00BA4AE6">
            <w:pPr>
              <w:pStyle w:val="Odstavecdal"/>
            </w:pPr>
            <w:r>
              <w:t>3,3V</w:t>
            </w:r>
          </w:p>
        </w:tc>
      </w:tr>
      <w:tr w:rsidR="007D6046" w14:paraId="37623516" w14:textId="77777777" w:rsidTr="007D6046">
        <w:tc>
          <w:tcPr>
            <w:tcW w:w="4246" w:type="dxa"/>
          </w:tcPr>
          <w:p w14:paraId="3CC9423B" w14:textId="5E0BAEC7" w:rsidR="007D6046" w:rsidRDefault="007D6046" w:rsidP="00BA4AE6">
            <w:pPr>
              <w:pStyle w:val="Odstavecdal"/>
            </w:pPr>
            <w:r>
              <w:t>Velikost</w:t>
            </w:r>
          </w:p>
        </w:tc>
        <w:tc>
          <w:tcPr>
            <w:tcW w:w="4247" w:type="dxa"/>
          </w:tcPr>
          <w:p w14:paraId="0FFEA73B" w14:textId="09692285" w:rsidR="007D6046" w:rsidRDefault="007D6046" w:rsidP="00BA4AE6">
            <w:pPr>
              <w:pStyle w:val="Odstavecdal"/>
            </w:pPr>
            <w:r>
              <w:t>25mm x 24mm</w:t>
            </w:r>
          </w:p>
        </w:tc>
      </w:tr>
    </w:tbl>
    <w:p w14:paraId="32212A63" w14:textId="3D63F27B" w:rsidR="007F045A" w:rsidRDefault="007F045A" w:rsidP="007F045A">
      <w:pPr>
        <w:pStyle w:val="Nadpis2"/>
      </w:pPr>
      <w:bookmarkStart w:id="49" w:name="_Toc28855465"/>
      <w:r>
        <w:t>Nahrávání videa</w:t>
      </w:r>
      <w:bookmarkEnd w:id="49"/>
    </w:p>
    <w:p w14:paraId="4C1272E0" w14:textId="0786B715" w:rsidR="007F045A" w:rsidRPr="007F045A" w:rsidRDefault="00AB6B2A" w:rsidP="00BA4AE6">
      <w:pPr>
        <w:pStyle w:val="Odstavecprvn"/>
      </w:pPr>
      <w:r>
        <w:t>N</w:t>
      </w:r>
      <w:r w:rsidR="007F045A">
        <w:t>ahrávání videa pomocí RPi Camery lze realizovat dvěma postupy. Buď lze využít knihovn</w:t>
      </w:r>
      <w:r w:rsidR="00266002">
        <w:t>u P</w:t>
      </w:r>
      <w:r w:rsidR="007F045A">
        <w:t>icamera nebo již zmiňovan</w:t>
      </w:r>
      <w:r w:rsidR="00266002">
        <w:t>ou knihovnu</w:t>
      </w:r>
      <w:r w:rsidR="007F045A">
        <w:t xml:space="preserve"> OpenCV. Po testování </w:t>
      </w:r>
      <w:r w:rsidR="00266002">
        <w:t xml:space="preserve">obou metod, bylo rozhodnuto, že </w:t>
      </w:r>
      <w:r w:rsidR="007F045A">
        <w:t>pro následnou real-time detekci bude v</w:t>
      </w:r>
      <w:r w:rsidR="00266002">
        <w:t>yužita</w:t>
      </w:r>
      <w:r w:rsidR="007F045A">
        <w:t xml:space="preserve"> knihovna OpenCV. Rozhodnutí bylo učiněno na základě </w:t>
      </w:r>
      <w:r>
        <w:t>zpoždění</w:t>
      </w:r>
      <w:r w:rsidR="00266002">
        <w:t xml:space="preserve"> streamovaného videa.</w:t>
      </w:r>
      <w:r w:rsidR="00F207EA">
        <w:t xml:space="preserve"> Při pouhém streamování videa pomocí knihovny Picamera bez jakékoliv detekce je zpoždění cca 2s, u k</w:t>
      </w:r>
      <w:r>
        <w:t>nihovny OpenCV je zpoždění i s aplikovanou detekcí malé</w:t>
      </w:r>
      <w:r w:rsidR="00F207EA">
        <w:t xml:space="preserve">. </w:t>
      </w:r>
    </w:p>
    <w:p w14:paraId="362260B1" w14:textId="77777777" w:rsidR="005555BC" w:rsidRDefault="005555BC">
      <w:pPr>
        <w:spacing w:line="240" w:lineRule="auto"/>
        <w:jc w:val="left"/>
      </w:pPr>
      <w:r>
        <w:br w:type="page"/>
      </w:r>
    </w:p>
    <w:p w14:paraId="22D28A30" w14:textId="754B0A68" w:rsidR="00C751D2" w:rsidRDefault="008B09D0" w:rsidP="00091DDB">
      <w:pPr>
        <w:pStyle w:val="Nadpis1"/>
      </w:pPr>
      <w:bookmarkStart w:id="50" w:name="_Ref28800023"/>
      <w:bookmarkStart w:id="51" w:name="_Toc28855466"/>
      <w:r>
        <w:lastRenderedPageBreak/>
        <w:t>A</w:t>
      </w:r>
      <w:r w:rsidR="00876C4E">
        <w:t>LGORITMY PRO DETEKCI ZORNICE</w:t>
      </w:r>
      <w:bookmarkEnd w:id="50"/>
      <w:bookmarkEnd w:id="51"/>
    </w:p>
    <w:p w14:paraId="3C9C39BF" w14:textId="4EFBB7A7" w:rsidR="00C751D2" w:rsidRPr="00C751D2" w:rsidRDefault="00231DF3" w:rsidP="00BA4AE6">
      <w:pPr>
        <w:pStyle w:val="Odstavecprvn"/>
      </w:pPr>
      <w:r>
        <w:t xml:space="preserve">Semestrální práce pracuje s detekcí zornice ve videu. </w:t>
      </w:r>
      <w:r w:rsidR="00C751D2">
        <w:t xml:space="preserve">Pro vysvětlení základních principů v algoritmu je v této kapitole </w:t>
      </w:r>
      <w:r w:rsidR="00C07FF0">
        <w:t>prováděna detekce</w:t>
      </w:r>
      <w:r>
        <w:t xml:space="preserve"> zornice</w:t>
      </w:r>
      <w:r w:rsidR="00C07FF0">
        <w:t xml:space="preserve"> na obrazu.</w:t>
      </w:r>
      <w:r w:rsidR="00C751D2">
        <w:t xml:space="preserve"> Online detekce z videa na platformě Raspberry Pi s modulem </w:t>
      </w:r>
      <w:r w:rsidR="00084CB4">
        <w:t>R</w:t>
      </w:r>
      <w:r w:rsidR="00C751D2">
        <w:t>Pi</w:t>
      </w:r>
      <w:r w:rsidR="00084CB4">
        <w:t xml:space="preserve"> </w:t>
      </w:r>
      <w:r w:rsidR="00C751D2">
        <w:t>Camera jsou po</w:t>
      </w:r>
      <w:r w:rsidR="00535FC3">
        <w:t xml:space="preserve">psány až v následující kapitole </w:t>
      </w:r>
      <w:r w:rsidR="00535FC3">
        <w:fldChar w:fldCharType="begin"/>
      </w:r>
      <w:r w:rsidR="00535FC3">
        <w:instrText xml:space="preserve"> REF _Ref28796431 \r \h </w:instrText>
      </w:r>
      <w:r w:rsidR="00535FC3">
        <w:fldChar w:fldCharType="separate"/>
      </w:r>
      <w:r w:rsidR="00E412E8">
        <w:t>7</w:t>
      </w:r>
      <w:r w:rsidR="00535FC3">
        <w:fldChar w:fldCharType="end"/>
      </w:r>
      <w:r w:rsidR="00535FC3">
        <w:t>.</w:t>
      </w:r>
    </w:p>
    <w:p w14:paraId="4664E17D" w14:textId="7FE4B923" w:rsidR="00A7456C" w:rsidRPr="00A7456C" w:rsidRDefault="00C751D2" w:rsidP="001F5D3C">
      <w:pPr>
        <w:pStyle w:val="Odstavecprvn"/>
        <w:ind w:firstLine="708"/>
      </w:pPr>
      <w:r>
        <w:t>Při detekci objektů se postupuje od největšího k nejmenšímu. To znamená, ž</w:t>
      </w:r>
      <w:r w:rsidR="00A7456C">
        <w:t>e není ihned realizována detekce</w:t>
      </w:r>
      <w:r>
        <w:t xml:space="preserve"> zornice z celého obrazu. Nejprve je detekován obličej, pak se pokračuje očima a končí zornicemi. Tímto postupem zajištěna velká přesnost alg</w:t>
      </w:r>
      <w:r w:rsidR="00A7456C">
        <w:t>oritmu a ušetřen výpočetní čas. Z obrazu není detekována pouze zorn</w:t>
      </w:r>
      <w:r w:rsidR="00535FC3">
        <w:t>ice ale i duhovka, která</w:t>
      </w:r>
      <w:r w:rsidR="00A7456C">
        <w:t xml:space="preserve"> často splývá se zornicí hlavně za horších světelných podmínek.</w:t>
      </w:r>
      <w:r w:rsidR="001F5D3C">
        <w:t xml:space="preserve"> </w:t>
      </w:r>
      <w:r w:rsidR="00A7456C">
        <w:t>Před samotnou detekcí je</w:t>
      </w:r>
      <w:r w:rsidR="0018639C">
        <w:t xml:space="preserve"> provede</w:t>
      </w:r>
      <w:r w:rsidR="00A7456C">
        <w:t>no</w:t>
      </w:r>
      <w:r w:rsidR="0018639C">
        <w:t xml:space="preserve"> předzpracování obrazu, to je popsáno v následující kapitole</w:t>
      </w:r>
      <w:r w:rsidR="00FC1E19">
        <w:t xml:space="preserve"> </w:t>
      </w:r>
      <w:r w:rsidR="00FC1E19">
        <w:fldChar w:fldCharType="begin"/>
      </w:r>
      <w:r w:rsidR="00FC1E19">
        <w:instrText xml:space="preserve"> REF _Ref28796551 \r \h </w:instrText>
      </w:r>
      <w:r w:rsidR="00FC1E19">
        <w:fldChar w:fldCharType="separate"/>
      </w:r>
      <w:r w:rsidR="00E412E8">
        <w:t>6.1</w:t>
      </w:r>
      <w:r w:rsidR="00FC1E19">
        <w:fldChar w:fldCharType="end"/>
      </w:r>
      <w:r w:rsidR="0018639C">
        <w:t>.</w:t>
      </w:r>
    </w:p>
    <w:p w14:paraId="51B95F2D" w14:textId="01C29D4A" w:rsidR="002B6CC4" w:rsidRPr="002B6CC4" w:rsidRDefault="00C751D2" w:rsidP="002B6CC4">
      <w:pPr>
        <w:pStyle w:val="Nadpis2"/>
      </w:pPr>
      <w:bookmarkStart w:id="52" w:name="_Ref28796551"/>
      <w:bookmarkStart w:id="53" w:name="_Toc28855467"/>
      <w:r>
        <w:t>Předzpracování obraz</w:t>
      </w:r>
      <w:r w:rsidR="00BE788F">
        <w:t>u</w:t>
      </w:r>
      <w:bookmarkEnd w:id="52"/>
      <w:bookmarkEnd w:id="53"/>
    </w:p>
    <w:p w14:paraId="79F72DEA" w14:textId="77777777" w:rsidR="00112E58" w:rsidRDefault="002D2BF2" w:rsidP="003741B1">
      <w:pPr>
        <w:keepNext/>
        <w:sectPr w:rsidR="00112E58" w:rsidSect="00112E58">
          <w:footerReference w:type="default" r:id="rId21"/>
          <w:type w:val="continuous"/>
          <w:pgSz w:w="11906" w:h="16838"/>
          <w:pgMar w:top="1701" w:right="1418" w:bottom="1701" w:left="1418" w:header="709" w:footer="709" w:gutter="567"/>
          <w:pgNumType w:start="1"/>
          <w:cols w:space="281"/>
          <w:docGrid w:linePitch="360"/>
        </w:sectPr>
      </w:pPr>
      <w:r>
        <w:t>Předzpracování obrazu je realizováno před samotnou detekcí zornice pomocí funkce Blob Detection (vysvětleno v</w:t>
      </w:r>
      <w:r w:rsidR="00FC1E19">
        <w:t> </w:t>
      </w:r>
      <w:r>
        <w:t>kapitole</w:t>
      </w:r>
      <w:r w:rsidR="00FC1E19">
        <w:t xml:space="preserve"> </w:t>
      </w:r>
      <w:r w:rsidR="00FC1E19">
        <w:fldChar w:fldCharType="begin"/>
      </w:r>
      <w:r w:rsidR="00FC1E19">
        <w:instrText xml:space="preserve"> REF _Ref28796626 \r \h </w:instrText>
      </w:r>
      <w:r w:rsidR="00FC1E19">
        <w:fldChar w:fldCharType="separate"/>
      </w:r>
      <w:r w:rsidR="00E412E8">
        <w:t>6.3</w:t>
      </w:r>
      <w:r w:rsidR="00FC1E19">
        <w:fldChar w:fldCharType="end"/>
      </w:r>
      <w:r>
        <w:t>).</w:t>
      </w:r>
      <w:r w:rsidR="00065953">
        <w:t xml:space="preserve"> Pro l</w:t>
      </w:r>
      <w:r w:rsidR="00FC1E19">
        <w:t xml:space="preserve">epší detekci zornice je využito ekvalizace histogramu a </w:t>
      </w:r>
      <w:r w:rsidR="007F3773">
        <w:t xml:space="preserve">základních </w:t>
      </w:r>
      <w:r w:rsidR="00065953">
        <w:t>morfologických operací ero</w:t>
      </w:r>
      <w:r w:rsidR="00707343">
        <w:t>s</w:t>
      </w:r>
      <w:r w:rsidR="00065953">
        <w:t>e</w:t>
      </w:r>
      <w:r w:rsidR="00494061">
        <w:t xml:space="preserve"> </w:t>
      </w:r>
      <w:r w:rsidR="00FC1E19">
        <w:t>s dilatací</w:t>
      </w:r>
      <w:r w:rsidR="00494061">
        <w:t>.</w:t>
      </w:r>
      <w:r w:rsidR="00433FC2">
        <w:t xml:space="preserve"> </w:t>
      </w:r>
      <w:r w:rsidR="006D2EFD">
        <w:t>Dále je obraz filtrován mediánovým filtrem pro odstranění šumu typu sůl a pepř a Gaussovým filtrem, který efektivně potlačí Gaussův šum.</w:t>
      </w:r>
      <w:r w:rsidR="00EB2398">
        <w:t xml:space="preserve"> </w:t>
      </w:r>
      <w:r w:rsidR="007140B4">
        <w:t xml:space="preserve">Některé z metod jsou popsány níže. </w:t>
      </w:r>
      <w:r w:rsidR="00EB2398">
        <w:t>Vlil př</w:t>
      </w:r>
      <w:r w:rsidR="00FC1E19">
        <w:t>edzpracování je interpretován níže (</w:t>
      </w:r>
      <w:r w:rsidR="0007614C" w:rsidRPr="0007614C">
        <w:fldChar w:fldCharType="begin"/>
      </w:r>
      <w:r w:rsidR="0007614C" w:rsidRPr="0007614C">
        <w:instrText xml:space="preserve"> REF _Ref28943172 \h </w:instrText>
      </w:r>
      <w:r w:rsidR="0007614C" w:rsidRPr="0007614C">
        <w:instrText xml:space="preserve"> \* MERGEFORMAT </w:instrText>
      </w:r>
      <w:r w:rsidR="0007614C" w:rsidRPr="0007614C">
        <w:fldChar w:fldCharType="separate"/>
      </w:r>
      <w:r w:rsidR="0007614C" w:rsidRPr="0007614C">
        <w:t>Obrázek 10</w:t>
      </w:r>
      <w:r w:rsidR="0007614C" w:rsidRPr="0007614C">
        <w:fldChar w:fldCharType="end"/>
      </w:r>
      <w:r w:rsidR="00FC1E19" w:rsidRPr="0007614C">
        <w:fldChar w:fldCharType="begin"/>
      </w:r>
      <w:r w:rsidR="00FC1E19" w:rsidRPr="0007614C">
        <w:instrText xml:space="preserve"> REF _Ref28796731 \h </w:instrText>
      </w:r>
      <w:r w:rsidR="0007614C" w:rsidRPr="0007614C">
        <w:instrText xml:space="preserve"> \* MERGEFORMAT </w:instrText>
      </w:r>
      <w:r w:rsidR="00FC1E19" w:rsidRPr="0007614C">
        <w:fldChar w:fldCharType="separate"/>
      </w:r>
      <w:r w:rsidR="00FC1E19" w:rsidRPr="0007614C">
        <w:fldChar w:fldCharType="end"/>
      </w:r>
      <w:r w:rsidR="0019743A">
        <w:t xml:space="preserve"> a </w:t>
      </w:r>
      <w:r w:rsidR="0019743A">
        <w:fldChar w:fldCharType="begin"/>
      </w:r>
      <w:r w:rsidR="0019743A">
        <w:instrText xml:space="preserve"> REF _Ref28850983 \h </w:instrText>
      </w:r>
      <w:r w:rsidR="0019743A">
        <w:fldChar w:fldCharType="separate"/>
      </w:r>
      <w:r w:rsidR="00E412E8">
        <w:t xml:space="preserve">Obrázek </w:t>
      </w:r>
      <w:r w:rsidR="00E412E8">
        <w:rPr>
          <w:noProof/>
        </w:rPr>
        <w:t>11</w:t>
      </w:r>
      <w:r w:rsidR="0019743A">
        <w:fldChar w:fldCharType="end"/>
      </w:r>
      <w:r w:rsidR="00FC1E19">
        <w:t>)</w:t>
      </w:r>
      <w:r w:rsidR="00EB2398" w:rsidRPr="0002616D">
        <w:t>.</w:t>
      </w:r>
      <w:r w:rsidR="00BA4AE6">
        <w:t xml:space="preserve"> </w:t>
      </w:r>
    </w:p>
    <w:p w14:paraId="4BAEE648" w14:textId="77777777" w:rsidR="00B47F33" w:rsidRDefault="00B47F33" w:rsidP="00B47F33">
      <w:pPr>
        <w:keepNext/>
        <w:jc w:val="center"/>
      </w:pPr>
      <w:bookmarkStart w:id="54" w:name="_Ref28796731"/>
      <w:r>
        <w:rPr>
          <w:noProof/>
        </w:rPr>
        <w:drawing>
          <wp:inline distT="0" distB="0" distL="0" distR="0" wp14:anchorId="056B2AA7" wp14:editId="3CC44178">
            <wp:extent cx="791163" cy="540000"/>
            <wp:effectExtent l="0" t="0" r="9525"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ah.JPG"/>
                    <pic:cNvPicPr/>
                  </pic:nvPicPr>
                  <pic:blipFill>
                    <a:blip r:embed="rId22">
                      <a:extLst>
                        <a:ext uri="{28A0092B-C50C-407E-A947-70E740481C1C}">
                          <a14:useLocalDpi xmlns:a14="http://schemas.microsoft.com/office/drawing/2010/main" val="0"/>
                        </a:ext>
                      </a:extLst>
                    </a:blip>
                    <a:stretch>
                      <a:fillRect/>
                    </a:stretch>
                  </pic:blipFill>
                  <pic:spPr>
                    <a:xfrm>
                      <a:off x="0" y="0"/>
                      <a:ext cx="791163" cy="540000"/>
                    </a:xfrm>
                    <a:prstGeom prst="rect">
                      <a:avLst/>
                    </a:prstGeom>
                  </pic:spPr>
                </pic:pic>
              </a:graphicData>
            </a:graphic>
          </wp:inline>
        </w:drawing>
      </w:r>
    </w:p>
    <w:p w14:paraId="3EBAFA58" w14:textId="26519272" w:rsidR="00BA4AE6" w:rsidRDefault="00B47F33" w:rsidP="00B47F33">
      <w:pPr>
        <w:pStyle w:val="Titulek"/>
      </w:pPr>
      <w:r>
        <w:t xml:space="preserve">Obrázek </w:t>
      </w:r>
      <w:r>
        <w:fldChar w:fldCharType="begin"/>
      </w:r>
      <w:r>
        <w:instrText xml:space="preserve"> SEQ Obrázek \* ARABIC </w:instrText>
      </w:r>
      <w:r>
        <w:fldChar w:fldCharType="separate"/>
      </w:r>
      <w:r>
        <w:rPr>
          <w:noProof/>
        </w:rPr>
        <w:t>10</w:t>
      </w:r>
      <w:r>
        <w:fldChar w:fldCharType="end"/>
      </w:r>
      <w:r>
        <w:t>: Vstup předzpracování</w:t>
      </w:r>
    </w:p>
    <w:p w14:paraId="5817635F" w14:textId="77777777" w:rsidR="00B47F33" w:rsidRDefault="00B47F33" w:rsidP="00B47F33">
      <w:pPr>
        <w:keepNext/>
        <w:jc w:val="center"/>
      </w:pPr>
      <w:r>
        <w:rPr>
          <w:noProof/>
        </w:rPr>
        <w:drawing>
          <wp:inline distT="0" distB="0" distL="0" distR="0" wp14:anchorId="7F5AC971" wp14:editId="73CD779E">
            <wp:extent cx="858462" cy="5400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ah po predzpracovani.JPG"/>
                    <pic:cNvPicPr/>
                  </pic:nvPicPr>
                  <pic:blipFill>
                    <a:blip r:embed="rId23">
                      <a:extLst>
                        <a:ext uri="{28A0092B-C50C-407E-A947-70E740481C1C}">
                          <a14:useLocalDpi xmlns:a14="http://schemas.microsoft.com/office/drawing/2010/main" val="0"/>
                        </a:ext>
                      </a:extLst>
                    </a:blip>
                    <a:stretch>
                      <a:fillRect/>
                    </a:stretch>
                  </pic:blipFill>
                  <pic:spPr>
                    <a:xfrm>
                      <a:off x="0" y="0"/>
                      <a:ext cx="858462" cy="540000"/>
                    </a:xfrm>
                    <a:prstGeom prst="rect">
                      <a:avLst/>
                    </a:prstGeom>
                  </pic:spPr>
                </pic:pic>
              </a:graphicData>
            </a:graphic>
          </wp:inline>
        </w:drawing>
      </w:r>
      <w:bookmarkStart w:id="55" w:name="_GoBack"/>
      <w:bookmarkEnd w:id="55"/>
    </w:p>
    <w:p w14:paraId="5948D288" w14:textId="477DB68D" w:rsidR="00B47F33" w:rsidRDefault="00B47F33" w:rsidP="00B47F33">
      <w:pPr>
        <w:pStyle w:val="Titulek"/>
        <w:sectPr w:rsidR="00B47F33" w:rsidSect="00B47F33">
          <w:type w:val="continuous"/>
          <w:pgSz w:w="11906" w:h="16838"/>
          <w:pgMar w:top="1701" w:right="1418" w:bottom="1701" w:left="1418" w:header="709" w:footer="709" w:gutter="567"/>
          <w:pgNumType w:start="16"/>
          <w:cols w:num="2" w:space="281"/>
          <w:docGrid w:linePitch="360"/>
        </w:sectPr>
      </w:pPr>
      <w:r>
        <w:t xml:space="preserve">Obrázek </w:t>
      </w:r>
      <w:r>
        <w:fldChar w:fldCharType="begin"/>
      </w:r>
      <w:r>
        <w:instrText xml:space="preserve"> SEQ Obrázek \* ARABIC </w:instrText>
      </w:r>
      <w:r>
        <w:fldChar w:fldCharType="separate"/>
      </w:r>
      <w:r>
        <w:rPr>
          <w:noProof/>
        </w:rPr>
        <w:t>11</w:t>
      </w:r>
      <w:r>
        <w:fldChar w:fldCharType="end"/>
      </w:r>
      <w:r>
        <w:t>: Výstup předzpracování</w:t>
      </w:r>
    </w:p>
    <w:bookmarkEnd w:id="54"/>
    <w:p w14:paraId="09FE0542" w14:textId="0A4B2E15" w:rsidR="00FC3E2E" w:rsidRPr="00FC3E2E" w:rsidRDefault="00FC3E2E" w:rsidP="0002616D">
      <w:pPr>
        <w:pStyle w:val="Nadpis4"/>
      </w:pPr>
      <w:r>
        <w:t>Ero</w:t>
      </w:r>
      <w:r w:rsidR="00707343">
        <w:t>s</w:t>
      </w:r>
      <w:r>
        <w:t>e</w:t>
      </w:r>
    </w:p>
    <w:p w14:paraId="2E2900FF" w14:textId="5348A2DB" w:rsidR="008B09D0" w:rsidRDefault="00494061" w:rsidP="001F5D3C">
      <w:pPr>
        <w:pStyle w:val="Odstavecdal"/>
        <w:ind w:firstLine="0"/>
      </w:pPr>
      <w:r>
        <w:t>Ero</w:t>
      </w:r>
      <w:r w:rsidR="00707343">
        <w:t>s</w:t>
      </w:r>
      <w:r>
        <w:t xml:space="preserve">e </w:t>
      </w:r>
      <w:r w:rsidR="00707343">
        <w:t>zmenšuje objekty tak, že odstraňuje výběžky a malé izolované shluky pixelů. Může rozdělovat propojené objekty. Zm</w:t>
      </w:r>
      <w:r w:rsidR="00250FDE">
        <w:t>enšuje původní velikost obrazu.</w:t>
      </w:r>
    </w:p>
    <w:p w14:paraId="79CE5BE8" w14:textId="501B318F" w:rsidR="00707343" w:rsidRDefault="00707343" w:rsidP="00BA4AE6">
      <w:pPr>
        <w:pStyle w:val="Odstavecdal"/>
      </w:pPr>
      <w:r>
        <w:t xml:space="preserve">Pokud kryje maska </w:t>
      </w:r>
      <w:r w:rsidRPr="00A44F2E">
        <w:rPr>
          <w:i/>
          <w:iCs/>
        </w:rPr>
        <w:t>H</w:t>
      </w:r>
      <w:r>
        <w:t xml:space="preserve"> o referenčním bodu v </w:t>
      </w:r>
      <w:r w:rsidRPr="00A44F2E">
        <w:rPr>
          <w:i/>
          <w:iCs/>
        </w:rPr>
        <w:t>x</w:t>
      </w:r>
      <w:r>
        <w:t xml:space="preserve"> některý pixel objektu v </w:t>
      </w:r>
      <w:r w:rsidRPr="00A44F2E">
        <w:rPr>
          <w:i/>
          <w:iCs/>
        </w:rPr>
        <w:t>f</w:t>
      </w:r>
      <w:r>
        <w:t xml:space="preserve">, pak se vloží jednička do výstupu na polohu </w:t>
      </w:r>
      <w:r w:rsidRPr="00A44F2E">
        <w:rPr>
          <w:i/>
          <w:iCs/>
        </w:rPr>
        <w:t>x</w:t>
      </w:r>
      <w:r>
        <w:t xml:space="preserve"> referenčního bodu </w:t>
      </w:r>
      <w:r w:rsidRPr="00A44F2E">
        <w:rPr>
          <w:i/>
          <w:iCs/>
        </w:rPr>
        <w:t>H</w:t>
      </w:r>
      <w:r>
        <w:t xml:space="preserve"> ve výstupním obrazu.</w:t>
      </w:r>
      <w:r w:rsidR="00195E67">
        <w:t xml:space="preserve"> Erose je definována následujícím vztahem</w:t>
      </w:r>
    </w:p>
    <w:p w14:paraId="04B7301B" w14:textId="77777777" w:rsidR="00195E67" w:rsidRDefault="00195E67" w:rsidP="001F5D3C">
      <w:pPr>
        <w:pStyle w:val="Odstavecdal"/>
        <w:ind w:firstLine="0"/>
      </w:pPr>
    </w:p>
    <w:p w14:paraId="66D8E394" w14:textId="50D8BCD1" w:rsidR="00707343" w:rsidRPr="001E3931" w:rsidRDefault="00CF2579" w:rsidP="00BA5EB4">
      <w:pPr>
        <w:pStyle w:val="Titulek"/>
        <w:ind w:left="3261"/>
        <w:rPr>
          <w:b w:val="0"/>
          <w:sz w:val="24"/>
          <w:szCs w:val="24"/>
        </w:rPr>
      </w:pPr>
      <m:oMath>
        <m:r>
          <m:rPr>
            <m:sty m:val="bi"/>
          </m:rPr>
          <w:rPr>
            <w:rFonts w:ascii="Cambria Math" w:hAnsi="Cambria Math"/>
            <w:sz w:val="24"/>
            <w:szCs w:val="24"/>
          </w:rPr>
          <m:t xml:space="preserve">Y= </m:t>
        </m:r>
        <m:sSub>
          <m:sSubPr>
            <m:ctrlPr>
              <w:rPr>
                <w:rFonts w:ascii="Cambria Math" w:hAnsi="Cambria Math"/>
                <w:b w:val="0"/>
                <w:i/>
                <w:sz w:val="24"/>
                <w:szCs w:val="24"/>
              </w:rPr>
            </m:ctrlPr>
          </m:sSubPr>
          <m:e>
            <m:r>
              <m:rPr>
                <m:sty m:val="bi"/>
              </m:rPr>
              <w:rPr>
                <w:rFonts w:ascii="Cambria Math" w:hAnsi="Cambria Math"/>
                <w:sz w:val="24"/>
                <w:szCs w:val="24"/>
              </w:rPr>
              <m:t>E</m:t>
            </m:r>
          </m:e>
          <m:sub>
            <m:r>
              <m:rPr>
                <m:sty m:val="bi"/>
              </m:rPr>
              <w:rPr>
                <w:rFonts w:ascii="Cambria Math" w:hAnsi="Cambria Math"/>
                <w:sz w:val="24"/>
                <w:szCs w:val="24"/>
              </w:rPr>
              <m:t>H</m:t>
            </m:r>
          </m:sub>
        </m:sSub>
        <m:r>
          <m:rPr>
            <m:sty m:val="bi"/>
          </m:rPr>
          <w:rPr>
            <w:rFonts w:ascii="Cambria Math" w:hAnsi="Cambria Math"/>
            <w:sz w:val="24"/>
            <w:szCs w:val="24"/>
          </w:rPr>
          <m:t xml:space="preserve"> (X)=</m:t>
        </m:r>
        <m:nary>
          <m:naryPr>
            <m:chr m:val="⋂"/>
            <m:limLoc m:val="undOvr"/>
            <m:supHide m:val="1"/>
            <m:ctrlPr>
              <w:rPr>
                <w:rFonts w:ascii="Cambria Math" w:hAnsi="Cambria Math"/>
                <w:b w:val="0"/>
                <w:i/>
                <w:sz w:val="24"/>
                <w:szCs w:val="24"/>
              </w:rPr>
            </m:ctrlPr>
          </m:naryPr>
          <m:sub>
            <m:r>
              <m:rPr>
                <m:sty m:val="bi"/>
              </m:rPr>
              <w:rPr>
                <w:rFonts w:ascii="Cambria Math" w:hAnsi="Cambria Math"/>
                <w:sz w:val="24"/>
                <w:szCs w:val="24"/>
              </w:rPr>
              <m:t>h ∈H</m:t>
            </m:r>
          </m:sub>
          <m:sup/>
          <m:e>
            <m:sSub>
              <m:sSubPr>
                <m:ctrlPr>
                  <w:rPr>
                    <w:rFonts w:ascii="Cambria Math" w:hAnsi="Cambria Math"/>
                    <w:b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-h</m:t>
                </m:r>
              </m:sub>
            </m:sSub>
          </m:e>
        </m:nary>
      </m:oMath>
      <w:r w:rsidR="00195E67" w:rsidRPr="001E3931">
        <w:rPr>
          <w:b w:val="0"/>
          <w:sz w:val="24"/>
          <w:szCs w:val="24"/>
        </w:rPr>
        <w:t>,</w:t>
      </w:r>
      <w:r w:rsidR="00BA5EB4" w:rsidRPr="001E3931">
        <w:rPr>
          <w:sz w:val="24"/>
          <w:szCs w:val="24"/>
        </w:rPr>
        <w:tab/>
      </w:r>
      <w:r w:rsidR="00BA5EB4" w:rsidRPr="001E3931">
        <w:rPr>
          <w:sz w:val="24"/>
          <w:szCs w:val="24"/>
        </w:rPr>
        <w:tab/>
      </w:r>
      <w:r w:rsidR="00BA5EB4" w:rsidRPr="001E3931">
        <w:rPr>
          <w:sz w:val="24"/>
          <w:szCs w:val="24"/>
        </w:rPr>
        <w:tab/>
      </w:r>
      <w:r w:rsidR="00195E67" w:rsidRPr="001E3931">
        <w:rPr>
          <w:b w:val="0"/>
          <w:sz w:val="24"/>
          <w:szCs w:val="24"/>
        </w:rPr>
        <w:t>(</w:t>
      </w:r>
      <w:r w:rsidR="008E575B" w:rsidRPr="001E3931">
        <w:rPr>
          <w:b w:val="0"/>
          <w:sz w:val="24"/>
          <w:szCs w:val="24"/>
        </w:rPr>
        <w:fldChar w:fldCharType="begin"/>
      </w:r>
      <w:r w:rsidR="008E575B" w:rsidRPr="001E3931">
        <w:rPr>
          <w:b w:val="0"/>
          <w:sz w:val="24"/>
          <w:szCs w:val="24"/>
        </w:rPr>
        <w:instrText xml:space="preserve"> STYLEREF 1 \s </w:instrText>
      </w:r>
      <w:r w:rsidR="008E575B" w:rsidRPr="001E3931">
        <w:rPr>
          <w:b w:val="0"/>
          <w:sz w:val="24"/>
          <w:szCs w:val="24"/>
        </w:rPr>
        <w:fldChar w:fldCharType="separate"/>
      </w:r>
      <w:r w:rsidR="00E412E8">
        <w:rPr>
          <w:b w:val="0"/>
          <w:noProof/>
          <w:sz w:val="24"/>
          <w:szCs w:val="24"/>
        </w:rPr>
        <w:t>6</w:t>
      </w:r>
      <w:r w:rsidR="008E575B" w:rsidRPr="001E3931">
        <w:rPr>
          <w:b w:val="0"/>
          <w:sz w:val="24"/>
          <w:szCs w:val="24"/>
        </w:rPr>
        <w:fldChar w:fldCharType="end"/>
      </w:r>
      <w:r w:rsidR="008E575B" w:rsidRPr="001E3931">
        <w:rPr>
          <w:b w:val="0"/>
          <w:sz w:val="24"/>
          <w:szCs w:val="24"/>
        </w:rPr>
        <w:t>.</w:t>
      </w:r>
      <w:r w:rsidR="008E575B" w:rsidRPr="001E3931">
        <w:rPr>
          <w:b w:val="0"/>
          <w:sz w:val="24"/>
          <w:szCs w:val="24"/>
        </w:rPr>
        <w:fldChar w:fldCharType="begin"/>
      </w:r>
      <w:r w:rsidR="008E575B" w:rsidRPr="001E3931">
        <w:rPr>
          <w:b w:val="0"/>
          <w:sz w:val="24"/>
          <w:szCs w:val="24"/>
        </w:rPr>
        <w:instrText xml:space="preserve"> SEQ Rovnice \* ARABIC \s 1 </w:instrText>
      </w:r>
      <w:r w:rsidR="008E575B" w:rsidRPr="001E3931">
        <w:rPr>
          <w:b w:val="0"/>
          <w:sz w:val="24"/>
          <w:szCs w:val="24"/>
        </w:rPr>
        <w:fldChar w:fldCharType="separate"/>
      </w:r>
      <w:r w:rsidR="00E412E8">
        <w:rPr>
          <w:b w:val="0"/>
          <w:noProof/>
          <w:sz w:val="24"/>
          <w:szCs w:val="24"/>
        </w:rPr>
        <w:t>1</w:t>
      </w:r>
      <w:r w:rsidR="008E575B" w:rsidRPr="001E3931">
        <w:rPr>
          <w:b w:val="0"/>
          <w:sz w:val="24"/>
          <w:szCs w:val="24"/>
        </w:rPr>
        <w:fldChar w:fldCharType="end"/>
      </w:r>
      <w:r w:rsidR="00195E67" w:rsidRPr="001E3931">
        <w:rPr>
          <w:b w:val="0"/>
          <w:sz w:val="24"/>
          <w:szCs w:val="24"/>
        </w:rPr>
        <w:t>)</w:t>
      </w:r>
    </w:p>
    <w:p w14:paraId="0869D943" w14:textId="77777777" w:rsidR="0089295F" w:rsidRPr="0089295F" w:rsidRDefault="0089295F" w:rsidP="0089295F"/>
    <w:p w14:paraId="6BF9A4FB" w14:textId="3EA165D3" w:rsidR="00BA5EB4" w:rsidRDefault="0089295F" w:rsidP="00195E67">
      <w:r>
        <w:t xml:space="preserve">kde </w:t>
      </w:r>
      <w:r w:rsidRPr="0089295F">
        <w:rPr>
          <w:i/>
        </w:rPr>
        <w:t>X</w:t>
      </w:r>
      <w:r w:rsidRPr="0089295F">
        <w:rPr>
          <w:i/>
          <w:vertAlign w:val="subscript"/>
        </w:rPr>
        <w:t>-h</w:t>
      </w:r>
      <w:r>
        <w:t xml:space="preserve"> je vstupní množina posunutá o </w:t>
      </w:r>
      <w:r w:rsidR="002B6CC4">
        <w:rPr>
          <w:i/>
        </w:rPr>
        <w:t>-</w:t>
      </w:r>
      <w:r w:rsidRPr="0089295F">
        <w:rPr>
          <w:i/>
        </w:rPr>
        <w:t>h</w:t>
      </w:r>
      <w:r>
        <w:t xml:space="preserve">, </w:t>
      </w:r>
      <w:r w:rsidRPr="0089295F">
        <w:rPr>
          <w:i/>
        </w:rPr>
        <w:t>h</w:t>
      </w:r>
      <w:r>
        <w:t xml:space="preserve"> je poziční vektor bodu z </w:t>
      </w:r>
      <w:r w:rsidRPr="0089295F">
        <w:rPr>
          <w:i/>
        </w:rPr>
        <w:t>H</w:t>
      </w:r>
      <w:r>
        <w:t xml:space="preserve"> vzhledem k referenčnímu </w:t>
      </w:r>
      <w:r w:rsidR="003320FC">
        <w:t xml:space="preserve">bodu. </w:t>
      </w:r>
      <w:r w:rsidR="003320FC">
        <w:fldChar w:fldCharType="begin"/>
      </w:r>
      <w:r w:rsidR="003320FC">
        <w:instrText xml:space="preserve"> REF _Ref28896518 \r \h </w:instrText>
      </w:r>
      <w:r w:rsidR="003320FC">
        <w:fldChar w:fldCharType="separate"/>
      </w:r>
      <w:r w:rsidR="00E412E8">
        <w:t>[21]</w:t>
      </w:r>
      <w:r w:rsidR="003320FC">
        <w:fldChar w:fldCharType="end"/>
      </w:r>
    </w:p>
    <w:p w14:paraId="2D17C750" w14:textId="77777777" w:rsidR="00BA4AE6" w:rsidRPr="00195E67" w:rsidRDefault="00BA4AE6" w:rsidP="00195E67"/>
    <w:p w14:paraId="142E0505" w14:textId="72A5C276" w:rsidR="00FC3E2E" w:rsidRDefault="00FC3E2E" w:rsidP="0002616D">
      <w:pPr>
        <w:pStyle w:val="Nadpis4"/>
      </w:pPr>
      <w:r>
        <w:lastRenderedPageBreak/>
        <w:t>Dilatac</w:t>
      </w:r>
      <w:r w:rsidR="00707343">
        <w:t>e</w:t>
      </w:r>
    </w:p>
    <w:p w14:paraId="0F710622" w14:textId="1B74B50B" w:rsidR="00494061" w:rsidRDefault="00494061" w:rsidP="001F5D3C">
      <w:pPr>
        <w:pStyle w:val="Odstavecdal"/>
        <w:ind w:firstLine="0"/>
      </w:pPr>
      <w:r>
        <w:t xml:space="preserve">Dilatace </w:t>
      </w:r>
      <w:r w:rsidR="00FC3E2E">
        <w:t xml:space="preserve">naopak odstraňuje malé otvory a úzké zálivy. </w:t>
      </w:r>
      <w:r w:rsidR="007F3773">
        <w:t>Zároveň zvětšuje původní velikost objektu</w:t>
      </w:r>
      <w:r w:rsidR="00FC3E2E">
        <w:t xml:space="preserve"> a může dojít k pro</w:t>
      </w:r>
      <w:r w:rsidR="007140B4">
        <w:t>pojení dvou sousedních objektů.</w:t>
      </w:r>
    </w:p>
    <w:p w14:paraId="55F99DB5" w14:textId="608EE735" w:rsidR="00A44F2E" w:rsidRDefault="00A44F2E" w:rsidP="00BA4AE6">
      <w:pPr>
        <w:pStyle w:val="Odstavecdal"/>
      </w:pPr>
      <w:r>
        <w:t xml:space="preserve">Pokud kryje maska </w:t>
      </w:r>
      <w:r w:rsidRPr="00A44F2E">
        <w:rPr>
          <w:i/>
          <w:iCs/>
        </w:rPr>
        <w:t>H</w:t>
      </w:r>
      <w:r>
        <w:t xml:space="preserve"> o referenčním bodu v </w:t>
      </w:r>
      <w:r w:rsidRPr="00A44F2E">
        <w:rPr>
          <w:i/>
          <w:iCs/>
        </w:rPr>
        <w:t>x</w:t>
      </w:r>
      <w:r>
        <w:t xml:space="preserve"> některý pixel objektu v </w:t>
      </w:r>
      <w:r w:rsidRPr="00A44F2E">
        <w:rPr>
          <w:i/>
          <w:iCs/>
        </w:rPr>
        <w:t>f</w:t>
      </w:r>
      <w:r>
        <w:t xml:space="preserve">, pak se vloží jednička do výstupu na polohu </w:t>
      </w:r>
      <w:r w:rsidRPr="00A44F2E">
        <w:rPr>
          <w:i/>
          <w:iCs/>
        </w:rPr>
        <w:t>x</w:t>
      </w:r>
      <w:r>
        <w:t xml:space="preserve"> referenčního bodu </w:t>
      </w:r>
      <w:r w:rsidRPr="00A44F2E">
        <w:rPr>
          <w:i/>
          <w:iCs/>
        </w:rPr>
        <w:t>H</w:t>
      </w:r>
      <w:r>
        <w:t xml:space="preserve"> ve výstupním obrazu. </w:t>
      </w:r>
      <w:r w:rsidR="0054426D">
        <w:t>Dilatace</w:t>
      </w:r>
      <w:r w:rsidR="0089295F">
        <w:t xml:space="preserve"> je definována následujícím vztahem</w:t>
      </w:r>
    </w:p>
    <w:p w14:paraId="23783799" w14:textId="77777777" w:rsidR="00A44F2E" w:rsidRPr="001E3931" w:rsidRDefault="00A44F2E" w:rsidP="001F5D3C">
      <w:pPr>
        <w:pStyle w:val="Odstavecdal"/>
        <w:ind w:firstLine="0"/>
      </w:pPr>
    </w:p>
    <w:p w14:paraId="0B2BF28E" w14:textId="5CB9298E" w:rsidR="00FC3E2E" w:rsidRPr="001E3931" w:rsidRDefault="001E3931" w:rsidP="00BA5EB4">
      <w:pPr>
        <w:pStyle w:val="Titulek"/>
        <w:ind w:left="3261"/>
        <w:rPr>
          <w:b w:val="0"/>
          <w:sz w:val="24"/>
          <w:szCs w:val="24"/>
        </w:rPr>
      </w:pPr>
      <m:oMath>
        <m:r>
          <m:rPr>
            <m:sty m:val="bi"/>
          </m:rPr>
          <w:rPr>
            <w:rFonts w:ascii="Cambria Math" w:hAnsi="Cambria Math"/>
            <w:sz w:val="24"/>
            <w:szCs w:val="24"/>
          </w:rPr>
          <m:t xml:space="preserve">Y= </m:t>
        </m:r>
        <m:sSub>
          <m:sSubPr>
            <m:ctrlPr>
              <w:rPr>
                <w:rFonts w:ascii="Cambria Math" w:hAnsi="Cambria Math"/>
                <w:b w:val="0"/>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H</m:t>
            </m:r>
          </m:sub>
        </m:sSub>
        <m:r>
          <m:rPr>
            <m:sty m:val="bi"/>
          </m:rPr>
          <w:rPr>
            <w:rFonts w:ascii="Cambria Math" w:hAnsi="Cambria Math"/>
            <w:sz w:val="24"/>
            <w:szCs w:val="24"/>
          </w:rPr>
          <m:t xml:space="preserve"> (X)=</m:t>
        </m:r>
        <m:nary>
          <m:naryPr>
            <m:chr m:val="⋃"/>
            <m:limLoc m:val="undOvr"/>
            <m:supHide m:val="1"/>
            <m:ctrlPr>
              <w:rPr>
                <w:rFonts w:ascii="Cambria Math" w:hAnsi="Cambria Math"/>
                <w:b w:val="0"/>
                <w:bCs w:val="0"/>
                <w:i/>
                <w:sz w:val="24"/>
                <w:szCs w:val="24"/>
              </w:rPr>
            </m:ctrlPr>
          </m:naryPr>
          <m:sub>
            <m:r>
              <m:rPr>
                <m:sty m:val="bi"/>
              </m:rPr>
              <w:rPr>
                <w:rFonts w:ascii="Cambria Math" w:hAnsi="Cambria Math"/>
                <w:sz w:val="24"/>
                <w:szCs w:val="24"/>
              </w:rPr>
              <m:t>h ϵ H</m:t>
            </m:r>
          </m:sub>
          <m:sup/>
          <m:e>
            <m:sSub>
              <m:sSubPr>
                <m:ctrlPr>
                  <w:rPr>
                    <w:rFonts w:ascii="Cambria Math" w:hAnsi="Cambria Math"/>
                    <w:b w:val="0"/>
                    <w:bCs w:val="0"/>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-h</m:t>
                </m:r>
              </m:sub>
            </m:sSub>
          </m:e>
        </m:nary>
      </m:oMath>
      <w:r w:rsidR="00BA5EB4" w:rsidRPr="001E3931">
        <w:rPr>
          <w:b w:val="0"/>
          <w:sz w:val="24"/>
          <w:szCs w:val="24"/>
        </w:rPr>
        <w:tab/>
      </w:r>
      <w:r w:rsidR="00BA5EB4" w:rsidRPr="001E3931">
        <w:rPr>
          <w:sz w:val="24"/>
          <w:szCs w:val="24"/>
        </w:rPr>
        <w:tab/>
      </w:r>
      <w:r w:rsidR="00BA5EB4" w:rsidRPr="001E3931">
        <w:rPr>
          <w:sz w:val="24"/>
          <w:szCs w:val="24"/>
        </w:rPr>
        <w:tab/>
      </w:r>
      <w:r w:rsidR="0089295F" w:rsidRPr="001E3931">
        <w:rPr>
          <w:b w:val="0"/>
          <w:sz w:val="24"/>
          <w:szCs w:val="24"/>
        </w:rPr>
        <w:t>(</w:t>
      </w:r>
      <w:r w:rsidR="008E575B" w:rsidRPr="001E3931">
        <w:rPr>
          <w:b w:val="0"/>
          <w:sz w:val="24"/>
          <w:szCs w:val="24"/>
        </w:rPr>
        <w:fldChar w:fldCharType="begin"/>
      </w:r>
      <w:r w:rsidR="008E575B" w:rsidRPr="001E3931">
        <w:rPr>
          <w:b w:val="0"/>
          <w:sz w:val="24"/>
          <w:szCs w:val="24"/>
        </w:rPr>
        <w:instrText xml:space="preserve"> STYLEREF 1 \s </w:instrText>
      </w:r>
      <w:r w:rsidR="008E575B" w:rsidRPr="001E3931">
        <w:rPr>
          <w:b w:val="0"/>
          <w:sz w:val="24"/>
          <w:szCs w:val="24"/>
        </w:rPr>
        <w:fldChar w:fldCharType="separate"/>
      </w:r>
      <w:r w:rsidR="00E412E8">
        <w:rPr>
          <w:b w:val="0"/>
          <w:noProof/>
          <w:sz w:val="24"/>
          <w:szCs w:val="24"/>
        </w:rPr>
        <w:t>6</w:t>
      </w:r>
      <w:r w:rsidR="008E575B" w:rsidRPr="001E3931">
        <w:rPr>
          <w:b w:val="0"/>
          <w:sz w:val="24"/>
          <w:szCs w:val="24"/>
        </w:rPr>
        <w:fldChar w:fldCharType="end"/>
      </w:r>
      <w:r w:rsidR="008E575B" w:rsidRPr="001E3931">
        <w:rPr>
          <w:b w:val="0"/>
          <w:sz w:val="24"/>
          <w:szCs w:val="24"/>
        </w:rPr>
        <w:t>.</w:t>
      </w:r>
      <w:r w:rsidR="008E575B" w:rsidRPr="001E3931">
        <w:rPr>
          <w:b w:val="0"/>
          <w:sz w:val="24"/>
          <w:szCs w:val="24"/>
        </w:rPr>
        <w:fldChar w:fldCharType="begin"/>
      </w:r>
      <w:r w:rsidR="008E575B" w:rsidRPr="001E3931">
        <w:rPr>
          <w:b w:val="0"/>
          <w:sz w:val="24"/>
          <w:szCs w:val="24"/>
        </w:rPr>
        <w:instrText xml:space="preserve"> SEQ Rovnice \* ARABIC \s 1 </w:instrText>
      </w:r>
      <w:r w:rsidR="008E575B" w:rsidRPr="001E3931">
        <w:rPr>
          <w:b w:val="0"/>
          <w:sz w:val="24"/>
          <w:szCs w:val="24"/>
        </w:rPr>
        <w:fldChar w:fldCharType="separate"/>
      </w:r>
      <w:r w:rsidR="00E412E8">
        <w:rPr>
          <w:b w:val="0"/>
          <w:noProof/>
          <w:sz w:val="24"/>
          <w:szCs w:val="24"/>
        </w:rPr>
        <w:t>2</w:t>
      </w:r>
      <w:r w:rsidR="008E575B" w:rsidRPr="001E3931">
        <w:rPr>
          <w:b w:val="0"/>
          <w:sz w:val="24"/>
          <w:szCs w:val="24"/>
        </w:rPr>
        <w:fldChar w:fldCharType="end"/>
      </w:r>
      <w:r w:rsidR="0089295F" w:rsidRPr="001E3931">
        <w:rPr>
          <w:b w:val="0"/>
          <w:sz w:val="24"/>
          <w:szCs w:val="24"/>
        </w:rPr>
        <w:t>)</w:t>
      </w:r>
    </w:p>
    <w:p w14:paraId="401687F4" w14:textId="77777777" w:rsidR="0054426D" w:rsidRDefault="0054426D" w:rsidP="0054426D"/>
    <w:p w14:paraId="3FFCEB5B" w14:textId="6C72FB0C" w:rsidR="0089295F" w:rsidRPr="0089295F" w:rsidRDefault="0054426D" w:rsidP="0089295F">
      <w:r>
        <w:t xml:space="preserve">kde </w:t>
      </w:r>
      <w:r w:rsidRPr="0054426D">
        <w:rPr>
          <w:i/>
        </w:rPr>
        <w:t>H</w:t>
      </w:r>
      <w:r w:rsidRPr="0054426D">
        <w:rPr>
          <w:i/>
          <w:vertAlign w:val="subscript"/>
        </w:rPr>
        <w:t>-h</w:t>
      </w:r>
      <w:r>
        <w:t xml:space="preserve"> je vstupní množina posunutá o -</w:t>
      </w:r>
      <w:r w:rsidRPr="0054426D">
        <w:rPr>
          <w:i/>
        </w:rPr>
        <w:t>h</w:t>
      </w:r>
      <w:r>
        <w:rPr>
          <w:i/>
        </w:rPr>
        <w:t>.</w:t>
      </w:r>
      <w:r w:rsidR="003320FC">
        <w:t xml:space="preserve"> </w:t>
      </w:r>
      <w:r w:rsidR="003320FC">
        <w:fldChar w:fldCharType="begin"/>
      </w:r>
      <w:r w:rsidR="003320FC">
        <w:instrText xml:space="preserve"> REF _Ref28896518 \r \h </w:instrText>
      </w:r>
      <w:r w:rsidR="003320FC">
        <w:fldChar w:fldCharType="separate"/>
      </w:r>
      <w:r w:rsidR="00E412E8">
        <w:t>[21]</w:t>
      </w:r>
      <w:r w:rsidR="003320FC">
        <w:fldChar w:fldCharType="end"/>
      </w:r>
    </w:p>
    <w:p w14:paraId="0E6DC2A9" w14:textId="3957C505" w:rsidR="00433FC2" w:rsidRDefault="00433FC2" w:rsidP="0002616D">
      <w:pPr>
        <w:pStyle w:val="Nadpis4"/>
      </w:pPr>
      <w:r>
        <w:t>Gaussův filtr</w:t>
      </w:r>
    </w:p>
    <w:p w14:paraId="549212A2" w14:textId="597FB145" w:rsidR="00441F16" w:rsidRDefault="007E325D" w:rsidP="007E325D">
      <w:r>
        <w:t xml:space="preserve">Je lineární filtr, který </w:t>
      </w:r>
      <w:r w:rsidR="00FD2E02">
        <w:t>filtruje Gaussův šum.</w:t>
      </w:r>
      <w:r w:rsidR="00BA5EB4">
        <w:t xml:space="preserve"> Gaussův filtr je rozšířením průměrová</w:t>
      </w:r>
      <w:r w:rsidR="00EB2398">
        <w:t>ní v obraze pomocí Gaussova</w:t>
      </w:r>
      <w:r w:rsidR="00BA5EB4">
        <w:t xml:space="preserve"> rozložení. </w:t>
      </w:r>
      <w:r w:rsidR="0042185B">
        <w:t>Používá se konvoluční m</w:t>
      </w:r>
      <w:r w:rsidR="00FC1E19">
        <w:t>atice</w:t>
      </w:r>
      <w:r w:rsidR="0042185B">
        <w:t xml:space="preserve"> se zvýšenou vahou na </w:t>
      </w:r>
      <w:r w:rsidR="00441F16">
        <w:t>středový bod ne</w:t>
      </w:r>
      <w:r w:rsidR="002B0B74">
        <w:t xml:space="preserve">bo i jeho okolí. </w:t>
      </w:r>
      <w:r w:rsidR="00EB2398">
        <w:t>2D Gaussův</w:t>
      </w:r>
      <w:r w:rsidR="001A012C">
        <w:t xml:space="preserve"> filtr</w:t>
      </w:r>
      <w:r w:rsidR="002B0B74">
        <w:t xml:space="preserve"> je</w:t>
      </w:r>
      <w:r w:rsidR="00441F16">
        <w:t xml:space="preserve"> definován jako</w:t>
      </w:r>
    </w:p>
    <w:p w14:paraId="1A49A589" w14:textId="77777777" w:rsidR="005A0917" w:rsidRDefault="005A0917" w:rsidP="007E325D"/>
    <w:p w14:paraId="2AB2D0CC" w14:textId="203A47D2" w:rsidR="0023480C" w:rsidRPr="001E3931" w:rsidRDefault="00E56AAD" w:rsidP="00EB2398">
      <w:pPr>
        <w:pStyle w:val="Titulek"/>
        <w:ind w:left="2552"/>
        <w:rPr>
          <w:b w:val="0"/>
          <w:bCs w:val="0"/>
          <w:sz w:val="24"/>
          <w:szCs w:val="24"/>
        </w:rPr>
      </w:pPr>
      <m:oMath>
        <m:sSub>
          <m:sSubPr>
            <m:ctrlPr>
              <w:rPr>
                <w:rFonts w:ascii="Cambria Math" w:hAnsi="Cambria Math"/>
                <w:b w:val="0"/>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2</m:t>
            </m:r>
          </m:sub>
        </m:sSub>
        <m:d>
          <m:dPr>
            <m:ctrlPr>
              <w:rPr>
                <w:rFonts w:ascii="Cambria Math" w:hAnsi="Cambria Math"/>
                <w:b w:val="0"/>
                <w:i/>
                <w:sz w:val="24"/>
                <w:szCs w:val="24"/>
              </w:rPr>
            </m:ctrlPr>
          </m:dPr>
          <m:e>
            <m:r>
              <m:rPr>
                <m:sty m:val="bi"/>
              </m:rPr>
              <w:rPr>
                <w:rFonts w:ascii="Cambria Math" w:hAnsi="Cambria Math"/>
                <w:sz w:val="24"/>
                <w:szCs w:val="24"/>
              </w:rPr>
              <m:t>x,y</m:t>
            </m:r>
          </m:e>
        </m:d>
        <m:r>
          <m:rPr>
            <m:sty m:val="bi"/>
          </m:rPr>
          <w:rPr>
            <w:rFonts w:ascii="Cambria Math" w:hAnsi="Cambria Math"/>
            <w:sz w:val="24"/>
            <w:szCs w:val="24"/>
          </w:rPr>
          <m:t xml:space="preserve">= </m:t>
        </m:r>
        <m:f>
          <m:fPr>
            <m:ctrlPr>
              <w:rPr>
                <w:rFonts w:ascii="Cambria Math" w:hAnsi="Cambria Math"/>
                <w:b w:val="0"/>
                <w:bCs w:val="0"/>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r>
              <m:rPr>
                <m:sty m:val="bi"/>
              </m:rPr>
              <w:rPr>
                <w:rFonts w:ascii="Cambria Math" w:hAnsi="Cambria Math"/>
                <w:sz w:val="24"/>
                <w:szCs w:val="24"/>
              </w:rPr>
              <m:t>π</m:t>
            </m:r>
            <m:sSup>
              <m:sSupPr>
                <m:ctrlPr>
                  <w:rPr>
                    <w:rFonts w:ascii="Cambria Math" w:hAnsi="Cambria Math"/>
                    <w:b w:val="0"/>
                    <w:bCs w:val="0"/>
                    <w:i/>
                    <w:sz w:val="24"/>
                    <w:szCs w:val="24"/>
                  </w:rPr>
                </m:ctrlPr>
              </m:sSupPr>
              <m:e>
                <m:r>
                  <m:rPr>
                    <m:sty m:val="bi"/>
                  </m:rPr>
                  <w:rPr>
                    <w:rFonts w:ascii="Cambria Math" w:hAnsi="Cambria Math"/>
                    <w:sz w:val="24"/>
                    <w:szCs w:val="24"/>
                  </w:rPr>
                  <m:t>σ</m:t>
                </m:r>
              </m:e>
              <m:sup>
                <m:r>
                  <m:rPr>
                    <m:sty m:val="bi"/>
                  </m:rPr>
                  <w:rPr>
                    <w:rFonts w:ascii="Cambria Math" w:hAnsi="Cambria Math"/>
                    <w:sz w:val="24"/>
                    <w:szCs w:val="24"/>
                  </w:rPr>
                  <m:t>2</m:t>
                </m:r>
              </m:sup>
            </m:sSup>
          </m:den>
        </m:f>
        <m:r>
          <m:rPr>
            <m:sty m:val="bi"/>
          </m:rPr>
          <w:rPr>
            <w:rFonts w:ascii="Cambria Math" w:hAnsi="Cambria Math"/>
            <w:sz w:val="24"/>
            <w:szCs w:val="24"/>
          </w:rPr>
          <m:t>*</m:t>
        </m:r>
        <m:sSup>
          <m:sSupPr>
            <m:ctrlPr>
              <w:rPr>
                <w:rFonts w:ascii="Cambria Math" w:hAnsi="Cambria Math"/>
                <w:b w:val="0"/>
                <w:bCs w:val="0"/>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m:t>
            </m:r>
            <m:f>
              <m:fPr>
                <m:ctrlPr>
                  <w:rPr>
                    <w:rFonts w:ascii="Cambria Math" w:hAnsi="Cambria Math"/>
                    <w:b w:val="0"/>
                    <w:bCs w:val="0"/>
                    <w:i/>
                    <w:sz w:val="24"/>
                    <w:szCs w:val="24"/>
                  </w:rPr>
                </m:ctrlPr>
              </m:fPr>
              <m:num>
                <m:sSup>
                  <m:sSupPr>
                    <m:ctrlPr>
                      <w:rPr>
                        <w:rFonts w:ascii="Cambria Math" w:hAnsi="Cambria Math"/>
                        <w:b w:val="0"/>
                        <w:bCs w:val="0"/>
                        <w:i/>
                        <w:sz w:val="24"/>
                        <w:szCs w:val="24"/>
                      </w:rPr>
                    </m:ctrlPr>
                  </m:sSupPr>
                  <m:e>
                    <m:r>
                      <m:rPr>
                        <m:sty m:val="bi"/>
                      </m:rPr>
                      <w:rPr>
                        <w:rFonts w:ascii="Cambria Math" w:hAnsi="Cambria Math"/>
                        <w:sz w:val="24"/>
                        <w:szCs w:val="24"/>
                      </w:rPr>
                      <m:t>(x-μ)</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val="0"/>
                        <w:bCs w:val="0"/>
                        <w:i/>
                        <w:sz w:val="24"/>
                        <w:szCs w:val="24"/>
                      </w:rPr>
                    </m:ctrlPr>
                  </m:sSupPr>
                  <m:e>
                    <m:r>
                      <m:rPr>
                        <m:sty m:val="bi"/>
                      </m:rPr>
                      <w:rPr>
                        <w:rFonts w:ascii="Cambria Math" w:hAnsi="Cambria Math"/>
                        <w:sz w:val="24"/>
                        <w:szCs w:val="24"/>
                      </w:rPr>
                      <m:t>(y-μ)</m:t>
                    </m:r>
                  </m:e>
                  <m:sup>
                    <m:r>
                      <m:rPr>
                        <m:sty m:val="bi"/>
                      </m:rPr>
                      <w:rPr>
                        <w:rFonts w:ascii="Cambria Math" w:hAnsi="Cambria Math"/>
                        <w:sz w:val="24"/>
                        <w:szCs w:val="24"/>
                      </w:rPr>
                      <m:t>2</m:t>
                    </m:r>
                  </m:sup>
                </m:sSup>
              </m:num>
              <m:den>
                <m:r>
                  <m:rPr>
                    <m:sty m:val="bi"/>
                  </m:rPr>
                  <w:rPr>
                    <w:rFonts w:ascii="Cambria Math" w:hAnsi="Cambria Math"/>
                    <w:sz w:val="24"/>
                    <w:szCs w:val="24"/>
                  </w:rPr>
                  <m:t>2</m:t>
                </m:r>
                <m:sSup>
                  <m:sSupPr>
                    <m:ctrlPr>
                      <w:rPr>
                        <w:rFonts w:ascii="Cambria Math" w:hAnsi="Cambria Math"/>
                        <w:b w:val="0"/>
                        <w:bCs w:val="0"/>
                        <w:i/>
                        <w:sz w:val="24"/>
                        <w:szCs w:val="24"/>
                      </w:rPr>
                    </m:ctrlPr>
                  </m:sSupPr>
                  <m:e>
                    <m:r>
                      <m:rPr>
                        <m:sty m:val="bi"/>
                      </m:rPr>
                      <w:rPr>
                        <w:rFonts w:ascii="Cambria Math" w:hAnsi="Cambria Math"/>
                        <w:sz w:val="24"/>
                        <w:szCs w:val="24"/>
                      </w:rPr>
                      <m:t>σ</m:t>
                    </m:r>
                  </m:e>
                  <m:sup>
                    <m:r>
                      <m:rPr>
                        <m:sty m:val="bi"/>
                      </m:rPr>
                      <w:rPr>
                        <w:rFonts w:ascii="Cambria Math" w:hAnsi="Cambria Math"/>
                        <w:sz w:val="24"/>
                        <w:szCs w:val="24"/>
                      </w:rPr>
                      <m:t>2</m:t>
                    </m:r>
                  </m:sup>
                </m:sSup>
              </m:den>
            </m:f>
          </m:sup>
        </m:sSup>
      </m:oMath>
      <w:r w:rsidR="001E3931">
        <w:rPr>
          <w:b w:val="0"/>
          <w:bCs w:val="0"/>
          <w:sz w:val="24"/>
          <w:szCs w:val="24"/>
        </w:rPr>
        <w:t>,</w:t>
      </w:r>
      <w:r w:rsidR="001E3931" w:rsidRPr="001E3931">
        <w:rPr>
          <w:b w:val="0"/>
          <w:bCs w:val="0"/>
          <w:sz w:val="24"/>
          <w:szCs w:val="24"/>
        </w:rPr>
        <w:tab/>
      </w:r>
      <w:r w:rsidR="001E3931" w:rsidRPr="001E3931">
        <w:rPr>
          <w:b w:val="0"/>
          <w:bCs w:val="0"/>
          <w:sz w:val="24"/>
          <w:szCs w:val="24"/>
        </w:rPr>
        <w:tab/>
      </w:r>
      <w:r w:rsidR="001E3931" w:rsidRPr="001E3931">
        <w:rPr>
          <w:b w:val="0"/>
          <w:bCs w:val="0"/>
          <w:sz w:val="24"/>
          <w:szCs w:val="24"/>
        </w:rPr>
        <w:tab/>
      </w:r>
      <w:r w:rsidR="0023480C" w:rsidRPr="001E3931">
        <w:rPr>
          <w:b w:val="0"/>
          <w:bCs w:val="0"/>
          <w:sz w:val="24"/>
          <w:szCs w:val="24"/>
        </w:rPr>
        <w:t>(</w:t>
      </w:r>
      <w:r w:rsidR="008E575B" w:rsidRPr="001E3931">
        <w:rPr>
          <w:b w:val="0"/>
          <w:bCs w:val="0"/>
          <w:sz w:val="24"/>
          <w:szCs w:val="24"/>
        </w:rPr>
        <w:fldChar w:fldCharType="begin"/>
      </w:r>
      <w:r w:rsidR="008E575B" w:rsidRPr="001E3931">
        <w:rPr>
          <w:b w:val="0"/>
          <w:bCs w:val="0"/>
          <w:sz w:val="24"/>
          <w:szCs w:val="24"/>
        </w:rPr>
        <w:instrText xml:space="preserve"> STYLEREF 1 \s </w:instrText>
      </w:r>
      <w:r w:rsidR="008E575B" w:rsidRPr="001E3931">
        <w:rPr>
          <w:b w:val="0"/>
          <w:bCs w:val="0"/>
          <w:sz w:val="24"/>
          <w:szCs w:val="24"/>
        </w:rPr>
        <w:fldChar w:fldCharType="separate"/>
      </w:r>
      <w:r w:rsidR="00E412E8">
        <w:rPr>
          <w:b w:val="0"/>
          <w:bCs w:val="0"/>
          <w:noProof/>
          <w:sz w:val="24"/>
          <w:szCs w:val="24"/>
        </w:rPr>
        <w:t>6</w:t>
      </w:r>
      <w:r w:rsidR="008E575B" w:rsidRPr="001E3931">
        <w:rPr>
          <w:b w:val="0"/>
          <w:bCs w:val="0"/>
          <w:sz w:val="24"/>
          <w:szCs w:val="24"/>
        </w:rPr>
        <w:fldChar w:fldCharType="end"/>
      </w:r>
      <w:r w:rsidR="008E575B" w:rsidRPr="001E3931">
        <w:rPr>
          <w:b w:val="0"/>
          <w:bCs w:val="0"/>
          <w:sz w:val="24"/>
          <w:szCs w:val="24"/>
        </w:rPr>
        <w:t>.</w:t>
      </w:r>
      <w:r w:rsidR="008E575B" w:rsidRPr="001E3931">
        <w:rPr>
          <w:b w:val="0"/>
          <w:bCs w:val="0"/>
          <w:sz w:val="24"/>
          <w:szCs w:val="24"/>
        </w:rPr>
        <w:fldChar w:fldCharType="begin"/>
      </w:r>
      <w:r w:rsidR="008E575B" w:rsidRPr="001E3931">
        <w:rPr>
          <w:b w:val="0"/>
          <w:bCs w:val="0"/>
          <w:sz w:val="24"/>
          <w:szCs w:val="24"/>
        </w:rPr>
        <w:instrText xml:space="preserve"> SEQ Rovnice \* ARABIC \s 1 </w:instrText>
      </w:r>
      <w:r w:rsidR="008E575B" w:rsidRPr="001E3931">
        <w:rPr>
          <w:b w:val="0"/>
          <w:bCs w:val="0"/>
          <w:sz w:val="24"/>
          <w:szCs w:val="24"/>
        </w:rPr>
        <w:fldChar w:fldCharType="separate"/>
      </w:r>
      <w:r w:rsidR="00E412E8">
        <w:rPr>
          <w:b w:val="0"/>
          <w:bCs w:val="0"/>
          <w:noProof/>
          <w:sz w:val="24"/>
          <w:szCs w:val="24"/>
        </w:rPr>
        <w:t>3</w:t>
      </w:r>
      <w:r w:rsidR="008E575B" w:rsidRPr="001E3931">
        <w:rPr>
          <w:b w:val="0"/>
          <w:bCs w:val="0"/>
          <w:sz w:val="24"/>
          <w:szCs w:val="24"/>
        </w:rPr>
        <w:fldChar w:fldCharType="end"/>
      </w:r>
      <w:r w:rsidR="0023480C" w:rsidRPr="001E3931">
        <w:rPr>
          <w:b w:val="0"/>
          <w:bCs w:val="0"/>
          <w:sz w:val="24"/>
          <w:szCs w:val="24"/>
        </w:rPr>
        <w:t>)</w:t>
      </w:r>
    </w:p>
    <w:p w14:paraId="1660450D" w14:textId="77777777" w:rsidR="005A0917" w:rsidRDefault="005A0917" w:rsidP="007E325D"/>
    <w:p w14:paraId="3B0DB726" w14:textId="2173F4E9" w:rsidR="005A0917" w:rsidRDefault="0023480C" w:rsidP="00A87DE3">
      <w:r>
        <w:t xml:space="preserve">kde </w:t>
      </w:r>
      <w:r w:rsidR="008E575B">
        <w:t>[μ,μ] je střední hodnota a σ</w:t>
      </w:r>
      <w:r w:rsidR="008E575B" w:rsidRPr="008E575B">
        <w:rPr>
          <w:vertAlign w:val="superscript"/>
        </w:rPr>
        <w:t>2</w:t>
      </w:r>
      <w:r w:rsidR="008E575B">
        <w:rPr>
          <w:vertAlign w:val="superscript"/>
        </w:rPr>
        <w:t xml:space="preserve"> </w:t>
      </w:r>
      <w:r w:rsidR="008E575B">
        <w:t>je rozptyl.</w:t>
      </w:r>
      <w:r w:rsidR="00A87DE3">
        <w:t xml:space="preserve"> </w:t>
      </w:r>
      <w:r w:rsidR="0042185B">
        <w:t xml:space="preserve">Konvoluční </w:t>
      </w:r>
      <w:r w:rsidR="008E575B">
        <w:t>mas</w:t>
      </w:r>
      <w:r w:rsidR="005A0917">
        <w:t>ka může m</w:t>
      </w:r>
      <w:r w:rsidR="008E575B">
        <w:t>ít tvar</w:t>
      </w:r>
    </w:p>
    <w:p w14:paraId="12BF1B92" w14:textId="77777777" w:rsidR="005A0917" w:rsidRDefault="005A0917" w:rsidP="0002616D"/>
    <w:p w14:paraId="311DA68D" w14:textId="69E799BD" w:rsidR="008E575B" w:rsidRPr="001E3931" w:rsidRDefault="00E56AAD" w:rsidP="005A0917">
      <w:pPr>
        <w:ind w:left="3261"/>
        <w:jc w:val="left"/>
      </w:pPr>
      <m:oMath>
        <m:f>
          <m:fPr>
            <m:ctrlPr>
              <w:rPr>
                <w:rFonts w:ascii="Cambria Math" w:hAnsi="Cambria Math"/>
                <w:i/>
              </w:rPr>
            </m:ctrlPr>
          </m:fPr>
          <m:num>
            <m:r>
              <w:rPr>
                <w:rFonts w:ascii="Cambria Math" w:hAnsi="Cambria Math"/>
              </w:rPr>
              <m:t>1</m:t>
            </m:r>
          </m:num>
          <m:den>
            <m:r>
              <w:rPr>
                <w:rFonts w:ascii="Cambria Math" w:hAnsi="Cambria Math"/>
              </w:rPr>
              <m:t>16</m:t>
            </m:r>
          </m:den>
        </m:f>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w:r w:rsidR="00025576" w:rsidRPr="001E3931">
        <w:t>.</w:t>
      </w:r>
      <w:r w:rsidR="00025576" w:rsidRPr="001E3931">
        <w:tab/>
      </w:r>
      <w:r w:rsidR="008E575B" w:rsidRPr="001E3931">
        <w:tab/>
      </w:r>
      <w:r w:rsidR="008E575B" w:rsidRPr="001E3931">
        <w:tab/>
      </w:r>
      <w:r w:rsidR="008E575B" w:rsidRPr="001E3931">
        <w:tab/>
      </w:r>
      <w:r w:rsidR="008E575B" w:rsidRPr="001E3931">
        <w:tab/>
        <w:t>(</w:t>
      </w:r>
      <w:r w:rsidR="008E64B1" w:rsidRPr="001E3931">
        <w:rPr>
          <w:noProof/>
        </w:rPr>
        <w:fldChar w:fldCharType="begin"/>
      </w:r>
      <w:r w:rsidR="008E64B1" w:rsidRPr="001E3931">
        <w:rPr>
          <w:noProof/>
        </w:rPr>
        <w:instrText xml:space="preserve"> STYLEREF 1 \s </w:instrText>
      </w:r>
      <w:r w:rsidR="008E64B1" w:rsidRPr="001E3931">
        <w:rPr>
          <w:noProof/>
        </w:rPr>
        <w:fldChar w:fldCharType="separate"/>
      </w:r>
      <w:r w:rsidR="00E412E8">
        <w:rPr>
          <w:noProof/>
        </w:rPr>
        <w:t>6</w:t>
      </w:r>
      <w:r w:rsidR="008E64B1" w:rsidRPr="001E3931">
        <w:rPr>
          <w:noProof/>
        </w:rPr>
        <w:fldChar w:fldCharType="end"/>
      </w:r>
      <w:r w:rsidR="008E575B" w:rsidRPr="001E3931">
        <w:t>.</w:t>
      </w:r>
      <w:r w:rsidR="008E64B1" w:rsidRPr="001E3931">
        <w:rPr>
          <w:noProof/>
        </w:rPr>
        <w:fldChar w:fldCharType="begin"/>
      </w:r>
      <w:r w:rsidR="008E64B1" w:rsidRPr="001E3931">
        <w:rPr>
          <w:noProof/>
        </w:rPr>
        <w:instrText xml:space="preserve"> SEQ Rovnice \* ARABIC \s 1 </w:instrText>
      </w:r>
      <w:r w:rsidR="008E64B1" w:rsidRPr="001E3931">
        <w:rPr>
          <w:noProof/>
        </w:rPr>
        <w:fldChar w:fldCharType="separate"/>
      </w:r>
      <w:r w:rsidR="00E412E8">
        <w:rPr>
          <w:noProof/>
        </w:rPr>
        <w:t>4</w:t>
      </w:r>
      <w:r w:rsidR="008E64B1" w:rsidRPr="001E3931">
        <w:rPr>
          <w:noProof/>
        </w:rPr>
        <w:fldChar w:fldCharType="end"/>
      </w:r>
      <w:r w:rsidR="008E575B" w:rsidRPr="001E3931">
        <w:t>)</w:t>
      </w:r>
    </w:p>
    <w:p w14:paraId="12EF2F5D" w14:textId="1030A0B5" w:rsidR="008B09D0" w:rsidRDefault="008B09D0">
      <w:pPr>
        <w:spacing w:line="240" w:lineRule="auto"/>
        <w:jc w:val="left"/>
      </w:pPr>
    </w:p>
    <w:p w14:paraId="10B9C01D" w14:textId="5B8D2EDB" w:rsidR="00441F16" w:rsidRDefault="00441F16" w:rsidP="00441F16">
      <w:pPr>
        <w:ind w:firstLine="708"/>
      </w:pPr>
      <w:r>
        <w:t>Celková světlost obrazu se nemění, neboť součet všech položek konvoluční matice vynásobených vahou dává výsledek 1.</w:t>
      </w:r>
      <w:r w:rsidR="00764605">
        <w:t xml:space="preserve"> </w:t>
      </w:r>
      <w:r w:rsidR="00EB2398">
        <w:t>2D Gaussova</w:t>
      </w:r>
      <w:r w:rsidR="002B0B69">
        <w:t xml:space="preserve"> konvoluční maska je il</w:t>
      </w:r>
      <w:r w:rsidR="00FC1E19">
        <w:t>ustrována níže (</w:t>
      </w:r>
      <w:r w:rsidR="00FB0D8C">
        <w:fldChar w:fldCharType="begin"/>
      </w:r>
      <w:r w:rsidR="00FB0D8C">
        <w:instrText xml:space="preserve"> REF _Ref28851188 \h </w:instrText>
      </w:r>
      <w:r w:rsidR="00FB0D8C">
        <w:fldChar w:fldCharType="separate"/>
      </w:r>
      <w:r w:rsidR="00E412E8">
        <w:t xml:space="preserve">Obrázek </w:t>
      </w:r>
      <w:r w:rsidR="00E412E8">
        <w:rPr>
          <w:noProof/>
        </w:rPr>
        <w:t>12</w:t>
      </w:r>
      <w:r w:rsidR="00FB0D8C">
        <w:fldChar w:fldCharType="end"/>
      </w:r>
      <w:r w:rsidR="00FC1E19">
        <w:t>)</w:t>
      </w:r>
      <w:r w:rsidR="002B0B69">
        <w:t>.</w:t>
      </w:r>
      <w:r w:rsidR="00EB2398">
        <w:t xml:space="preserve"> Ukázka Gaussova filtru aplikovaného na obraz převzatá z dok</w:t>
      </w:r>
      <w:r w:rsidR="0002616D">
        <w:t>umentace OpenCV je na obrázku 19</w:t>
      </w:r>
      <w:r w:rsidR="00EB2398">
        <w:t xml:space="preserve">. </w:t>
      </w:r>
      <w:r w:rsidR="003320FC">
        <w:fldChar w:fldCharType="begin"/>
      </w:r>
      <w:r w:rsidR="003320FC">
        <w:instrText xml:space="preserve"> REF _Ref28896546 \r \h </w:instrText>
      </w:r>
      <w:r w:rsidR="003320FC">
        <w:fldChar w:fldCharType="separate"/>
      </w:r>
      <w:r w:rsidR="00E412E8">
        <w:t>[22]</w:t>
      </w:r>
      <w:r w:rsidR="003320FC">
        <w:fldChar w:fldCharType="end"/>
      </w:r>
    </w:p>
    <w:p w14:paraId="68F800FD" w14:textId="77777777" w:rsidR="00441F16" w:rsidRDefault="00441F16" w:rsidP="00441F16">
      <w:pPr>
        <w:keepNext/>
        <w:jc w:val="center"/>
      </w:pPr>
      <w:r>
        <w:rPr>
          <w:noProof/>
        </w:rPr>
        <w:drawing>
          <wp:inline distT="0" distB="0" distL="0" distR="0" wp14:anchorId="5960341D" wp14:editId="71751683">
            <wp:extent cx="3211896" cy="2160000"/>
            <wp:effectExtent l="0" t="0" r="7620" b="0"/>
            <wp:docPr id="371" name="Obráze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gauss.JPG"/>
                    <pic:cNvPicPr/>
                  </pic:nvPicPr>
                  <pic:blipFill>
                    <a:blip r:embed="rId24">
                      <a:extLst>
                        <a:ext uri="{28A0092B-C50C-407E-A947-70E740481C1C}">
                          <a14:useLocalDpi xmlns:a14="http://schemas.microsoft.com/office/drawing/2010/main" val="0"/>
                        </a:ext>
                      </a:extLst>
                    </a:blip>
                    <a:stretch>
                      <a:fillRect/>
                    </a:stretch>
                  </pic:blipFill>
                  <pic:spPr>
                    <a:xfrm>
                      <a:off x="0" y="0"/>
                      <a:ext cx="3211896" cy="2160000"/>
                    </a:xfrm>
                    <a:prstGeom prst="rect">
                      <a:avLst/>
                    </a:prstGeom>
                  </pic:spPr>
                </pic:pic>
              </a:graphicData>
            </a:graphic>
          </wp:inline>
        </w:drawing>
      </w:r>
    </w:p>
    <w:p w14:paraId="0EB85838" w14:textId="7E562D3D" w:rsidR="0002616D" w:rsidRPr="0002616D" w:rsidRDefault="00441F16" w:rsidP="001E3931">
      <w:pPr>
        <w:pStyle w:val="Titulek"/>
      </w:pPr>
      <w:bookmarkStart w:id="56" w:name="_Ref28851188"/>
      <w:bookmarkStart w:id="57" w:name="_Toc28897366"/>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12</w:t>
      </w:r>
      <w:r w:rsidR="008E64B1">
        <w:rPr>
          <w:noProof/>
        </w:rPr>
        <w:fldChar w:fldCharType="end"/>
      </w:r>
      <w:bookmarkEnd w:id="56"/>
      <w:r>
        <w:t xml:space="preserve">: </w:t>
      </w:r>
      <w:r w:rsidR="00B66D6F">
        <w:t>2D Gaussova</w:t>
      </w:r>
      <w:r w:rsidR="005A0917">
        <w:t xml:space="preserve"> konvoluční maska </w:t>
      </w:r>
      <w:r w:rsidR="003320FC">
        <w:fldChar w:fldCharType="begin"/>
      </w:r>
      <w:r w:rsidR="003320FC">
        <w:instrText xml:space="preserve"> REF _Ref28896546 \r \h </w:instrText>
      </w:r>
      <w:r w:rsidR="003320FC">
        <w:fldChar w:fldCharType="separate"/>
      </w:r>
      <w:r w:rsidR="00E412E8">
        <w:t>[22]</w:t>
      </w:r>
      <w:bookmarkEnd w:id="57"/>
      <w:r w:rsidR="003320FC">
        <w:fldChar w:fldCharType="end"/>
      </w:r>
    </w:p>
    <w:p w14:paraId="1DD6F752" w14:textId="576523B3" w:rsidR="00CB37AD" w:rsidRDefault="007A3F4F" w:rsidP="0002616D">
      <w:pPr>
        <w:pStyle w:val="Nadpis4"/>
      </w:pPr>
      <w:r>
        <w:lastRenderedPageBreak/>
        <w:t>Ekvalizace</w:t>
      </w:r>
      <w:r w:rsidR="00CB37AD">
        <w:t xml:space="preserve"> histogramu</w:t>
      </w:r>
    </w:p>
    <w:p w14:paraId="633B12D0" w14:textId="0022E9D2" w:rsidR="00BA5EB4" w:rsidRDefault="00843461" w:rsidP="00730CB6">
      <w:r>
        <w:t xml:space="preserve">Vychází ze statistických metod zpracování obrazu. Histogram poskytuje základní </w:t>
      </w:r>
      <w:r w:rsidR="000F0E0A">
        <w:t>informaci o úrovni jasu v obraze</w:t>
      </w:r>
      <w:r>
        <w:t>. Ekvalizace histogramu je metoda, která upravuje kontra</w:t>
      </w:r>
      <w:r w:rsidR="000F0E0A">
        <w:t xml:space="preserve">st obrazu s pomocí histogramu. </w:t>
      </w:r>
      <w:r>
        <w:t>Metoda pomáhá k zisku lepší informace z</w:t>
      </w:r>
      <w:r w:rsidR="000F0E0A">
        <w:t xml:space="preserve"> obrazu </w:t>
      </w:r>
      <w:r w:rsidR="00730CB6">
        <w:t>díky zvyšování lokálního kontrastu v obraze, právě když jsou dvě stejné hodnoty jasu blízko u sebe. Díky těmto úpravám je dosaženo lepšího rozložení jednotlivýc</w:t>
      </w:r>
      <w:r w:rsidR="000F0E0A">
        <w:t>h jasových hodnot v histogramu (</w:t>
      </w:r>
      <w:r w:rsidR="000F0E0A">
        <w:fldChar w:fldCharType="begin"/>
      </w:r>
      <w:r w:rsidR="000F0E0A">
        <w:instrText xml:space="preserve"> REF _Ref28797237 \h </w:instrText>
      </w:r>
      <w:r w:rsidR="000F0E0A">
        <w:fldChar w:fldCharType="separate"/>
      </w:r>
      <w:r w:rsidR="00E412E8">
        <w:t xml:space="preserve">Obrázek </w:t>
      </w:r>
      <w:r w:rsidR="00E412E8">
        <w:rPr>
          <w:noProof/>
        </w:rPr>
        <w:t>13</w:t>
      </w:r>
      <w:r w:rsidR="000F0E0A">
        <w:fldChar w:fldCharType="end"/>
      </w:r>
      <w:r w:rsidR="000F0E0A">
        <w:t>)</w:t>
      </w:r>
      <w:r w:rsidRPr="0002616D">
        <w:t>.</w:t>
      </w:r>
      <w:r w:rsidR="00730CB6" w:rsidRPr="0002616D">
        <w:t xml:space="preserve"> </w:t>
      </w:r>
      <w:r w:rsidR="003320FC">
        <w:fldChar w:fldCharType="begin"/>
      </w:r>
      <w:r w:rsidR="003320FC">
        <w:instrText xml:space="preserve"> REF _Ref28896574 \r \h </w:instrText>
      </w:r>
      <w:r w:rsidR="003320FC">
        <w:fldChar w:fldCharType="separate"/>
      </w:r>
      <w:r w:rsidR="00E412E8">
        <w:t>[23]</w:t>
      </w:r>
      <w:r w:rsidR="003320FC">
        <w:fldChar w:fldCharType="end"/>
      </w:r>
    </w:p>
    <w:p w14:paraId="2CFE2BCB" w14:textId="77777777" w:rsidR="00FD2E02" w:rsidRDefault="007A3F4F" w:rsidP="00843461">
      <w:pPr>
        <w:pStyle w:val="3uroven"/>
        <w:keepNext/>
        <w:jc w:val="center"/>
      </w:pPr>
      <w:r>
        <w:rPr>
          <w:noProof/>
        </w:rPr>
        <w:drawing>
          <wp:inline distT="0" distB="0" distL="0" distR="0" wp14:anchorId="10D3C226" wp14:editId="0D839260">
            <wp:extent cx="2857500" cy="1285875"/>
            <wp:effectExtent l="0" t="0" r="0" b="9525"/>
            <wp:docPr id="366" name="Obráze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histogram.png"/>
                    <pic:cNvPicPr/>
                  </pic:nvPicPr>
                  <pic:blipFill>
                    <a:blip r:embed="rId25">
                      <a:extLst>
                        <a:ext uri="{28A0092B-C50C-407E-A947-70E740481C1C}">
                          <a14:useLocalDpi xmlns:a14="http://schemas.microsoft.com/office/drawing/2010/main" val="0"/>
                        </a:ext>
                      </a:extLst>
                    </a:blip>
                    <a:stretch>
                      <a:fillRect/>
                    </a:stretch>
                  </pic:blipFill>
                  <pic:spPr>
                    <a:xfrm>
                      <a:off x="0" y="0"/>
                      <a:ext cx="2857500" cy="1285875"/>
                    </a:xfrm>
                    <a:prstGeom prst="rect">
                      <a:avLst/>
                    </a:prstGeom>
                  </pic:spPr>
                </pic:pic>
              </a:graphicData>
            </a:graphic>
          </wp:inline>
        </w:drawing>
      </w:r>
    </w:p>
    <w:p w14:paraId="6006986E" w14:textId="18F1CE1F" w:rsidR="00EA4236" w:rsidRPr="00EA4236" w:rsidRDefault="00FD2E02" w:rsidP="001E3931">
      <w:pPr>
        <w:pStyle w:val="Titulek"/>
      </w:pPr>
      <w:bookmarkStart w:id="58" w:name="_Ref28797237"/>
      <w:bookmarkStart w:id="59" w:name="_Toc28897367"/>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13</w:t>
      </w:r>
      <w:r w:rsidR="008E64B1">
        <w:rPr>
          <w:noProof/>
        </w:rPr>
        <w:fldChar w:fldCharType="end"/>
      </w:r>
      <w:bookmarkEnd w:id="58"/>
      <w:r>
        <w:t>:</w:t>
      </w:r>
      <w:r w:rsidR="0068297C">
        <w:t xml:space="preserve"> </w:t>
      </w:r>
      <w:r w:rsidR="001B4A41">
        <w:t xml:space="preserve">Ukázka roztažení histogramu od 0 do 255 jasových hodnot </w:t>
      </w:r>
      <w:r w:rsidR="003320FC">
        <w:fldChar w:fldCharType="begin"/>
      </w:r>
      <w:r w:rsidR="003320FC">
        <w:instrText xml:space="preserve"> REF _Ref28896574 \r \h </w:instrText>
      </w:r>
      <w:r w:rsidR="003320FC">
        <w:fldChar w:fldCharType="separate"/>
      </w:r>
      <w:r w:rsidR="00E412E8">
        <w:t>[23]</w:t>
      </w:r>
      <w:bookmarkEnd w:id="59"/>
      <w:r w:rsidR="003320FC">
        <w:fldChar w:fldCharType="end"/>
      </w:r>
    </w:p>
    <w:p w14:paraId="3CB93104" w14:textId="2878B334" w:rsidR="00EA4236" w:rsidRDefault="000F0E0A" w:rsidP="00EA4236">
      <w:pPr>
        <w:ind w:firstLine="708"/>
      </w:pPr>
      <w:r>
        <w:t>Na originálu (</w:t>
      </w:r>
      <w:r w:rsidR="00FB0D8C">
        <w:fldChar w:fldCharType="begin"/>
      </w:r>
      <w:r w:rsidR="00FB0D8C">
        <w:instrText xml:space="preserve"> REF _Ref28851220 \h </w:instrText>
      </w:r>
      <w:r w:rsidR="00FB0D8C">
        <w:fldChar w:fldCharType="separate"/>
      </w:r>
      <w:r w:rsidR="00E412E8">
        <w:t xml:space="preserve">Obrázek </w:t>
      </w:r>
      <w:r w:rsidR="00E412E8">
        <w:rPr>
          <w:noProof/>
        </w:rPr>
        <w:t>14</w:t>
      </w:r>
      <w:r w:rsidR="00FB0D8C">
        <w:fldChar w:fldCharType="end"/>
      </w:r>
      <w:r>
        <w:t>)</w:t>
      </w:r>
      <w:r w:rsidR="00730CB6" w:rsidRPr="0002616D">
        <w:t xml:space="preserve"> </w:t>
      </w:r>
      <w:r w:rsidR="00730CB6">
        <w:t>s</w:t>
      </w:r>
      <w:r w:rsidR="00BA5EB4">
        <w:t xml:space="preserve"> nerozloženými </w:t>
      </w:r>
      <w:r w:rsidR="00730CB6">
        <w:t xml:space="preserve">jasovými </w:t>
      </w:r>
      <w:r w:rsidR="00BA5EB4">
        <w:t xml:space="preserve">hodnotami </w:t>
      </w:r>
      <w:r w:rsidR="00FB0D8C">
        <w:t>přes celý interval</w:t>
      </w:r>
      <w:r w:rsidR="00730CB6">
        <w:t xml:space="preserve"> (od 0 do 255) byla provedena ekvalizace histogramu</w:t>
      </w:r>
      <w:r w:rsidR="00FB0D8C">
        <w:t xml:space="preserve"> (</w:t>
      </w:r>
      <w:r w:rsidR="00FB0D8C">
        <w:fldChar w:fldCharType="begin"/>
      </w:r>
      <w:r w:rsidR="00FB0D8C">
        <w:instrText xml:space="preserve"> REF _Ref28851295 \h </w:instrText>
      </w:r>
      <w:r w:rsidR="00FB0D8C">
        <w:fldChar w:fldCharType="separate"/>
      </w:r>
      <w:r w:rsidR="00E412E8">
        <w:t xml:space="preserve">Obrázek </w:t>
      </w:r>
      <w:r w:rsidR="00E412E8">
        <w:rPr>
          <w:noProof/>
        </w:rPr>
        <w:t>16</w:t>
      </w:r>
      <w:r w:rsidR="00FB0D8C">
        <w:fldChar w:fldCharType="end"/>
      </w:r>
      <w:r w:rsidR="00FB0D8C">
        <w:t>)</w:t>
      </w:r>
      <w:r w:rsidR="00730CB6">
        <w:t>.</w:t>
      </w:r>
      <w:r>
        <w:t xml:space="preserve"> </w:t>
      </w:r>
      <w:r w:rsidR="00FB0D8C">
        <w:fldChar w:fldCharType="begin"/>
      </w:r>
      <w:r w:rsidR="00FB0D8C">
        <w:instrText xml:space="preserve"> REF _Ref28851262 \h </w:instrText>
      </w:r>
      <w:r w:rsidR="00FB0D8C">
        <w:fldChar w:fldCharType="separate"/>
      </w:r>
      <w:r w:rsidR="00E412E8">
        <w:t xml:space="preserve">Obrázek </w:t>
      </w:r>
      <w:r w:rsidR="00E412E8">
        <w:rPr>
          <w:noProof/>
        </w:rPr>
        <w:t>15</w:t>
      </w:r>
      <w:r w:rsidR="00FB0D8C">
        <w:fldChar w:fldCharType="end"/>
      </w:r>
      <w:r w:rsidR="00FB0D8C">
        <w:t xml:space="preserve"> a </w:t>
      </w:r>
      <w:r w:rsidR="00FB0D8C">
        <w:fldChar w:fldCharType="begin"/>
      </w:r>
      <w:r w:rsidR="00FB0D8C">
        <w:instrText xml:space="preserve"> REF _Ref28851275 \h </w:instrText>
      </w:r>
      <w:r w:rsidR="00FB0D8C">
        <w:fldChar w:fldCharType="separate"/>
      </w:r>
      <w:r w:rsidR="00E412E8">
        <w:t xml:space="preserve">Obrázek </w:t>
      </w:r>
      <w:r w:rsidR="00E412E8">
        <w:rPr>
          <w:noProof/>
        </w:rPr>
        <w:t>17</w:t>
      </w:r>
      <w:r w:rsidR="00FB0D8C">
        <w:fldChar w:fldCharType="end"/>
      </w:r>
      <w:r w:rsidR="00FB0D8C">
        <w:t xml:space="preserve"> </w:t>
      </w:r>
      <w:r>
        <w:t>zobrazuje výsledek po ekvalizaci.</w:t>
      </w:r>
    </w:p>
    <w:p w14:paraId="2321A86D" w14:textId="77777777" w:rsidR="001E3931" w:rsidRDefault="001E3931" w:rsidP="001E3931">
      <w:pPr>
        <w:sectPr w:rsidR="001E3931" w:rsidSect="000C3DD2">
          <w:type w:val="continuous"/>
          <w:pgSz w:w="11906" w:h="16838"/>
          <w:pgMar w:top="1701" w:right="1418" w:bottom="1701" w:left="1418" w:header="709" w:footer="709" w:gutter="567"/>
          <w:pgNumType w:start="16"/>
          <w:cols w:space="708"/>
          <w:docGrid w:linePitch="360"/>
        </w:sectPr>
      </w:pPr>
    </w:p>
    <w:p w14:paraId="5D3EA614" w14:textId="3A6DD8C4" w:rsidR="001E3931" w:rsidRPr="00730CB6" w:rsidRDefault="001E3931" w:rsidP="001E3931"/>
    <w:p w14:paraId="7FF4E80A" w14:textId="77777777" w:rsidR="007A09EE" w:rsidRDefault="00FD2E02" w:rsidP="00806769">
      <w:pPr>
        <w:jc w:val="center"/>
      </w:pPr>
      <w:r>
        <w:rPr>
          <w:noProof/>
        </w:rPr>
        <w:drawing>
          <wp:inline distT="0" distB="0" distL="0" distR="0" wp14:anchorId="10B6170D" wp14:editId="5856A2F2">
            <wp:extent cx="2552700" cy="1715221"/>
            <wp:effectExtent l="0" t="0" r="0" b="0"/>
            <wp:docPr id="370" name="Obráze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istogram2.png"/>
                    <pic:cNvPicPr/>
                  </pic:nvPicPr>
                  <pic:blipFill rotWithShape="1">
                    <a:blip r:embed="rId26">
                      <a:extLst>
                        <a:ext uri="{28A0092B-C50C-407E-A947-70E740481C1C}">
                          <a14:useLocalDpi xmlns:a14="http://schemas.microsoft.com/office/drawing/2010/main" val="0"/>
                        </a:ext>
                      </a:extLst>
                    </a:blip>
                    <a:srcRect l="3528" t="4410" r="51735" b="17305"/>
                    <a:stretch/>
                  </pic:blipFill>
                  <pic:spPr bwMode="auto">
                    <a:xfrm>
                      <a:off x="0" y="0"/>
                      <a:ext cx="2557296" cy="1718309"/>
                    </a:xfrm>
                    <a:prstGeom prst="rect">
                      <a:avLst/>
                    </a:prstGeom>
                    <a:ln>
                      <a:noFill/>
                    </a:ln>
                    <a:extLst>
                      <a:ext uri="{53640926-AAD7-44D8-BBD7-CCE9431645EC}">
                        <a14:shadowObscured xmlns:a14="http://schemas.microsoft.com/office/drawing/2010/main"/>
                      </a:ext>
                    </a:extLst>
                  </pic:spPr>
                </pic:pic>
              </a:graphicData>
            </a:graphic>
          </wp:inline>
        </w:drawing>
      </w:r>
    </w:p>
    <w:p w14:paraId="7176D7A4" w14:textId="4C1D1529" w:rsidR="007A09EE" w:rsidRDefault="007A09EE" w:rsidP="007A09EE">
      <w:pPr>
        <w:pStyle w:val="Titulek"/>
      </w:pPr>
      <w:bookmarkStart w:id="60" w:name="_Ref28851220"/>
      <w:bookmarkStart w:id="61" w:name="_Toc28897368"/>
      <w:r>
        <w:t xml:space="preserve">Obrázek </w:t>
      </w:r>
      <w:r w:rsidR="00E56AAD">
        <w:rPr>
          <w:noProof/>
        </w:rPr>
        <w:fldChar w:fldCharType="begin"/>
      </w:r>
      <w:r w:rsidR="00E56AAD">
        <w:rPr>
          <w:noProof/>
        </w:rPr>
        <w:instrText xml:space="preserve"> SEQ Obrázek</w:instrText>
      </w:r>
      <w:r w:rsidR="00E56AAD">
        <w:rPr>
          <w:noProof/>
        </w:rPr>
        <w:instrText xml:space="preserve"> \* ARABIC </w:instrText>
      </w:r>
      <w:r w:rsidR="00E56AAD">
        <w:rPr>
          <w:noProof/>
        </w:rPr>
        <w:fldChar w:fldCharType="separate"/>
      </w:r>
      <w:r w:rsidR="00B47F33">
        <w:rPr>
          <w:noProof/>
        </w:rPr>
        <w:t>14</w:t>
      </w:r>
      <w:r w:rsidR="00E56AAD">
        <w:rPr>
          <w:noProof/>
        </w:rPr>
        <w:fldChar w:fldCharType="end"/>
      </w:r>
      <w:bookmarkEnd w:id="60"/>
      <w:r w:rsidR="005D7A75">
        <w:t xml:space="preserve">: Originální obraz </w:t>
      </w:r>
      <w:r w:rsidR="003320FC">
        <w:fldChar w:fldCharType="begin"/>
      </w:r>
      <w:r w:rsidR="003320FC">
        <w:instrText xml:space="preserve"> REF _Ref28896597 \r \h </w:instrText>
      </w:r>
      <w:r w:rsidR="003320FC">
        <w:fldChar w:fldCharType="separate"/>
      </w:r>
      <w:r w:rsidR="00E412E8">
        <w:t>[24]</w:t>
      </w:r>
      <w:bookmarkEnd w:id="61"/>
      <w:r w:rsidR="003320FC">
        <w:fldChar w:fldCharType="end"/>
      </w:r>
    </w:p>
    <w:p w14:paraId="0551F91B" w14:textId="77777777" w:rsidR="007A09EE" w:rsidRDefault="007A09EE" w:rsidP="00806769">
      <w:pPr>
        <w:keepNext/>
        <w:jc w:val="center"/>
      </w:pPr>
      <w:r>
        <w:rPr>
          <w:noProof/>
        </w:rPr>
        <w:drawing>
          <wp:inline distT="0" distB="0" distL="0" distR="0" wp14:anchorId="14490877" wp14:editId="5AD2AF73">
            <wp:extent cx="2474595" cy="1669415"/>
            <wp:effectExtent l="0" t="0" r="1905" b="6985"/>
            <wp:docPr id="367" name="Obráze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ekval histogram1.png"/>
                    <pic:cNvPicPr/>
                  </pic:nvPicPr>
                  <pic:blipFill rotWithShape="1">
                    <a:blip r:embed="rId27">
                      <a:extLst>
                        <a:ext uri="{28A0092B-C50C-407E-A947-70E740481C1C}">
                          <a14:useLocalDpi xmlns:a14="http://schemas.microsoft.com/office/drawing/2010/main" val="0"/>
                        </a:ext>
                      </a:extLst>
                    </a:blip>
                    <a:srcRect l="1411" t="2778" r="51311" b="18727"/>
                    <a:stretch/>
                  </pic:blipFill>
                  <pic:spPr bwMode="auto">
                    <a:xfrm>
                      <a:off x="0" y="0"/>
                      <a:ext cx="2474595" cy="1669415"/>
                    </a:xfrm>
                    <a:prstGeom prst="rect">
                      <a:avLst/>
                    </a:prstGeom>
                    <a:ln>
                      <a:noFill/>
                    </a:ln>
                    <a:extLst>
                      <a:ext uri="{53640926-AAD7-44D8-BBD7-CCE9431645EC}">
                        <a14:shadowObscured xmlns:a14="http://schemas.microsoft.com/office/drawing/2010/main"/>
                      </a:ext>
                    </a:extLst>
                  </pic:spPr>
                </pic:pic>
              </a:graphicData>
            </a:graphic>
          </wp:inline>
        </w:drawing>
      </w:r>
    </w:p>
    <w:p w14:paraId="3909CD4B" w14:textId="48CC2906" w:rsidR="007A09EE" w:rsidRPr="007A09EE" w:rsidRDefault="007A09EE" w:rsidP="007A09EE">
      <w:pPr>
        <w:pStyle w:val="Titulek"/>
      </w:pPr>
      <w:bookmarkStart w:id="62" w:name="_Ref28851262"/>
      <w:bookmarkStart w:id="63" w:name="_Toc28897369"/>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15</w:t>
      </w:r>
      <w:r w:rsidR="00E56AAD">
        <w:rPr>
          <w:noProof/>
        </w:rPr>
        <w:fldChar w:fldCharType="end"/>
      </w:r>
      <w:bookmarkEnd w:id="62"/>
      <w:r w:rsidR="005D7A75">
        <w:t>: Obraz po ekvalizaci</w:t>
      </w:r>
      <w:r w:rsidR="003320FC">
        <w:t xml:space="preserve"> </w:t>
      </w:r>
      <w:r w:rsidR="003320FC">
        <w:fldChar w:fldCharType="begin"/>
      </w:r>
      <w:r w:rsidR="003320FC">
        <w:instrText xml:space="preserve"> REF _Ref28896597 \r \h </w:instrText>
      </w:r>
      <w:r w:rsidR="003320FC">
        <w:fldChar w:fldCharType="separate"/>
      </w:r>
      <w:r w:rsidR="00E412E8">
        <w:t>[24]</w:t>
      </w:r>
      <w:bookmarkEnd w:id="63"/>
      <w:r w:rsidR="003320FC">
        <w:fldChar w:fldCharType="end"/>
      </w:r>
    </w:p>
    <w:p w14:paraId="223C9E55" w14:textId="77777777" w:rsidR="007A09EE" w:rsidRDefault="007A09EE" w:rsidP="007A09EE"/>
    <w:p w14:paraId="1D9DE02F" w14:textId="77777777" w:rsidR="007A09EE" w:rsidRDefault="00FD2E02" w:rsidP="00806769">
      <w:pPr>
        <w:jc w:val="center"/>
      </w:pPr>
      <w:r>
        <w:rPr>
          <w:noProof/>
        </w:rPr>
        <w:drawing>
          <wp:inline distT="0" distB="0" distL="0" distR="0" wp14:anchorId="68F1DDAE" wp14:editId="31DDC46F">
            <wp:extent cx="2662991" cy="1706245"/>
            <wp:effectExtent l="0" t="0" r="4445" b="8255"/>
            <wp:docPr id="369" name="Obráze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istogram1.png"/>
                    <pic:cNvPicPr/>
                  </pic:nvPicPr>
                  <pic:blipFill rotWithShape="1">
                    <a:blip r:embed="rId26">
                      <a:extLst>
                        <a:ext uri="{28A0092B-C50C-407E-A947-70E740481C1C}">
                          <a14:useLocalDpi xmlns:a14="http://schemas.microsoft.com/office/drawing/2010/main" val="0"/>
                        </a:ext>
                      </a:extLst>
                    </a:blip>
                    <a:srcRect l="51511" t="4410" r="5098" b="23186"/>
                    <a:stretch/>
                  </pic:blipFill>
                  <pic:spPr bwMode="auto">
                    <a:xfrm>
                      <a:off x="0" y="0"/>
                      <a:ext cx="2677752" cy="1715703"/>
                    </a:xfrm>
                    <a:prstGeom prst="rect">
                      <a:avLst/>
                    </a:prstGeom>
                    <a:ln>
                      <a:noFill/>
                    </a:ln>
                    <a:extLst>
                      <a:ext uri="{53640926-AAD7-44D8-BBD7-CCE9431645EC}">
                        <a14:shadowObscured xmlns:a14="http://schemas.microsoft.com/office/drawing/2010/main"/>
                      </a:ext>
                    </a:extLst>
                  </pic:spPr>
                </pic:pic>
              </a:graphicData>
            </a:graphic>
          </wp:inline>
        </w:drawing>
      </w:r>
    </w:p>
    <w:p w14:paraId="4CAE3361" w14:textId="6D49BB29" w:rsidR="007A09EE" w:rsidRDefault="007A09EE" w:rsidP="007A09EE">
      <w:pPr>
        <w:pStyle w:val="Titulek"/>
      </w:pPr>
      <w:bookmarkStart w:id="64" w:name="_Ref28851295"/>
      <w:bookmarkStart w:id="65" w:name="_Toc28897370"/>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16</w:t>
      </w:r>
      <w:r w:rsidR="00E56AAD">
        <w:rPr>
          <w:noProof/>
        </w:rPr>
        <w:fldChar w:fldCharType="end"/>
      </w:r>
      <w:bookmarkEnd w:id="64"/>
      <w:r>
        <w:t>:</w:t>
      </w:r>
      <w:r w:rsidR="005D7A75">
        <w:t xml:space="preserve"> Originální histogram </w:t>
      </w:r>
      <w:r w:rsidR="003320FC">
        <w:fldChar w:fldCharType="begin"/>
      </w:r>
      <w:r w:rsidR="003320FC">
        <w:instrText xml:space="preserve"> REF _Ref28896597 \r \h </w:instrText>
      </w:r>
      <w:r w:rsidR="003320FC">
        <w:fldChar w:fldCharType="separate"/>
      </w:r>
      <w:r w:rsidR="00E412E8">
        <w:t>[24]</w:t>
      </w:r>
      <w:bookmarkEnd w:id="65"/>
      <w:r w:rsidR="003320FC">
        <w:fldChar w:fldCharType="end"/>
      </w:r>
    </w:p>
    <w:p w14:paraId="1DCD9CEB" w14:textId="77777777" w:rsidR="007A09EE" w:rsidRDefault="007A09EE" w:rsidP="00806769">
      <w:pPr>
        <w:jc w:val="center"/>
      </w:pPr>
      <w:r>
        <w:rPr>
          <w:noProof/>
        </w:rPr>
        <w:drawing>
          <wp:inline distT="0" distB="0" distL="0" distR="0" wp14:anchorId="69ADE3A1" wp14:editId="5562C6E4">
            <wp:extent cx="2474595" cy="1655019"/>
            <wp:effectExtent l="0" t="0" r="1905" b="2540"/>
            <wp:docPr id="368" name="Obráze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ekval histogram1.png"/>
                    <pic:cNvPicPr/>
                  </pic:nvPicPr>
                  <pic:blipFill rotWithShape="1">
                    <a:blip r:embed="rId27">
                      <a:extLst>
                        <a:ext uri="{28A0092B-C50C-407E-A947-70E740481C1C}">
                          <a14:useLocalDpi xmlns:a14="http://schemas.microsoft.com/office/drawing/2010/main" val="0"/>
                        </a:ext>
                      </a:extLst>
                    </a:blip>
                    <a:srcRect l="51369" t="4515" r="3047" b="20463"/>
                    <a:stretch/>
                  </pic:blipFill>
                  <pic:spPr bwMode="auto">
                    <a:xfrm>
                      <a:off x="0" y="0"/>
                      <a:ext cx="2474595" cy="1655019"/>
                    </a:xfrm>
                    <a:prstGeom prst="rect">
                      <a:avLst/>
                    </a:prstGeom>
                    <a:ln>
                      <a:noFill/>
                    </a:ln>
                    <a:extLst>
                      <a:ext uri="{53640926-AAD7-44D8-BBD7-CCE9431645EC}">
                        <a14:shadowObscured xmlns:a14="http://schemas.microsoft.com/office/drawing/2010/main"/>
                      </a:ext>
                    </a:extLst>
                  </pic:spPr>
                </pic:pic>
              </a:graphicData>
            </a:graphic>
          </wp:inline>
        </w:drawing>
      </w:r>
    </w:p>
    <w:p w14:paraId="4C6E27FB" w14:textId="06DB49DB" w:rsidR="00FD2E02" w:rsidRDefault="007A09EE" w:rsidP="007A09EE">
      <w:pPr>
        <w:pStyle w:val="Titulek"/>
      </w:pPr>
      <w:bookmarkStart w:id="66" w:name="_Ref28851275"/>
      <w:bookmarkStart w:id="67" w:name="_Toc28897371"/>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17</w:t>
      </w:r>
      <w:r w:rsidR="00E56AAD">
        <w:rPr>
          <w:noProof/>
        </w:rPr>
        <w:fldChar w:fldCharType="end"/>
      </w:r>
      <w:bookmarkEnd w:id="66"/>
      <w:r w:rsidR="005D7A75">
        <w:t xml:space="preserve">: Histogram po ekvalizaci </w:t>
      </w:r>
      <w:r w:rsidR="003320FC">
        <w:fldChar w:fldCharType="begin"/>
      </w:r>
      <w:r w:rsidR="003320FC">
        <w:instrText xml:space="preserve"> REF _Ref28896597 \r \h </w:instrText>
      </w:r>
      <w:r w:rsidR="003320FC">
        <w:fldChar w:fldCharType="separate"/>
      </w:r>
      <w:r w:rsidR="00E412E8">
        <w:t>[24]</w:t>
      </w:r>
      <w:bookmarkEnd w:id="67"/>
      <w:r w:rsidR="003320FC">
        <w:fldChar w:fldCharType="end"/>
      </w:r>
    </w:p>
    <w:p w14:paraId="7C873D62" w14:textId="3CAAE737" w:rsidR="007A09EE" w:rsidRDefault="007A09EE" w:rsidP="007A09EE">
      <w:pPr>
        <w:pStyle w:val="Titulek"/>
        <w:jc w:val="left"/>
        <w:sectPr w:rsidR="007A09EE" w:rsidSect="00806769">
          <w:type w:val="continuous"/>
          <w:pgSz w:w="11906" w:h="16838"/>
          <w:pgMar w:top="1701" w:right="1418" w:bottom="1701" w:left="1418" w:header="709" w:footer="709" w:gutter="567"/>
          <w:pgNumType w:start="1"/>
          <w:cols w:num="2" w:space="281"/>
          <w:docGrid w:linePitch="360"/>
        </w:sectPr>
      </w:pPr>
    </w:p>
    <w:p w14:paraId="4DF5282F" w14:textId="73002C35" w:rsidR="00BE788F" w:rsidRDefault="00BE788F" w:rsidP="00BE788F">
      <w:pPr>
        <w:pStyle w:val="Nadpis2"/>
      </w:pPr>
      <w:bookmarkStart w:id="68" w:name="_Ref28799954"/>
      <w:bookmarkStart w:id="69" w:name="_Toc28855468"/>
      <w:r>
        <w:lastRenderedPageBreak/>
        <w:t>Detekce obličeje</w:t>
      </w:r>
      <w:bookmarkEnd w:id="68"/>
      <w:bookmarkEnd w:id="69"/>
    </w:p>
    <w:p w14:paraId="1802C12A" w14:textId="505C9283" w:rsidR="00EA4236" w:rsidRPr="00EA4236" w:rsidRDefault="00BE788F" w:rsidP="00BA4AE6">
      <w:pPr>
        <w:pStyle w:val="Odstavecprvn"/>
      </w:pPr>
      <w:r>
        <w:t>K detekci obličeje je použita knihovna OpenCV s funkcí Haar Cascade, což jsou Haar</w:t>
      </w:r>
      <w:r w:rsidR="00084CB4">
        <w:t>ovi</w:t>
      </w:r>
      <w:r>
        <w:t xml:space="preserve"> příznaky s kaskádou klasifikátorů. Tento algoritmus navrhl Paul Viola a Michael Jones v příspěvku </w:t>
      </w:r>
      <w:r w:rsidRPr="00BE788F">
        <w:rPr>
          <w:i/>
        </w:rPr>
        <w:t>„Rapid Object D</w:t>
      </w:r>
      <w:r>
        <w:rPr>
          <w:i/>
        </w:rPr>
        <w:t>etection using Boosted Cascade o</w:t>
      </w:r>
      <w:r w:rsidRPr="00BE788F">
        <w:rPr>
          <w:i/>
        </w:rPr>
        <w:t>f Simple Features</w:t>
      </w:r>
      <w:r>
        <w:t xml:space="preserve">“ v roce 2001. Jedná se o metodu </w:t>
      </w:r>
      <w:r w:rsidR="00376A45">
        <w:t>strojové učení s kaskádní funkcí natrénovanou na množině pozitivních a negativních obrazů. Knihovna OpenCV nabízí předem natrénované algoritmy této kaskády uspořádané do kategorií (obličej, končetiny atd.) v závislosti na obrázcích, na kterých jsou trénovány.</w:t>
      </w:r>
      <w:r w:rsidR="003320FC">
        <w:t xml:space="preserve"> </w:t>
      </w:r>
      <w:r w:rsidR="003320FC">
        <w:fldChar w:fldCharType="begin"/>
      </w:r>
      <w:r w:rsidR="003320FC">
        <w:instrText xml:space="preserve"> REF _Ref28896638 \r \h </w:instrText>
      </w:r>
      <w:r w:rsidR="003320FC">
        <w:fldChar w:fldCharType="separate"/>
      </w:r>
      <w:r w:rsidR="00E412E8">
        <w:t>[25]</w:t>
      </w:r>
      <w:r w:rsidR="003320FC">
        <w:fldChar w:fldCharType="end"/>
      </w:r>
    </w:p>
    <w:p w14:paraId="407D0A59" w14:textId="05E0C1F8" w:rsidR="00EA4236" w:rsidRDefault="00B13FF6" w:rsidP="00BA4AE6">
      <w:pPr>
        <w:pStyle w:val="Odstavecdal"/>
      </w:pPr>
      <w:r>
        <w:t xml:space="preserve">Hlavní myšlenkou Haarových kaskád je extrakce </w:t>
      </w:r>
      <w:r w:rsidR="00296B4D" w:rsidRPr="00296B4D">
        <w:t>příznaků</w:t>
      </w:r>
      <w:r>
        <w:rPr>
          <w:color w:val="FF0000"/>
        </w:rPr>
        <w:t xml:space="preserve"> </w:t>
      </w:r>
      <w:r w:rsidR="005201D0">
        <w:t>z obrazu</w:t>
      </w:r>
      <w:r>
        <w:t xml:space="preserve"> pomocí </w:t>
      </w:r>
      <w:r w:rsidR="00D846A0">
        <w:t xml:space="preserve">mnoha </w:t>
      </w:r>
      <w:r w:rsidR="005201D0">
        <w:t>filtrů. O</w:t>
      </w:r>
      <w:r w:rsidR="00296B4D">
        <w:t xml:space="preserve">značují </w:t>
      </w:r>
      <w:r w:rsidR="005201D0">
        <w:t xml:space="preserve">se </w:t>
      </w:r>
      <w:r w:rsidR="00296B4D">
        <w:t>jako Haarovi příznaky</w:t>
      </w:r>
      <w:r w:rsidR="000F0E0A">
        <w:t xml:space="preserve"> (viz </w:t>
      </w:r>
      <w:r w:rsidR="000F0E0A">
        <w:fldChar w:fldCharType="begin"/>
      </w:r>
      <w:r w:rsidR="000F0E0A">
        <w:instrText xml:space="preserve"> REF _Ref28797449 \h </w:instrText>
      </w:r>
      <w:r w:rsidR="000F0E0A">
        <w:fldChar w:fldCharType="separate"/>
      </w:r>
      <w:r w:rsidR="00E412E8">
        <w:t xml:space="preserve">Obrázek </w:t>
      </w:r>
      <w:r w:rsidR="00E412E8">
        <w:rPr>
          <w:noProof/>
        </w:rPr>
        <w:t>18</w:t>
      </w:r>
      <w:r w:rsidR="000F0E0A">
        <w:fldChar w:fldCharType="end"/>
      </w:r>
      <w:r w:rsidR="000F0E0A">
        <w:t>) a p</w:t>
      </w:r>
      <w:r>
        <w:t>osunují</w:t>
      </w:r>
      <w:r w:rsidR="00D846A0">
        <w:t xml:space="preserve"> se po </w:t>
      </w:r>
      <w:r w:rsidR="000F0E0A">
        <w:t xml:space="preserve">celém </w:t>
      </w:r>
      <w:r w:rsidR="00D846A0">
        <w:t>obraze</w:t>
      </w:r>
      <w:r w:rsidR="003308BD">
        <w:t>.</w:t>
      </w:r>
    </w:p>
    <w:p w14:paraId="781138FE" w14:textId="77777777" w:rsidR="000F0E0A" w:rsidRDefault="000F0E0A" w:rsidP="001E3931">
      <w:pPr>
        <w:pStyle w:val="Odstavecdal"/>
        <w:ind w:firstLine="0"/>
        <w:jc w:val="center"/>
      </w:pPr>
      <w:r>
        <w:rPr>
          <w:noProof/>
        </w:rPr>
        <w:drawing>
          <wp:inline distT="0" distB="0" distL="0" distR="0" wp14:anchorId="52AFBBAC" wp14:editId="3ABFA02F">
            <wp:extent cx="2125461" cy="1800000"/>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arovi_featury_1.jpg"/>
                    <pic:cNvPicPr/>
                  </pic:nvPicPr>
                  <pic:blipFill>
                    <a:blip r:embed="rId28">
                      <a:extLst>
                        <a:ext uri="{28A0092B-C50C-407E-A947-70E740481C1C}">
                          <a14:useLocalDpi xmlns:a14="http://schemas.microsoft.com/office/drawing/2010/main" val="0"/>
                        </a:ext>
                      </a:extLst>
                    </a:blip>
                    <a:stretch>
                      <a:fillRect/>
                    </a:stretch>
                  </pic:blipFill>
                  <pic:spPr>
                    <a:xfrm>
                      <a:off x="0" y="0"/>
                      <a:ext cx="2125461" cy="1800000"/>
                    </a:xfrm>
                    <a:prstGeom prst="rect">
                      <a:avLst/>
                    </a:prstGeom>
                  </pic:spPr>
                </pic:pic>
              </a:graphicData>
            </a:graphic>
          </wp:inline>
        </w:drawing>
      </w:r>
    </w:p>
    <w:p w14:paraId="2BE7D633" w14:textId="6BCC8C21" w:rsidR="000F0E0A" w:rsidRDefault="000F0E0A" w:rsidP="001E3931">
      <w:pPr>
        <w:pStyle w:val="Titulek"/>
      </w:pPr>
      <w:bookmarkStart w:id="70" w:name="_Ref28797449"/>
      <w:bookmarkStart w:id="71" w:name="_Toc28897372"/>
      <w:r>
        <w:t xml:space="preserve">Obrázek </w:t>
      </w:r>
      <w:r>
        <w:rPr>
          <w:noProof/>
        </w:rPr>
        <w:fldChar w:fldCharType="begin"/>
      </w:r>
      <w:r>
        <w:rPr>
          <w:noProof/>
        </w:rPr>
        <w:instrText xml:space="preserve"> SEQ Obrázek \* ARABIC </w:instrText>
      </w:r>
      <w:r>
        <w:rPr>
          <w:noProof/>
        </w:rPr>
        <w:fldChar w:fldCharType="separate"/>
      </w:r>
      <w:r w:rsidR="00B47F33">
        <w:rPr>
          <w:noProof/>
        </w:rPr>
        <w:t>18</w:t>
      </w:r>
      <w:r>
        <w:rPr>
          <w:noProof/>
        </w:rPr>
        <w:fldChar w:fldCharType="end"/>
      </w:r>
      <w:bookmarkEnd w:id="70"/>
      <w:r>
        <w:t xml:space="preserve">: </w:t>
      </w:r>
      <w:r w:rsidR="000D5570">
        <w:t xml:space="preserve">Filtry pro extrakci příznaků </w:t>
      </w:r>
      <w:r w:rsidR="003320FC">
        <w:fldChar w:fldCharType="begin"/>
      </w:r>
      <w:r w:rsidR="003320FC">
        <w:instrText xml:space="preserve"> REF _Ref28896638 \r \h </w:instrText>
      </w:r>
      <w:r w:rsidR="003320FC">
        <w:fldChar w:fldCharType="separate"/>
      </w:r>
      <w:r w:rsidR="00E412E8">
        <w:t>[25]</w:t>
      </w:r>
      <w:bookmarkEnd w:id="71"/>
      <w:r w:rsidR="003320FC">
        <w:fldChar w:fldCharType="end"/>
      </w:r>
    </w:p>
    <w:p w14:paraId="595432FA" w14:textId="7838624E" w:rsidR="00524152" w:rsidRDefault="00FC76F9" w:rsidP="00BA4AE6">
      <w:pPr>
        <w:pStyle w:val="Odstavecdal"/>
      </w:pPr>
      <w:r>
        <w:t>P</w:t>
      </w:r>
      <w:r w:rsidR="000F0E0A">
        <w:t>okud je</w:t>
      </w:r>
      <w:r>
        <w:t xml:space="preserve"> použit</w:t>
      </w:r>
      <w:r w:rsidR="00296B4D">
        <w:t xml:space="preserve"> hranový příznak </w:t>
      </w:r>
      <w:r w:rsidR="00296B4D" w:rsidRPr="002053B1">
        <w:rPr>
          <w:i/>
          <w:iCs/>
        </w:rPr>
        <w:t>a)</w:t>
      </w:r>
      <w:r w:rsidR="00296B4D">
        <w:t xml:space="preserve"> </w:t>
      </w:r>
      <w:r w:rsidR="002053B1">
        <w:rPr>
          <w:i/>
          <w:iCs/>
        </w:rPr>
        <w:t xml:space="preserve">hrany </w:t>
      </w:r>
      <w:r w:rsidR="00296B4D">
        <w:t>z</w:t>
      </w:r>
      <w:r w:rsidR="00524152">
        <w:t> </w:t>
      </w:r>
      <w:r w:rsidR="003308BD">
        <w:t>obrázku 1</w:t>
      </w:r>
      <w:r w:rsidR="008A42C1">
        <w:t>8</w:t>
      </w:r>
      <w:r w:rsidRPr="0002616D">
        <w:t xml:space="preserve"> </w:t>
      </w:r>
      <w:r>
        <w:t>a aplikován</w:t>
      </w:r>
      <w:r w:rsidR="00296B4D">
        <w:t xml:space="preserve"> na </w:t>
      </w:r>
      <w:r w:rsidR="008A42C1">
        <w:fldChar w:fldCharType="begin"/>
      </w:r>
      <w:r w:rsidR="008A42C1">
        <w:instrText xml:space="preserve"> REF _Ref28797772 \h </w:instrText>
      </w:r>
      <w:r w:rsidR="008A42C1">
        <w:fldChar w:fldCharType="separate"/>
      </w:r>
      <w:r w:rsidR="00E412E8">
        <w:t xml:space="preserve">Obrázek </w:t>
      </w:r>
      <w:r w:rsidR="00E412E8">
        <w:rPr>
          <w:noProof/>
        </w:rPr>
        <w:t>19</w:t>
      </w:r>
      <w:r w:rsidR="008A42C1">
        <w:fldChar w:fldCharType="end"/>
      </w:r>
      <w:r w:rsidRPr="0002616D">
        <w:t xml:space="preserve">, </w:t>
      </w:r>
      <w:r>
        <w:t>výstupem je hodnota</w:t>
      </w:r>
      <w:r w:rsidR="00296B4D">
        <w:t xml:space="preserve"> s velkou pravděpodobností výskytu hrany v tomto bodě, neboť se zde o</w:t>
      </w:r>
      <w:r>
        <w:t>pravdu nachází hrana, kterou</w:t>
      </w:r>
      <w:r w:rsidR="000F0E0A">
        <w:t xml:space="preserve"> filtr kopíruje.</w:t>
      </w:r>
    </w:p>
    <w:p w14:paraId="29BE7069" w14:textId="77777777" w:rsidR="000F0E0A" w:rsidRDefault="000F0E0A" w:rsidP="001E3931">
      <w:pPr>
        <w:pStyle w:val="Odstavecdal"/>
        <w:ind w:firstLine="0"/>
        <w:jc w:val="center"/>
      </w:pPr>
      <w:r>
        <w:rPr>
          <w:noProof/>
        </w:rPr>
        <w:drawing>
          <wp:inline distT="0" distB="0" distL="0" distR="0" wp14:anchorId="2227E360" wp14:editId="6F4AA553">
            <wp:extent cx="1399322" cy="1800000"/>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9322" cy="1800000"/>
                    </a:xfrm>
                    <a:prstGeom prst="rect">
                      <a:avLst/>
                    </a:prstGeom>
                    <a:noFill/>
                    <a:ln>
                      <a:noFill/>
                    </a:ln>
                  </pic:spPr>
                </pic:pic>
              </a:graphicData>
            </a:graphic>
          </wp:inline>
        </w:drawing>
      </w:r>
    </w:p>
    <w:p w14:paraId="3F0DA681" w14:textId="5A2820FE" w:rsidR="000F0E0A" w:rsidRDefault="000F0E0A" w:rsidP="001E3931">
      <w:pPr>
        <w:pStyle w:val="Titulek"/>
      </w:pPr>
      <w:bookmarkStart w:id="72" w:name="_Ref28797772"/>
      <w:bookmarkStart w:id="73" w:name="_Toc28897373"/>
      <w:r>
        <w:t xml:space="preserve">Obrázek </w:t>
      </w:r>
      <w:r>
        <w:rPr>
          <w:noProof/>
        </w:rPr>
        <w:fldChar w:fldCharType="begin"/>
      </w:r>
      <w:r>
        <w:rPr>
          <w:noProof/>
        </w:rPr>
        <w:instrText xml:space="preserve"> SEQ Obrázek \* ARABIC </w:instrText>
      </w:r>
      <w:r>
        <w:rPr>
          <w:noProof/>
        </w:rPr>
        <w:fldChar w:fldCharType="separate"/>
      </w:r>
      <w:r w:rsidR="00B47F33">
        <w:rPr>
          <w:noProof/>
        </w:rPr>
        <w:t>19</w:t>
      </w:r>
      <w:r>
        <w:rPr>
          <w:noProof/>
        </w:rPr>
        <w:fldChar w:fldCharType="end"/>
      </w:r>
      <w:bookmarkEnd w:id="72"/>
      <w:r>
        <w:t xml:space="preserve">: Ukázka detekce hrany </w:t>
      </w:r>
      <w:r w:rsidR="003320FC">
        <w:fldChar w:fldCharType="begin"/>
      </w:r>
      <w:r w:rsidR="003320FC">
        <w:instrText xml:space="preserve"> REF _Ref28896672 \r \h </w:instrText>
      </w:r>
      <w:r w:rsidR="003320FC">
        <w:fldChar w:fldCharType="separate"/>
      </w:r>
      <w:r w:rsidR="00E412E8">
        <w:t>[26]</w:t>
      </w:r>
      <w:bookmarkEnd w:id="73"/>
      <w:r w:rsidR="003320FC">
        <w:fldChar w:fldCharType="end"/>
      </w:r>
    </w:p>
    <w:p w14:paraId="7ED95D53" w14:textId="650E907C" w:rsidR="00EA4236" w:rsidRDefault="00A94787" w:rsidP="0002616D">
      <w:pPr>
        <w:ind w:firstLine="708"/>
        <w:rPr>
          <w:noProof/>
        </w:rPr>
      </w:pPr>
      <w:r>
        <w:rPr>
          <w:noProof/>
        </w:rPr>
        <w:t>Takových výpočtů zde probíhá mnoho, proto se proces zefektivnil pomocí sumačních map</w:t>
      </w:r>
      <w:r w:rsidR="00310A70">
        <w:rPr>
          <w:noProof/>
        </w:rPr>
        <w:t xml:space="preserve"> a další optimalizace</w:t>
      </w:r>
      <w:r w:rsidR="003308BD">
        <w:rPr>
          <w:noProof/>
        </w:rPr>
        <w:t>, tím</w:t>
      </w:r>
      <w:r w:rsidR="00D01038">
        <w:rPr>
          <w:noProof/>
        </w:rPr>
        <w:t xml:space="preserve"> je</w:t>
      </w:r>
      <w:r>
        <w:rPr>
          <w:noProof/>
        </w:rPr>
        <w:t xml:space="preserve"> umož</w:t>
      </w:r>
      <w:r w:rsidR="00D01038">
        <w:rPr>
          <w:noProof/>
        </w:rPr>
        <w:t>něna filtrace</w:t>
      </w:r>
      <w:r>
        <w:rPr>
          <w:noProof/>
        </w:rPr>
        <w:t xml:space="preserve"> libov</w:t>
      </w:r>
      <w:r w:rsidR="00F16895">
        <w:rPr>
          <w:noProof/>
        </w:rPr>
        <w:t>olně velké oblasti. Cí</w:t>
      </w:r>
      <w:r w:rsidR="00D846A0">
        <w:rPr>
          <w:noProof/>
        </w:rPr>
        <w:t>lem je snížit výpočty potřebné</w:t>
      </w:r>
      <w:r w:rsidR="00F16895">
        <w:rPr>
          <w:noProof/>
        </w:rPr>
        <w:t xml:space="preserve"> k</w:t>
      </w:r>
      <w:r w:rsidR="00D846A0">
        <w:rPr>
          <w:noProof/>
        </w:rPr>
        <w:t> </w:t>
      </w:r>
      <w:r w:rsidR="00D01038">
        <w:rPr>
          <w:noProof/>
        </w:rPr>
        <w:t>zi</w:t>
      </w:r>
      <w:r w:rsidR="00D846A0">
        <w:rPr>
          <w:noProof/>
        </w:rPr>
        <w:t xml:space="preserve">sku </w:t>
      </w:r>
      <w:r w:rsidR="00310A70">
        <w:rPr>
          <w:noProof/>
        </w:rPr>
        <w:t>sumy</w:t>
      </w:r>
      <w:r w:rsidR="00F16895">
        <w:rPr>
          <w:noProof/>
        </w:rPr>
        <w:t xml:space="preserve"> intenzit pixelů v</w:t>
      </w:r>
      <w:r w:rsidR="00D846A0">
        <w:rPr>
          <w:noProof/>
        </w:rPr>
        <w:t> </w:t>
      </w:r>
      <w:r w:rsidR="00310A70">
        <w:rPr>
          <w:noProof/>
        </w:rPr>
        <w:t>okně</w:t>
      </w:r>
      <w:r w:rsidR="00D846A0">
        <w:rPr>
          <w:noProof/>
        </w:rPr>
        <w:t xml:space="preserve">, </w:t>
      </w:r>
      <w:r w:rsidR="00310A70">
        <w:rPr>
          <w:noProof/>
        </w:rPr>
        <w:t>vybrat pouze relevantní příznaky a vhodně optimalizovat algoritmus.</w:t>
      </w:r>
      <w:r w:rsidR="00D846A0">
        <w:rPr>
          <w:noProof/>
        </w:rPr>
        <w:t xml:space="preserve"> K</w:t>
      </w:r>
      <w:r w:rsidR="00310A70">
        <w:rPr>
          <w:noProof/>
        </w:rPr>
        <w:t>oncept E</w:t>
      </w:r>
      <w:r w:rsidR="00D846A0">
        <w:rPr>
          <w:noProof/>
        </w:rPr>
        <w:t>nsembilgovy metody</w:t>
      </w:r>
      <w:r w:rsidR="00310A70">
        <w:rPr>
          <w:noProof/>
        </w:rPr>
        <w:t xml:space="preserve"> kombinuje mnoho slabších algoritmů čímž vytváří jeden velmi silný.</w:t>
      </w:r>
      <w:r w:rsidR="00D01038">
        <w:rPr>
          <w:noProof/>
        </w:rPr>
        <w:t xml:space="preserve"> </w:t>
      </w:r>
      <w:r w:rsidR="00D846A0">
        <w:rPr>
          <w:noProof/>
        </w:rPr>
        <w:t>Kaskáda klasifikátorů nepo</w:t>
      </w:r>
      <w:r w:rsidR="0021330B">
        <w:rPr>
          <w:noProof/>
        </w:rPr>
        <w:t>užívá všechny funkce na celý obraz</w:t>
      </w:r>
      <w:r w:rsidR="00D846A0">
        <w:rPr>
          <w:noProof/>
        </w:rPr>
        <w:t>, ale seskupuje funkce v </w:t>
      </w:r>
      <w:r w:rsidR="0021330B">
        <w:rPr>
          <w:noProof/>
        </w:rPr>
        <w:t>obrazu</w:t>
      </w:r>
      <w:r w:rsidR="00D846A0">
        <w:rPr>
          <w:noProof/>
        </w:rPr>
        <w:t xml:space="preserve"> do </w:t>
      </w:r>
      <w:r w:rsidR="00D846A0">
        <w:rPr>
          <w:noProof/>
        </w:rPr>
        <w:lastRenderedPageBreak/>
        <w:t>různých fází. Pokud okno neprojde prvním nejjednodušším algoritmem, tak je zahozeno a do dalších funkcí už nevstupuje. Správným výsledkem je okno, které projde všechny fáze</w:t>
      </w:r>
      <w:r w:rsidR="003308BD">
        <w:rPr>
          <w:noProof/>
        </w:rPr>
        <w:t xml:space="preserve">. </w:t>
      </w:r>
      <w:r w:rsidR="003320FC">
        <w:rPr>
          <w:noProof/>
        </w:rPr>
        <w:fldChar w:fldCharType="begin"/>
      </w:r>
      <w:r w:rsidR="003320FC">
        <w:rPr>
          <w:noProof/>
        </w:rPr>
        <w:instrText xml:space="preserve"> REF _Ref28896672 \r \h </w:instrText>
      </w:r>
      <w:r w:rsidR="003320FC">
        <w:rPr>
          <w:noProof/>
        </w:rPr>
      </w:r>
      <w:r w:rsidR="003320FC">
        <w:rPr>
          <w:noProof/>
        </w:rPr>
        <w:fldChar w:fldCharType="separate"/>
      </w:r>
      <w:r w:rsidR="00E412E8">
        <w:rPr>
          <w:noProof/>
        </w:rPr>
        <w:t>[26]</w:t>
      </w:r>
      <w:r w:rsidR="003320FC">
        <w:rPr>
          <w:noProof/>
        </w:rPr>
        <w:fldChar w:fldCharType="end"/>
      </w:r>
    </w:p>
    <w:p w14:paraId="1755ED79" w14:textId="77777777" w:rsidR="00C15E9E" w:rsidRDefault="00C15E9E" w:rsidP="00C15E9E">
      <w:pPr>
        <w:keepNext/>
        <w:jc w:val="center"/>
      </w:pPr>
      <w:r>
        <w:rPr>
          <w:noProof/>
        </w:rPr>
        <w:drawing>
          <wp:inline distT="0" distB="0" distL="0" distR="0" wp14:anchorId="206452B8" wp14:editId="32FC3717">
            <wp:extent cx="2100000" cy="2700000"/>
            <wp:effectExtent l="0" t="0" r="0" b="5715"/>
            <wp:docPr id="9" name="Obrázek 9" descr="Obsah obrázku osoba, oblečení, obloha,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30">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73DE3A2D" w14:textId="714B0B11" w:rsidR="00F0079C" w:rsidRDefault="00C15E9E" w:rsidP="00FB0D8C">
      <w:pPr>
        <w:pStyle w:val="Titulek"/>
      </w:pPr>
      <w:bookmarkStart w:id="74" w:name="_Ref28797944"/>
      <w:bookmarkStart w:id="75" w:name="_Toc28897374"/>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20</w:t>
      </w:r>
      <w:r w:rsidR="008E64B1">
        <w:rPr>
          <w:noProof/>
        </w:rPr>
        <w:fldChar w:fldCharType="end"/>
      </w:r>
      <w:bookmarkEnd w:id="74"/>
      <w:r>
        <w:t>: Výsledek detekce obličeje po extrakci Haar přízna</w:t>
      </w:r>
      <w:r w:rsidR="000D5570">
        <w:t>ků s kaskádovou klasifikací</w:t>
      </w:r>
      <w:r w:rsidR="003320FC">
        <w:t xml:space="preserve"> </w:t>
      </w:r>
      <w:r w:rsidR="003320FC">
        <w:fldChar w:fldCharType="begin"/>
      </w:r>
      <w:r w:rsidR="003320FC">
        <w:instrText xml:space="preserve"> REF _Ref28896694 \r \h </w:instrText>
      </w:r>
      <w:r w:rsidR="003320FC">
        <w:fldChar w:fldCharType="separate"/>
      </w:r>
      <w:r w:rsidR="00E412E8">
        <w:t>[27]</w:t>
      </w:r>
      <w:bookmarkEnd w:id="75"/>
      <w:r w:rsidR="003320FC">
        <w:fldChar w:fldCharType="end"/>
      </w:r>
    </w:p>
    <w:p w14:paraId="60C7ABF4" w14:textId="240FEB5B" w:rsidR="00075CE4" w:rsidRDefault="00C15E9E" w:rsidP="002B0B69">
      <w:pPr>
        <w:ind w:firstLine="708"/>
        <w:rPr>
          <w:noProof/>
        </w:rPr>
      </w:pPr>
      <w:r>
        <w:rPr>
          <w:noProof/>
        </w:rPr>
        <w:t>V algoritmu je vybrána největší nalezená oblast ubličeje, neboť v některých případech detekce, byly falešně detekovány struktury podobné obličeji. Toto se dělo nějčastěji ve videích se špatným osvětlením. Oblasti falešné detekce měly vždy menší plochu než oblasti správné detekce obličeje. Proto je vybrána vždy největší oblast</w:t>
      </w:r>
      <w:r w:rsidR="003308BD">
        <w:rPr>
          <w:noProof/>
        </w:rPr>
        <w:t xml:space="preserve"> (</w:t>
      </w:r>
      <w:r w:rsidR="003308BD">
        <w:rPr>
          <w:noProof/>
        </w:rPr>
        <w:fldChar w:fldCharType="begin"/>
      </w:r>
      <w:r w:rsidR="003308BD">
        <w:rPr>
          <w:noProof/>
        </w:rPr>
        <w:instrText xml:space="preserve"> REF _Ref28797944 \h </w:instrText>
      </w:r>
      <w:r w:rsidR="003308BD">
        <w:rPr>
          <w:noProof/>
        </w:rPr>
      </w:r>
      <w:r w:rsidR="003308BD">
        <w:rPr>
          <w:noProof/>
        </w:rPr>
        <w:fldChar w:fldCharType="separate"/>
      </w:r>
      <w:r w:rsidR="00E412E8">
        <w:t xml:space="preserve">Obrázek </w:t>
      </w:r>
      <w:r w:rsidR="00E412E8">
        <w:rPr>
          <w:noProof/>
        </w:rPr>
        <w:t>20</w:t>
      </w:r>
      <w:r w:rsidR="003308BD">
        <w:rPr>
          <w:noProof/>
        </w:rPr>
        <w:fldChar w:fldCharType="end"/>
      </w:r>
      <w:r w:rsidR="003308BD">
        <w:rPr>
          <w:noProof/>
        </w:rPr>
        <w:t>).</w:t>
      </w:r>
    </w:p>
    <w:p w14:paraId="7E89796A" w14:textId="3A5651FD" w:rsidR="002B0B69" w:rsidRDefault="00EA4236" w:rsidP="002B0B69">
      <w:pPr>
        <w:ind w:firstLine="708"/>
        <w:rPr>
          <w:noProof/>
        </w:rPr>
      </w:pPr>
      <w:r>
        <w:rPr>
          <w:noProof/>
        </w:rPr>
        <w:t xml:space="preserve">Vstupem funkce je obraz a </w:t>
      </w:r>
      <w:r w:rsidR="008C71D6">
        <w:rPr>
          <w:noProof/>
        </w:rPr>
        <w:t>Haa</w:t>
      </w:r>
      <w:r>
        <w:rPr>
          <w:noProof/>
        </w:rPr>
        <w:t>rovy příznaky pro detekci obličeje, výstupem je ořezaná č</w:t>
      </w:r>
      <w:r w:rsidR="003308BD">
        <w:rPr>
          <w:noProof/>
        </w:rPr>
        <w:t xml:space="preserve">ást obličeje. Vývojový diagram pro funkci detekce obličeje </w:t>
      </w:r>
      <w:r w:rsidR="00615065">
        <w:rPr>
          <w:noProof/>
        </w:rPr>
        <w:t>interpretuje</w:t>
      </w:r>
      <w:r w:rsidR="003308BD">
        <w:rPr>
          <w:noProof/>
        </w:rPr>
        <w:t xml:space="preserve"> </w:t>
      </w:r>
      <w:r w:rsidR="003308BD">
        <w:rPr>
          <w:noProof/>
        </w:rPr>
        <w:fldChar w:fldCharType="begin"/>
      </w:r>
      <w:r w:rsidR="003308BD">
        <w:rPr>
          <w:noProof/>
        </w:rPr>
        <w:instrText xml:space="preserve"> REF _Ref28798214 \h </w:instrText>
      </w:r>
      <w:r w:rsidR="003308BD">
        <w:rPr>
          <w:noProof/>
        </w:rPr>
      </w:r>
      <w:r w:rsidR="003308BD">
        <w:rPr>
          <w:noProof/>
        </w:rPr>
        <w:fldChar w:fldCharType="separate"/>
      </w:r>
      <w:r w:rsidR="00E412E8">
        <w:t xml:space="preserve">Obrázek </w:t>
      </w:r>
      <w:r w:rsidR="00E412E8">
        <w:rPr>
          <w:noProof/>
        </w:rPr>
        <w:t>21</w:t>
      </w:r>
      <w:r w:rsidR="003308BD">
        <w:rPr>
          <w:noProof/>
        </w:rPr>
        <w:fldChar w:fldCharType="end"/>
      </w:r>
      <w:r w:rsidRPr="00F0079C">
        <w:rPr>
          <w:noProof/>
        </w:rPr>
        <w:t>.</w:t>
      </w:r>
    </w:p>
    <w:p w14:paraId="18761A32" w14:textId="2FAE5567" w:rsidR="00EA4236" w:rsidRDefault="00002E16" w:rsidP="00002E16">
      <w:pPr>
        <w:jc w:val="center"/>
        <w:rPr>
          <w:noProof/>
        </w:rPr>
      </w:pPr>
      <w:r>
        <w:rPr>
          <w:noProof/>
        </w:rPr>
        <w:drawing>
          <wp:inline distT="0" distB="0" distL="0" distR="0" wp14:anchorId="4E0F2191" wp14:editId="65F6E1AF">
            <wp:extent cx="3105150" cy="3105150"/>
            <wp:effectExtent l="0" t="0" r="0" b="0"/>
            <wp:docPr id="377" name="Obráze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detekce_obliceje (1).png"/>
                    <pic:cNvPicPr/>
                  </pic:nvPicPr>
                  <pic:blipFill>
                    <a:blip r:embed="rId31">
                      <a:extLst>
                        <a:ext uri="{28A0092B-C50C-407E-A947-70E740481C1C}">
                          <a14:useLocalDpi xmlns:a14="http://schemas.microsoft.com/office/drawing/2010/main" val="0"/>
                        </a:ext>
                      </a:extLst>
                    </a:blip>
                    <a:stretch>
                      <a:fillRect/>
                    </a:stretch>
                  </pic:blipFill>
                  <pic:spPr>
                    <a:xfrm>
                      <a:off x="0" y="0"/>
                      <a:ext cx="3105370" cy="3105370"/>
                    </a:xfrm>
                    <a:prstGeom prst="rect">
                      <a:avLst/>
                    </a:prstGeom>
                  </pic:spPr>
                </pic:pic>
              </a:graphicData>
            </a:graphic>
          </wp:inline>
        </w:drawing>
      </w:r>
    </w:p>
    <w:p w14:paraId="4806BE99" w14:textId="21E4C8E0" w:rsidR="00EA4236" w:rsidRPr="003308BD" w:rsidRDefault="00EA4236" w:rsidP="002F233D">
      <w:pPr>
        <w:pStyle w:val="Titulek"/>
      </w:pPr>
      <w:bookmarkStart w:id="76" w:name="_Ref28798214"/>
      <w:bookmarkStart w:id="77" w:name="_Toc28897375"/>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21</w:t>
      </w:r>
      <w:r w:rsidR="008E64B1">
        <w:rPr>
          <w:noProof/>
        </w:rPr>
        <w:fldChar w:fldCharType="end"/>
      </w:r>
      <w:bookmarkEnd w:id="76"/>
      <w:r>
        <w:t>: Vývojový diagram funkce detekce obličeje</w:t>
      </w:r>
      <w:bookmarkEnd w:id="77"/>
    </w:p>
    <w:p w14:paraId="70E742F2" w14:textId="68ACD57A" w:rsidR="00BE788F" w:rsidRPr="00BE788F" w:rsidRDefault="00BE788F" w:rsidP="00BE788F">
      <w:pPr>
        <w:pStyle w:val="Nadpis2"/>
      </w:pPr>
      <w:bookmarkStart w:id="78" w:name="_Ref28796626"/>
      <w:bookmarkStart w:id="79" w:name="_Ref28799956"/>
      <w:bookmarkStart w:id="80" w:name="_Toc28855469"/>
      <w:r>
        <w:lastRenderedPageBreak/>
        <w:t>Detekce očí</w:t>
      </w:r>
      <w:bookmarkEnd w:id="78"/>
      <w:bookmarkEnd w:id="79"/>
      <w:bookmarkEnd w:id="80"/>
    </w:p>
    <w:p w14:paraId="017E8517" w14:textId="37197727" w:rsidR="00FB0D8C" w:rsidRDefault="00984DF9" w:rsidP="005555BC">
      <w:pPr>
        <w:sectPr w:rsidR="00FB0D8C" w:rsidSect="000C3DD2">
          <w:type w:val="continuous"/>
          <w:pgSz w:w="11906" w:h="16838"/>
          <w:pgMar w:top="1701" w:right="1418" w:bottom="1701" w:left="1418" w:header="709" w:footer="709" w:gutter="567"/>
          <w:pgNumType w:start="19"/>
          <w:cols w:space="709"/>
          <w:docGrid w:linePitch="360"/>
        </w:sectPr>
      </w:pPr>
      <w:bookmarkStart w:id="81" w:name="_Toc101325795"/>
      <w:bookmarkStart w:id="82" w:name="_Toc215678063"/>
      <w:bookmarkStart w:id="83" w:name="_Toc476579332"/>
      <w:r>
        <w:t>Detekce očí probíhá podobně</w:t>
      </w:r>
      <w:r w:rsidR="0021330B">
        <w:t xml:space="preserve"> jako detekce obličeje, pouze jsou použity jiné filtry</w:t>
      </w:r>
      <w:r w:rsidR="00DC76DB">
        <w:t xml:space="preserve"> a to</w:t>
      </w:r>
      <w:r w:rsidR="0021330B">
        <w:t xml:space="preserve"> z kategorie </w:t>
      </w:r>
      <w:r w:rsidR="000C11BA">
        <w:t>natrénované na</w:t>
      </w:r>
      <w:r>
        <w:t xml:space="preserve"> očích. Do funkce vstupuje</w:t>
      </w:r>
      <w:r w:rsidR="000C11BA">
        <w:t xml:space="preserve"> výstřižek detekovaného obličeje v předchozím kr</w:t>
      </w:r>
      <w:r>
        <w:t xml:space="preserve">oku, protože oči se vyskytují </w:t>
      </w:r>
      <w:r w:rsidR="00DC76DB">
        <w:t xml:space="preserve">jen </w:t>
      </w:r>
      <w:r>
        <w:t>v oblasti</w:t>
      </w:r>
      <w:r w:rsidR="000C11BA">
        <w:t xml:space="preserve"> obličeji. Tím </w:t>
      </w:r>
      <w:r w:rsidR="00DC76DB">
        <w:t>se zabrání</w:t>
      </w:r>
      <w:r w:rsidR="000C11BA">
        <w:t xml:space="preserve"> falešným detekcím v oblastech mimo obličej. Výsledek ale </w:t>
      </w:r>
      <w:r w:rsidR="0082292C">
        <w:t xml:space="preserve">stále </w:t>
      </w:r>
      <w:r w:rsidR="000C11BA">
        <w:t>není přijatelný, protože oči jsou touto metodou hůře detekovatelné.</w:t>
      </w:r>
      <w:r w:rsidR="0082292C">
        <w:t xml:space="preserve"> Často se vyskytují falešně detekované oblasti i na obličeji. </w:t>
      </w:r>
      <w:r w:rsidR="0083219B">
        <w:t>Příčinou může být například to, že tvary očí jsou v populaci (trénované množině) rozdílnější než tvary obličeje.</w:t>
      </w:r>
      <w:r w:rsidR="00034109">
        <w:t xml:space="preserve"> Bývá to často oblast nosu, obočí a úst.</w:t>
      </w:r>
      <w:r w:rsidR="0083219B">
        <w:t xml:space="preserve"> </w:t>
      </w:r>
      <w:r w:rsidR="00034109">
        <w:t>Proto je algoritmus dále upraven, aby byl</w:t>
      </w:r>
      <w:r w:rsidR="00DE3A16">
        <w:t>a detekce</w:t>
      </w:r>
      <w:r w:rsidR="00034109">
        <w:t xml:space="preserve"> co nejlepší. </w:t>
      </w:r>
      <w:r w:rsidR="00DC76DB">
        <w:fldChar w:fldCharType="begin"/>
      </w:r>
      <w:r w:rsidR="00DC76DB">
        <w:instrText xml:space="preserve"> REF _Ref28798557 \h </w:instrText>
      </w:r>
      <w:r w:rsidR="00DC76DB">
        <w:fldChar w:fldCharType="separate"/>
      </w:r>
      <w:r w:rsidR="00E412E8">
        <w:t xml:space="preserve">Obrázek </w:t>
      </w:r>
      <w:r w:rsidR="00E412E8">
        <w:rPr>
          <w:noProof/>
        </w:rPr>
        <w:t>22</w:t>
      </w:r>
      <w:r w:rsidR="00DC76DB">
        <w:fldChar w:fldCharType="end"/>
      </w:r>
      <w:r w:rsidR="00DC76DB">
        <w:t xml:space="preserve"> zobrazuje všechny detekce po</w:t>
      </w:r>
      <w:r w:rsidR="00FB0D8C">
        <w:t xml:space="preserve"> použití neupraveného algoritmu</w:t>
      </w:r>
    </w:p>
    <w:p w14:paraId="044EA76B" w14:textId="77777777" w:rsidR="00FC76F9" w:rsidRDefault="00773FB1" w:rsidP="00FC76F9">
      <w:pPr>
        <w:keepNext/>
        <w:jc w:val="center"/>
      </w:pPr>
      <w:r>
        <w:rPr>
          <w:noProof/>
        </w:rPr>
        <w:drawing>
          <wp:inline distT="0" distB="0" distL="0" distR="0" wp14:anchorId="612B9163" wp14:editId="7D1D875B">
            <wp:extent cx="2100000" cy="2700000"/>
            <wp:effectExtent l="0" t="0" r="0" b="5715"/>
            <wp:docPr id="11" name="Obrázek 11" descr="Obsah obrázku osoba, obloha,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2">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7ABE525B" w14:textId="4CD253FF" w:rsidR="0084544F" w:rsidRDefault="00FC76F9" w:rsidP="008A42C1">
      <w:pPr>
        <w:pStyle w:val="Titulek"/>
      </w:pPr>
      <w:bookmarkStart w:id="84" w:name="_Ref28798557"/>
      <w:bookmarkStart w:id="85" w:name="_Toc28897376"/>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22</w:t>
      </w:r>
      <w:r w:rsidR="008E64B1">
        <w:rPr>
          <w:noProof/>
        </w:rPr>
        <w:fldChar w:fldCharType="end"/>
      </w:r>
      <w:bookmarkEnd w:id="84"/>
      <w:r>
        <w:t xml:space="preserve">: </w:t>
      </w:r>
      <w:r w:rsidR="0002371C">
        <w:t>D</w:t>
      </w:r>
      <w:r w:rsidR="000C11BA">
        <w:t xml:space="preserve">etekce obličeje </w:t>
      </w:r>
      <w:r w:rsidR="0002371C">
        <w:t xml:space="preserve">a očí </w:t>
      </w:r>
      <w:r w:rsidR="003320FC">
        <w:fldChar w:fldCharType="begin"/>
      </w:r>
      <w:r w:rsidR="003320FC">
        <w:instrText xml:space="preserve"> REF _Ref28896694 \r \h </w:instrText>
      </w:r>
      <w:r w:rsidR="003320FC">
        <w:fldChar w:fldCharType="separate"/>
      </w:r>
      <w:r w:rsidR="00E412E8">
        <w:t>[27]</w:t>
      </w:r>
      <w:bookmarkEnd w:id="85"/>
      <w:r w:rsidR="003320FC">
        <w:fldChar w:fldCharType="end"/>
      </w:r>
    </w:p>
    <w:p w14:paraId="06A03D27" w14:textId="726A6F22" w:rsidR="00F0079C" w:rsidRDefault="00FB0D8C" w:rsidP="008A42C1">
      <w:pPr>
        <w:pStyle w:val="Titulek"/>
      </w:pPr>
      <w:r>
        <w:br w:type="column"/>
      </w:r>
      <w:r w:rsidR="00F0079C">
        <w:rPr>
          <w:noProof/>
        </w:rPr>
        <w:drawing>
          <wp:inline distT="0" distB="0" distL="0" distR="0" wp14:anchorId="51CE9430" wp14:editId="70E7C9EE">
            <wp:extent cx="2100000" cy="2700000"/>
            <wp:effectExtent l="0" t="0" r="0" b="5715"/>
            <wp:docPr id="12" name="Obrázek 12" descr="Obsah obrázku osoba, obloha, vlasy,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3">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04FCC503" w14:textId="1485F451" w:rsidR="00FB0D8C" w:rsidRDefault="00F0079C" w:rsidP="00806769">
      <w:pPr>
        <w:pStyle w:val="Titulek"/>
        <w:sectPr w:rsidR="00FB0D8C" w:rsidSect="00806769">
          <w:type w:val="continuous"/>
          <w:pgSz w:w="11906" w:h="16838"/>
          <w:pgMar w:top="1701" w:right="1418" w:bottom="1701" w:left="1418" w:header="709" w:footer="709" w:gutter="567"/>
          <w:pgNumType w:start="1"/>
          <w:cols w:num="2" w:space="281"/>
          <w:docGrid w:linePitch="360"/>
        </w:sectPr>
      </w:pPr>
      <w:bookmarkStart w:id="86" w:name="_Ref28798614"/>
      <w:bookmarkStart w:id="87" w:name="_Toc28897377"/>
      <w:r>
        <w:t xml:space="preserve">Obrázek </w:t>
      </w:r>
      <w:r>
        <w:rPr>
          <w:noProof/>
        </w:rPr>
        <w:fldChar w:fldCharType="begin"/>
      </w:r>
      <w:r>
        <w:rPr>
          <w:noProof/>
        </w:rPr>
        <w:instrText xml:space="preserve"> SEQ Obrázek \* ARABIC </w:instrText>
      </w:r>
      <w:r>
        <w:rPr>
          <w:noProof/>
        </w:rPr>
        <w:fldChar w:fldCharType="separate"/>
      </w:r>
      <w:r w:rsidR="00B47F33">
        <w:rPr>
          <w:noProof/>
        </w:rPr>
        <w:t>23</w:t>
      </w:r>
      <w:r>
        <w:rPr>
          <w:noProof/>
        </w:rPr>
        <w:fldChar w:fldCharType="end"/>
      </w:r>
      <w:bookmarkEnd w:id="86"/>
      <w:r>
        <w:t>: Detekce obličeje a očí v horní polovině o</w:t>
      </w:r>
      <w:r w:rsidR="000D5570">
        <w:t>bličeje</w:t>
      </w:r>
      <w:r w:rsidR="003320FC">
        <w:t xml:space="preserve"> </w:t>
      </w:r>
      <w:r w:rsidR="003320FC">
        <w:fldChar w:fldCharType="begin"/>
      </w:r>
      <w:r w:rsidR="003320FC">
        <w:instrText xml:space="preserve"> REF _Ref28896694 \r \h </w:instrText>
      </w:r>
      <w:r w:rsidR="003320FC">
        <w:fldChar w:fldCharType="separate"/>
      </w:r>
      <w:r w:rsidR="00E412E8">
        <w:t>[27]</w:t>
      </w:r>
      <w:bookmarkEnd w:id="87"/>
      <w:r w:rsidR="003320FC">
        <w:fldChar w:fldCharType="end"/>
      </w:r>
    </w:p>
    <w:p w14:paraId="10100D0D" w14:textId="731194BA" w:rsidR="0049742D" w:rsidRDefault="00D646BA" w:rsidP="00F0079C">
      <w:pPr>
        <w:ind w:firstLine="708"/>
      </w:pPr>
      <w:r>
        <w:t xml:space="preserve">Algoritmus je </w:t>
      </w:r>
      <w:r w:rsidR="000C11BA">
        <w:t>déle upravován tak, aby správně detekoval pouze oči a aby dokázal roz</w:t>
      </w:r>
      <w:r w:rsidR="0083219B">
        <w:t>l</w:t>
      </w:r>
      <w:r w:rsidR="00DE3A16">
        <w:t>išit pravé a levé oko. Je využito</w:t>
      </w:r>
      <w:r w:rsidR="0083219B">
        <w:t xml:space="preserve"> znalosti, že oči se vždy nachází na horní po</w:t>
      </w:r>
      <w:r w:rsidR="00DE3A16">
        <w:t>lovině obličeje. D</w:t>
      </w:r>
      <w:r w:rsidR="0083219B">
        <w:t xml:space="preserve">etekční okno </w:t>
      </w:r>
      <w:r w:rsidR="00DE3A16">
        <w:t>je zmenšeno a</w:t>
      </w:r>
      <w:r w:rsidR="0083219B">
        <w:t xml:space="preserve"> oči </w:t>
      </w:r>
      <w:r w:rsidR="00DE3A16">
        <w:t>jsou hledány</w:t>
      </w:r>
      <w:r w:rsidR="0083219B">
        <w:t xml:space="preserve"> pouze v horní polovin</w:t>
      </w:r>
      <w:r w:rsidR="0083219B" w:rsidRPr="00F0079C">
        <w:t>ě (</w:t>
      </w:r>
      <w:r w:rsidR="00DC76DB">
        <w:fldChar w:fldCharType="begin"/>
      </w:r>
      <w:r w:rsidR="00DC76DB">
        <w:instrText xml:space="preserve"> REF _Ref28798614 \h </w:instrText>
      </w:r>
      <w:r w:rsidR="00DC76DB">
        <w:fldChar w:fldCharType="separate"/>
      </w:r>
      <w:r w:rsidR="00E412E8">
        <w:t xml:space="preserve">Obrázek </w:t>
      </w:r>
      <w:r w:rsidR="00E412E8">
        <w:rPr>
          <w:noProof/>
        </w:rPr>
        <w:t>23</w:t>
      </w:r>
      <w:r w:rsidR="00DC76DB">
        <w:fldChar w:fldCharType="end"/>
      </w:r>
      <w:r w:rsidR="0083219B" w:rsidRPr="00F0079C">
        <w:t>).</w:t>
      </w:r>
      <w:r w:rsidR="00AD7FD2" w:rsidRPr="00F0079C">
        <w:t xml:space="preserve"> </w:t>
      </w:r>
      <w:r w:rsidR="00AD7FD2">
        <w:t>Při hledání očí v horní polovině obličeje se zabrání falešné detekci očí v dolní polovině obličeje.</w:t>
      </w:r>
    </w:p>
    <w:p w14:paraId="655F1509" w14:textId="5E3FC15F" w:rsidR="00BD2988" w:rsidRDefault="00AE6361" w:rsidP="00F0079C">
      <w:pPr>
        <w:ind w:firstLine="708"/>
        <w:sectPr w:rsidR="00BD2988" w:rsidSect="00FB0D8C">
          <w:type w:val="continuous"/>
          <w:pgSz w:w="11906" w:h="16838"/>
          <w:pgMar w:top="1701" w:right="1418" w:bottom="1701" w:left="1418" w:header="709" w:footer="709" w:gutter="567"/>
          <w:pgNumType w:start="1"/>
          <w:cols w:space="709"/>
          <w:docGrid w:linePitch="360"/>
        </w:sectPr>
      </w:pPr>
      <w:r>
        <w:t xml:space="preserve">Vhodné </w:t>
      </w:r>
      <w:r w:rsidR="0002371C">
        <w:t xml:space="preserve">je také </w:t>
      </w:r>
      <w:r>
        <w:t xml:space="preserve">přidat </w:t>
      </w:r>
      <w:r w:rsidR="0002371C">
        <w:t>rozlišení pravého a levého oka.</w:t>
      </w:r>
      <w:r>
        <w:t xml:space="preserve"> Nejjednodušší metoda vyplívá z anatomie. </w:t>
      </w:r>
      <w:r w:rsidR="00DE3A16">
        <w:t>Provede se</w:t>
      </w:r>
      <w:r w:rsidR="00B80F79">
        <w:t xml:space="preserve"> rozměření obrazu.</w:t>
      </w:r>
      <w:r w:rsidR="00B05E6A">
        <w:t xml:space="preserve"> </w:t>
      </w:r>
      <w:r w:rsidR="00B80F79">
        <w:t>O</w:t>
      </w:r>
      <w:r w:rsidR="00B05E6A">
        <w:t xml:space="preserve">braz </w:t>
      </w:r>
      <w:r w:rsidR="00DE3A16">
        <w:t>je rozpůlen</w:t>
      </w:r>
      <w:r w:rsidR="00B05E6A">
        <w:t xml:space="preserve"> podle svislé osy</w:t>
      </w:r>
      <w:r w:rsidR="00313131">
        <w:t xml:space="preserve"> (</w:t>
      </w:r>
      <w:r w:rsidR="00313131">
        <w:fldChar w:fldCharType="begin"/>
      </w:r>
      <w:r w:rsidR="00313131">
        <w:instrText xml:space="preserve"> REF _Ref28852838 \h </w:instrText>
      </w:r>
      <w:r w:rsidR="00313131">
        <w:fldChar w:fldCharType="separate"/>
      </w:r>
      <w:r w:rsidR="00E412E8">
        <w:t xml:space="preserve">Obrázek </w:t>
      </w:r>
      <w:r w:rsidR="00E412E8">
        <w:rPr>
          <w:noProof/>
        </w:rPr>
        <w:t>24</w:t>
      </w:r>
      <w:r w:rsidR="00313131">
        <w:fldChar w:fldCharType="end"/>
      </w:r>
      <w:r w:rsidR="00313131">
        <w:t>)</w:t>
      </w:r>
      <w:r w:rsidR="00B05E6A">
        <w:t>.</w:t>
      </w:r>
      <w:r w:rsidR="00A87DE3">
        <w:t xml:space="preserve"> </w:t>
      </w:r>
      <w:r w:rsidR="00B05E6A">
        <w:t>P</w:t>
      </w:r>
      <w:r>
        <w:t xml:space="preserve">ravé oko </w:t>
      </w:r>
      <w:r w:rsidR="00DE3A16">
        <w:t>je potom</w:t>
      </w:r>
      <w:r>
        <w:t xml:space="preserve"> na pravé půlce obličeje, levé oko na levé půlce obličeje</w:t>
      </w:r>
      <w:r w:rsidR="00DC76DB">
        <w:t xml:space="preserve"> (</w:t>
      </w:r>
      <w:r w:rsidR="002F233D">
        <w:fldChar w:fldCharType="begin"/>
      </w:r>
      <w:r w:rsidR="002F233D">
        <w:instrText xml:space="preserve"> REF _Ref28798678 \h </w:instrText>
      </w:r>
      <w:r w:rsidR="002F233D">
        <w:fldChar w:fldCharType="separate"/>
      </w:r>
      <w:r w:rsidR="00E412E8">
        <w:t xml:space="preserve">Obrázek </w:t>
      </w:r>
      <w:r w:rsidR="00E412E8">
        <w:rPr>
          <w:noProof/>
        </w:rPr>
        <w:t>25</w:t>
      </w:r>
      <w:r w:rsidR="002F233D">
        <w:fldChar w:fldCharType="end"/>
      </w:r>
      <w:r w:rsidR="00DC76DB">
        <w:t>).</w:t>
      </w:r>
    </w:p>
    <w:p w14:paraId="4B7F8434" w14:textId="77777777" w:rsidR="00BD2988" w:rsidRDefault="002053B1" w:rsidP="00BD2988">
      <w:pPr>
        <w:keepNext/>
        <w:jc w:val="center"/>
      </w:pPr>
      <w:r>
        <w:rPr>
          <w:noProof/>
        </w:rPr>
        <w:lastRenderedPageBreak/>
        <w:drawing>
          <wp:inline distT="0" distB="0" distL="0" distR="0" wp14:anchorId="2C1A49FE" wp14:editId="26631CB3">
            <wp:extent cx="2100000" cy="2700000"/>
            <wp:effectExtent l="0" t="0" r="0" b="5715"/>
            <wp:docPr id="33" name="Obrázek 33" descr="Obsah obrázku osoba, obloha,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1.png"/>
                    <pic:cNvPicPr/>
                  </pic:nvPicPr>
                  <pic:blipFill>
                    <a:blip r:embed="rId34">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783651C7" w14:textId="3315ACE6" w:rsidR="0084544F" w:rsidRDefault="00BD2988" w:rsidP="00BD2988">
      <w:pPr>
        <w:pStyle w:val="Titulek"/>
      </w:pPr>
      <w:bookmarkStart w:id="88" w:name="_Ref28852838"/>
      <w:bookmarkStart w:id="89" w:name="_Toc28897378"/>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24</w:t>
      </w:r>
      <w:r w:rsidR="00E56AAD">
        <w:rPr>
          <w:noProof/>
        </w:rPr>
        <w:fldChar w:fldCharType="end"/>
      </w:r>
      <w:bookmarkEnd w:id="88"/>
      <w:r w:rsidR="00313131">
        <w:t>:</w:t>
      </w:r>
      <w:r>
        <w:t xml:space="preserve"> </w:t>
      </w:r>
      <w:r w:rsidR="00313131">
        <w:t>Rozpůlení obraz</w:t>
      </w:r>
      <w:r w:rsidR="000D5570">
        <w:t xml:space="preserve">u </w:t>
      </w:r>
      <w:r w:rsidR="003320FC">
        <w:fldChar w:fldCharType="begin"/>
      </w:r>
      <w:r w:rsidR="003320FC">
        <w:instrText xml:space="preserve"> REF _Ref28896694 \r \h </w:instrText>
      </w:r>
      <w:r w:rsidR="003320FC">
        <w:fldChar w:fldCharType="separate"/>
      </w:r>
      <w:r w:rsidR="00E412E8">
        <w:t>[27]</w:t>
      </w:r>
      <w:bookmarkEnd w:id="89"/>
      <w:r w:rsidR="003320FC">
        <w:fldChar w:fldCharType="end"/>
      </w:r>
    </w:p>
    <w:p w14:paraId="2B70EFAC" w14:textId="16A4A8F7" w:rsidR="00FC76F9" w:rsidRDefault="00BD2988" w:rsidP="008A42C1">
      <w:pPr>
        <w:pStyle w:val="Titulek"/>
      </w:pPr>
      <w:r>
        <w:br w:type="column"/>
      </w:r>
      <w:r w:rsidR="002053B1">
        <w:rPr>
          <w:noProof/>
        </w:rPr>
        <w:drawing>
          <wp:inline distT="0" distB="0" distL="0" distR="0" wp14:anchorId="53D3967B" wp14:editId="617358B5">
            <wp:extent cx="2100000" cy="2700000"/>
            <wp:effectExtent l="0" t="0" r="0" b="5715"/>
            <wp:docPr id="13" name="Obrázek 13" descr="Obsah obrázku osoba, obloha, vlas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35">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52B0637C" w14:textId="7032FA4B" w:rsidR="00BD2988" w:rsidRDefault="00FC76F9" w:rsidP="002F233D">
      <w:pPr>
        <w:pStyle w:val="Titulek"/>
        <w:sectPr w:rsidR="00BD2988" w:rsidSect="00806769">
          <w:type w:val="continuous"/>
          <w:pgSz w:w="11906" w:h="16838"/>
          <w:pgMar w:top="1701" w:right="1418" w:bottom="1701" w:left="1418" w:header="709" w:footer="709" w:gutter="567"/>
          <w:pgNumType w:start="21"/>
          <w:cols w:num="2" w:space="281"/>
          <w:docGrid w:linePitch="360"/>
        </w:sectPr>
      </w:pPr>
      <w:bookmarkStart w:id="90" w:name="_Ref28798678"/>
      <w:bookmarkStart w:id="91" w:name="_Toc28897379"/>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25</w:t>
      </w:r>
      <w:r w:rsidR="008E64B1">
        <w:rPr>
          <w:noProof/>
        </w:rPr>
        <w:fldChar w:fldCharType="end"/>
      </w:r>
      <w:bookmarkEnd w:id="90"/>
      <w:r>
        <w:t xml:space="preserve">: </w:t>
      </w:r>
      <w:r w:rsidR="00B7313F">
        <w:t>Pravého a levého oko</w:t>
      </w:r>
      <w:r w:rsidR="002053B1">
        <w:t xml:space="preserve"> </w:t>
      </w:r>
      <w:r w:rsidR="003320FC">
        <w:fldChar w:fldCharType="begin"/>
      </w:r>
      <w:r w:rsidR="003320FC">
        <w:instrText xml:space="preserve"> REF _Ref28896694 \r \h </w:instrText>
      </w:r>
      <w:r w:rsidR="003320FC">
        <w:fldChar w:fldCharType="separate"/>
      </w:r>
      <w:r w:rsidR="00E412E8">
        <w:t>[27]</w:t>
      </w:r>
      <w:bookmarkEnd w:id="91"/>
      <w:r w:rsidR="003320FC">
        <w:fldChar w:fldCharType="end"/>
      </w:r>
    </w:p>
    <w:p w14:paraId="6DA76567" w14:textId="77777777" w:rsidR="00BD2988" w:rsidRDefault="00F0079C" w:rsidP="00BD2988">
      <w:pPr>
        <w:keepNext/>
        <w:jc w:val="center"/>
      </w:pPr>
      <w:r>
        <w:rPr>
          <w:noProof/>
        </w:rPr>
        <w:drawing>
          <wp:inline distT="0" distB="0" distL="0" distR="0" wp14:anchorId="34181156" wp14:editId="1A5DE0DE">
            <wp:extent cx="2100000" cy="2700000"/>
            <wp:effectExtent l="0" t="0" r="0" b="5715"/>
            <wp:docPr id="26" name="Obrázek 26" descr="Obsah obrázku osoba, obloha, oblečení,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36">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6F1096C9" w14:textId="5ACB6EA0" w:rsidR="008A42C1" w:rsidRDefault="00BD2988" w:rsidP="00BD2988">
      <w:pPr>
        <w:pStyle w:val="Titulek"/>
      </w:pPr>
      <w:bookmarkStart w:id="92" w:name="_Ref28853619"/>
      <w:bookmarkStart w:id="93" w:name="_Toc28897380"/>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26</w:t>
      </w:r>
      <w:r w:rsidR="00E56AAD">
        <w:rPr>
          <w:noProof/>
        </w:rPr>
        <w:fldChar w:fldCharType="end"/>
      </w:r>
      <w:bookmarkEnd w:id="92"/>
      <w:r w:rsidR="000D5570">
        <w:t xml:space="preserve">: Nalezení obočí </w:t>
      </w:r>
      <w:r w:rsidR="003320FC">
        <w:fldChar w:fldCharType="begin"/>
      </w:r>
      <w:r w:rsidR="003320FC">
        <w:instrText xml:space="preserve"> REF _Ref28896694 \r \h </w:instrText>
      </w:r>
      <w:r w:rsidR="003320FC">
        <w:fldChar w:fldCharType="separate"/>
      </w:r>
      <w:r w:rsidR="00E412E8">
        <w:t>[27]</w:t>
      </w:r>
      <w:bookmarkEnd w:id="93"/>
      <w:r w:rsidR="003320FC">
        <w:fldChar w:fldCharType="end"/>
      </w:r>
    </w:p>
    <w:p w14:paraId="0674128E" w14:textId="147ACE4F" w:rsidR="00F0079C" w:rsidRDefault="00BD2988" w:rsidP="008A42C1">
      <w:pPr>
        <w:pStyle w:val="Titulek"/>
      </w:pPr>
      <w:r>
        <w:br w:type="column"/>
      </w:r>
      <w:r w:rsidR="00F0079C">
        <w:rPr>
          <w:noProof/>
        </w:rPr>
        <w:drawing>
          <wp:inline distT="0" distB="0" distL="0" distR="0" wp14:anchorId="1E886936" wp14:editId="7238F7CF">
            <wp:extent cx="2100000" cy="2700000"/>
            <wp:effectExtent l="0" t="0" r="0" b="5715"/>
            <wp:docPr id="34" name="Obrázek 34" descr="Obsah obrázku osoba, obloha, žena, hledá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1.png"/>
                    <pic:cNvPicPr/>
                  </pic:nvPicPr>
                  <pic:blipFill>
                    <a:blip r:embed="rId37">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6ED74B0B" w14:textId="4B05D25F" w:rsidR="00313131" w:rsidRDefault="00F0079C" w:rsidP="002F233D">
      <w:pPr>
        <w:pStyle w:val="Titulek"/>
        <w:sectPr w:rsidR="00313131" w:rsidSect="00806769">
          <w:type w:val="continuous"/>
          <w:pgSz w:w="11906" w:h="16838"/>
          <w:pgMar w:top="1701" w:right="1418" w:bottom="1701" w:left="1418" w:header="709" w:footer="709" w:gutter="567"/>
          <w:pgNumType w:start="1"/>
          <w:cols w:num="2" w:space="281"/>
          <w:docGrid w:linePitch="360"/>
        </w:sectPr>
      </w:pPr>
      <w:bookmarkStart w:id="94" w:name="_Ref28798789"/>
      <w:bookmarkStart w:id="95" w:name="_Toc28897381"/>
      <w:r>
        <w:t xml:space="preserve">Obrázek </w:t>
      </w:r>
      <w:r>
        <w:rPr>
          <w:noProof/>
        </w:rPr>
        <w:fldChar w:fldCharType="begin"/>
      </w:r>
      <w:r>
        <w:rPr>
          <w:noProof/>
        </w:rPr>
        <w:instrText xml:space="preserve"> SEQ Obrázek \* ARABIC </w:instrText>
      </w:r>
      <w:r>
        <w:rPr>
          <w:noProof/>
        </w:rPr>
        <w:fldChar w:fldCharType="separate"/>
      </w:r>
      <w:r w:rsidR="00B47F33">
        <w:rPr>
          <w:noProof/>
        </w:rPr>
        <w:t>27</w:t>
      </w:r>
      <w:r>
        <w:rPr>
          <w:noProof/>
        </w:rPr>
        <w:fldChar w:fldCharType="end"/>
      </w:r>
      <w:bookmarkEnd w:id="94"/>
      <w:r>
        <w:t xml:space="preserve">: </w:t>
      </w:r>
      <w:r w:rsidR="002F233D">
        <w:t>Odstranění</w:t>
      </w:r>
      <w:r>
        <w:t xml:space="preserve"> obočí </w:t>
      </w:r>
      <w:r w:rsidR="003320FC">
        <w:fldChar w:fldCharType="begin"/>
      </w:r>
      <w:r w:rsidR="003320FC">
        <w:instrText xml:space="preserve"> REF _Ref28896694 \r \h </w:instrText>
      </w:r>
      <w:r w:rsidR="003320FC">
        <w:fldChar w:fldCharType="separate"/>
      </w:r>
      <w:r w:rsidR="00E412E8">
        <w:t>[27]</w:t>
      </w:r>
      <w:bookmarkEnd w:id="95"/>
      <w:r w:rsidR="003320FC">
        <w:fldChar w:fldCharType="end"/>
      </w:r>
    </w:p>
    <w:p w14:paraId="4A2E00E5" w14:textId="638E0213" w:rsidR="00313131" w:rsidRDefault="00AD7FD2" w:rsidP="00EA669E">
      <w:pPr>
        <w:ind w:firstLine="708"/>
      </w:pPr>
      <w:r>
        <w:t>Pro optimální detekci je lepší, aby prohledávaná oblast obsahovala co nejméně jiných struktur</w:t>
      </w:r>
      <w:r w:rsidR="00B236DB">
        <w:t xml:space="preserve"> </w:t>
      </w:r>
      <w:r w:rsidR="0049742D">
        <w:t>a</w:t>
      </w:r>
      <w:r w:rsidR="00B236DB">
        <w:t xml:space="preserve"> oblastí</w:t>
      </w:r>
      <w:r w:rsidR="0049742D">
        <w:t>, které by mohly být zdrojem falešné detekce</w:t>
      </w:r>
      <w:r>
        <w:t>. Z </w:t>
      </w:r>
      <w:r w:rsidR="00B7313F">
        <w:t>obrázku 25</w:t>
      </w:r>
      <w:r w:rsidRPr="00F0079C">
        <w:t xml:space="preserve"> </w:t>
      </w:r>
      <w:r w:rsidR="00DE3A16">
        <w:t>je zřetelné</w:t>
      </w:r>
      <w:r>
        <w:t>, že v</w:t>
      </w:r>
      <w:r w:rsidR="00B236DB">
        <w:t xml:space="preserve"> detekované oblasti </w:t>
      </w:r>
      <w:r>
        <w:t>ok</w:t>
      </w:r>
      <w:r w:rsidR="00B236DB">
        <w:t>a (červený a zelený čtverec)</w:t>
      </w:r>
      <w:r>
        <w:t xml:space="preserve"> </w:t>
      </w:r>
      <w:r w:rsidR="00AE1964">
        <w:t xml:space="preserve">se </w:t>
      </w:r>
      <w:r w:rsidR="00DE3A16">
        <w:t>nachází</w:t>
      </w:r>
      <w:r>
        <w:t xml:space="preserve"> kousek obočí. Ten lze také odstranit empiricky. Obočí</w:t>
      </w:r>
      <w:r w:rsidR="00B236DB">
        <w:t xml:space="preserve"> </w:t>
      </w:r>
      <w:r w:rsidR="00AE1964">
        <w:t xml:space="preserve">většinou </w:t>
      </w:r>
      <w:r w:rsidR="00B236DB">
        <w:t xml:space="preserve">zasahuje do 1/5 </w:t>
      </w:r>
      <w:r w:rsidR="00AE1964">
        <w:t>detekovaného čtverce</w:t>
      </w:r>
      <w:r w:rsidR="00DC76DB">
        <w:t>. Tato oblast</w:t>
      </w:r>
      <w:r w:rsidR="00DE3A16">
        <w:t xml:space="preserve"> je </w:t>
      </w:r>
      <w:r w:rsidR="00DC76DB">
        <w:t xml:space="preserve">z okna </w:t>
      </w:r>
      <w:r w:rsidR="00DE3A16">
        <w:t>odečtena</w:t>
      </w:r>
      <w:r w:rsidR="00B7313F">
        <w:t xml:space="preserve"> (</w:t>
      </w:r>
      <w:r w:rsidR="00B7313F">
        <w:fldChar w:fldCharType="begin"/>
      </w:r>
      <w:r w:rsidR="00B7313F">
        <w:instrText xml:space="preserve"> REF _Ref28853619 \h </w:instrText>
      </w:r>
      <w:r w:rsidR="00B7313F">
        <w:fldChar w:fldCharType="separate"/>
      </w:r>
      <w:r w:rsidR="00E412E8">
        <w:t xml:space="preserve">Obrázek </w:t>
      </w:r>
      <w:r w:rsidR="00E412E8">
        <w:rPr>
          <w:noProof/>
        </w:rPr>
        <w:t>26</w:t>
      </w:r>
      <w:r w:rsidR="00B7313F">
        <w:fldChar w:fldCharType="end"/>
      </w:r>
      <w:r w:rsidR="00B7313F">
        <w:t>)</w:t>
      </w:r>
      <w:r w:rsidR="00AE1964">
        <w:t>,</w:t>
      </w:r>
      <w:r w:rsidR="00DE3A16">
        <w:t xml:space="preserve"> výsledkem je</w:t>
      </w:r>
      <w:r w:rsidR="00B236DB">
        <w:t xml:space="preserve"> obdélník</w:t>
      </w:r>
      <w:r w:rsidR="00DC76DB">
        <w:t>ová oblast pro přesnější detekci zornice (</w:t>
      </w:r>
      <w:r w:rsidR="00DC76DB">
        <w:fldChar w:fldCharType="begin"/>
      </w:r>
      <w:r w:rsidR="00DC76DB">
        <w:instrText xml:space="preserve"> REF _Ref28798789 \h </w:instrText>
      </w:r>
      <w:r w:rsidR="00DC76DB">
        <w:fldChar w:fldCharType="separate"/>
      </w:r>
      <w:r w:rsidR="00E412E8">
        <w:t xml:space="preserve">Obrázek </w:t>
      </w:r>
      <w:r w:rsidR="00E412E8">
        <w:rPr>
          <w:noProof/>
        </w:rPr>
        <w:t>27</w:t>
      </w:r>
      <w:r w:rsidR="00DC76DB">
        <w:fldChar w:fldCharType="end"/>
      </w:r>
      <w:r w:rsidR="00DC76DB">
        <w:t>).</w:t>
      </w:r>
      <w:r w:rsidR="00313131">
        <w:br w:type="page"/>
      </w:r>
    </w:p>
    <w:p w14:paraId="2B9809BD" w14:textId="31FF4683" w:rsidR="008C71D6" w:rsidRPr="008C71D6" w:rsidRDefault="008C71D6" w:rsidP="00F0079C">
      <w:pPr>
        <w:ind w:firstLine="708"/>
        <w:rPr>
          <w:noProof/>
        </w:rPr>
      </w:pPr>
      <w:r>
        <w:rPr>
          <w:noProof/>
        </w:rPr>
        <w:lastRenderedPageBreak/>
        <w:t>Vstupem funkce</w:t>
      </w:r>
      <w:r w:rsidR="00EB2C9D">
        <w:rPr>
          <w:noProof/>
        </w:rPr>
        <w:t xml:space="preserve"> detekce očí</w:t>
      </w:r>
      <w:r>
        <w:rPr>
          <w:noProof/>
        </w:rPr>
        <w:t xml:space="preserve"> je obraz a Haarovy příznaky pro detekci očí, výstupem je ořezaná část očí. </w:t>
      </w:r>
      <w:r w:rsidR="00DC76DB">
        <w:rPr>
          <w:noProof/>
        </w:rPr>
        <w:t xml:space="preserve">Vývojový diagram pro funkci detekce očí </w:t>
      </w:r>
      <w:r w:rsidR="00615065">
        <w:rPr>
          <w:noProof/>
        </w:rPr>
        <w:t>interpretuje</w:t>
      </w:r>
      <w:r w:rsidR="00DC76DB">
        <w:rPr>
          <w:noProof/>
        </w:rPr>
        <w:t xml:space="preserve"> </w:t>
      </w:r>
      <w:r w:rsidR="00DC76DB">
        <w:rPr>
          <w:noProof/>
        </w:rPr>
        <w:fldChar w:fldCharType="begin"/>
      </w:r>
      <w:r w:rsidR="00DC76DB">
        <w:rPr>
          <w:noProof/>
        </w:rPr>
        <w:instrText xml:space="preserve"> REF _Ref28798855 \h </w:instrText>
      </w:r>
      <w:r w:rsidR="00DC76DB">
        <w:rPr>
          <w:noProof/>
        </w:rPr>
      </w:r>
      <w:r w:rsidR="00DC76DB">
        <w:rPr>
          <w:noProof/>
        </w:rPr>
        <w:fldChar w:fldCharType="separate"/>
      </w:r>
      <w:r w:rsidR="00E412E8">
        <w:t xml:space="preserve">Obrázek </w:t>
      </w:r>
      <w:r w:rsidR="00E412E8">
        <w:rPr>
          <w:noProof/>
        </w:rPr>
        <w:t>28</w:t>
      </w:r>
      <w:r w:rsidR="00DC76DB">
        <w:rPr>
          <w:noProof/>
        </w:rPr>
        <w:fldChar w:fldCharType="end"/>
      </w:r>
      <w:r w:rsidR="00DC76DB">
        <w:rPr>
          <w:noProof/>
        </w:rPr>
        <w:t>.</w:t>
      </w:r>
    </w:p>
    <w:p w14:paraId="7FFBB028" w14:textId="77777777" w:rsidR="008C71D6" w:rsidRDefault="008C71D6" w:rsidP="002C4227">
      <w:pPr>
        <w:keepNext/>
        <w:jc w:val="center"/>
      </w:pPr>
      <w:r>
        <w:rPr>
          <w:noProof/>
        </w:rPr>
        <w:drawing>
          <wp:inline distT="0" distB="0" distL="0" distR="0" wp14:anchorId="6457694A" wp14:editId="28EA4E50">
            <wp:extent cx="4465211" cy="3240000"/>
            <wp:effectExtent l="0" t="0" r="0" b="0"/>
            <wp:docPr id="375" name="Obrázek 375" descr="C:\Users\notebook\Downloads\detekce_oc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tebook\Downloads\detekce_oci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5211" cy="3240000"/>
                    </a:xfrm>
                    <a:prstGeom prst="rect">
                      <a:avLst/>
                    </a:prstGeom>
                    <a:noFill/>
                    <a:ln>
                      <a:noFill/>
                    </a:ln>
                  </pic:spPr>
                </pic:pic>
              </a:graphicData>
            </a:graphic>
          </wp:inline>
        </w:drawing>
      </w:r>
    </w:p>
    <w:p w14:paraId="7DE29F1E" w14:textId="06076289" w:rsidR="008C71D6" w:rsidRPr="00F0079C" w:rsidRDefault="008C71D6" w:rsidP="00B7313F">
      <w:pPr>
        <w:pStyle w:val="Titulek"/>
      </w:pPr>
      <w:bookmarkStart w:id="96" w:name="_Ref28798855"/>
      <w:bookmarkStart w:id="97" w:name="_Toc28897382"/>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28</w:t>
      </w:r>
      <w:r w:rsidR="008E64B1">
        <w:rPr>
          <w:noProof/>
        </w:rPr>
        <w:fldChar w:fldCharType="end"/>
      </w:r>
      <w:bookmarkEnd w:id="96"/>
      <w:r>
        <w:t>: Vývojový</w:t>
      </w:r>
      <w:r w:rsidR="00002E16">
        <w:t xml:space="preserve"> diagram funkce detekce očí</w:t>
      </w:r>
      <w:bookmarkEnd w:id="97"/>
    </w:p>
    <w:p w14:paraId="2BC500FD" w14:textId="411A6BF1" w:rsidR="00002E16" w:rsidRPr="00002E16" w:rsidRDefault="00EB2C9D" w:rsidP="00F0079C">
      <w:pPr>
        <w:ind w:firstLine="708"/>
        <w:rPr>
          <w:noProof/>
        </w:rPr>
      </w:pPr>
      <w:r>
        <w:rPr>
          <w:noProof/>
        </w:rPr>
        <w:t xml:space="preserve">Vstupem funkce odstřihnutí obočí je obraz, výstupem je ořezaná část očí. </w:t>
      </w:r>
      <w:r w:rsidR="00DC76DB">
        <w:rPr>
          <w:noProof/>
        </w:rPr>
        <w:t xml:space="preserve">Vývojový diagram pro funkci odstřihnutí obočí </w:t>
      </w:r>
      <w:r w:rsidR="00615065">
        <w:rPr>
          <w:noProof/>
        </w:rPr>
        <w:t>interpretuje</w:t>
      </w:r>
      <w:r w:rsidR="00DC76DB">
        <w:rPr>
          <w:noProof/>
        </w:rPr>
        <w:t xml:space="preserve"> </w:t>
      </w:r>
      <w:r w:rsidR="00DC76DB">
        <w:rPr>
          <w:noProof/>
        </w:rPr>
        <w:fldChar w:fldCharType="begin"/>
      </w:r>
      <w:r w:rsidR="00DC76DB">
        <w:rPr>
          <w:noProof/>
        </w:rPr>
        <w:instrText xml:space="preserve"> REF _Ref28798900 \h </w:instrText>
      </w:r>
      <w:r w:rsidR="00DC76DB">
        <w:rPr>
          <w:noProof/>
        </w:rPr>
      </w:r>
      <w:r w:rsidR="00DC76DB">
        <w:rPr>
          <w:noProof/>
        </w:rPr>
        <w:fldChar w:fldCharType="separate"/>
      </w:r>
      <w:r w:rsidR="00E412E8">
        <w:t xml:space="preserve">Obrázek </w:t>
      </w:r>
      <w:r w:rsidR="00E412E8">
        <w:rPr>
          <w:noProof/>
        </w:rPr>
        <w:t>29</w:t>
      </w:r>
      <w:r w:rsidR="00DC76DB">
        <w:rPr>
          <w:noProof/>
        </w:rPr>
        <w:fldChar w:fldCharType="end"/>
      </w:r>
      <w:r w:rsidR="00DC76DB">
        <w:rPr>
          <w:noProof/>
        </w:rPr>
        <w:t>.</w:t>
      </w:r>
    </w:p>
    <w:p w14:paraId="3245C97B" w14:textId="77777777" w:rsidR="00002E16" w:rsidRDefault="00002E16" w:rsidP="00002E16">
      <w:pPr>
        <w:keepNext/>
        <w:jc w:val="center"/>
      </w:pPr>
      <w:r>
        <w:rPr>
          <w:noProof/>
        </w:rPr>
        <w:drawing>
          <wp:inline distT="0" distB="0" distL="0" distR="0" wp14:anchorId="0CCE7CD7" wp14:editId="1351E3E6">
            <wp:extent cx="3645451" cy="2880000"/>
            <wp:effectExtent l="0" t="0" r="0" b="0"/>
            <wp:docPr id="379" name="Obráze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orezani_oboci.png"/>
                    <pic:cNvPicPr/>
                  </pic:nvPicPr>
                  <pic:blipFill>
                    <a:blip r:embed="rId39">
                      <a:extLst>
                        <a:ext uri="{28A0092B-C50C-407E-A947-70E740481C1C}">
                          <a14:useLocalDpi xmlns:a14="http://schemas.microsoft.com/office/drawing/2010/main" val="0"/>
                        </a:ext>
                      </a:extLst>
                    </a:blip>
                    <a:stretch>
                      <a:fillRect/>
                    </a:stretch>
                  </pic:blipFill>
                  <pic:spPr>
                    <a:xfrm>
                      <a:off x="0" y="0"/>
                      <a:ext cx="3645451" cy="2880000"/>
                    </a:xfrm>
                    <a:prstGeom prst="rect">
                      <a:avLst/>
                    </a:prstGeom>
                  </pic:spPr>
                </pic:pic>
              </a:graphicData>
            </a:graphic>
          </wp:inline>
        </w:drawing>
      </w:r>
    </w:p>
    <w:p w14:paraId="5302ECDD" w14:textId="7CCB02BE" w:rsidR="00002E16" w:rsidRPr="00002E16" w:rsidRDefault="00002E16" w:rsidP="00B7313F">
      <w:pPr>
        <w:pStyle w:val="Titulek"/>
      </w:pPr>
      <w:bookmarkStart w:id="98" w:name="_Ref28798900"/>
      <w:bookmarkStart w:id="99" w:name="_Toc28897383"/>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29</w:t>
      </w:r>
      <w:r w:rsidR="008E64B1">
        <w:rPr>
          <w:noProof/>
        </w:rPr>
        <w:fldChar w:fldCharType="end"/>
      </w:r>
      <w:bookmarkEnd w:id="98"/>
      <w:r>
        <w:t>: Vývojový diagram funkce odstřihnutí obočí</w:t>
      </w:r>
      <w:bookmarkEnd w:id="99"/>
    </w:p>
    <w:p w14:paraId="7F8FABAA" w14:textId="3654331A" w:rsidR="00FE3148" w:rsidRDefault="008E64B1" w:rsidP="008E64B1">
      <w:pPr>
        <w:pStyle w:val="Nadpis2"/>
      </w:pPr>
      <w:bookmarkStart w:id="100" w:name="_Ref28799883"/>
      <w:bookmarkStart w:id="101" w:name="_Toc28855470"/>
      <w:r>
        <w:t>Detekce zornice</w:t>
      </w:r>
      <w:bookmarkEnd w:id="100"/>
      <w:bookmarkEnd w:id="101"/>
    </w:p>
    <w:p w14:paraId="7B0034C3" w14:textId="0DF9D714" w:rsidR="00EA669E" w:rsidRDefault="00AE1964" w:rsidP="00FE3148">
      <w:r>
        <w:t>V o</w:t>
      </w:r>
      <w:r w:rsidR="00DE3A16">
        <w:t>kně je dále aplikována</w:t>
      </w:r>
      <w:r>
        <w:t xml:space="preserve"> </w:t>
      </w:r>
      <w:r w:rsidR="00B37F7D">
        <w:t>funkc</w:t>
      </w:r>
      <w:r w:rsidR="00DE3A16">
        <w:t>e Blob Detection</w:t>
      </w:r>
      <w:r w:rsidR="008E64B1">
        <w:t xml:space="preserve"> v překladu detekce shluků</w:t>
      </w:r>
      <w:r w:rsidR="00B37F7D">
        <w:t>, která j</w:t>
      </w:r>
      <w:r w:rsidR="00DE3A16">
        <w:t>e součástí knihovny OpenCV. Blob neboli shluk</w:t>
      </w:r>
      <w:r w:rsidR="00B37F7D">
        <w:t xml:space="preserve"> je skupina sousedních pixelů, jenž sdílí </w:t>
      </w:r>
      <w:r w:rsidR="00B37F7D">
        <w:lastRenderedPageBreak/>
        <w:t>společnou vlastnost, nejčastěji to bývá jas</w:t>
      </w:r>
      <w:r w:rsidR="00EA669E">
        <w:t>.</w:t>
      </w:r>
      <w:r w:rsidR="00C80620">
        <w:t xml:space="preserve"> Funkce detekce na různě velkých shlucích ukazuje</w:t>
      </w:r>
      <w:r w:rsidR="00752B17">
        <w:t xml:space="preserve"> </w:t>
      </w:r>
      <w:r w:rsidR="00752B17">
        <w:fldChar w:fldCharType="begin"/>
      </w:r>
      <w:r w:rsidR="00752B17">
        <w:instrText xml:space="preserve"> REF _Ref28798961 \h </w:instrText>
      </w:r>
      <w:r w:rsidR="00752B17">
        <w:fldChar w:fldCharType="separate"/>
      </w:r>
      <w:r w:rsidR="00E412E8">
        <w:t xml:space="preserve">Obrázek </w:t>
      </w:r>
      <w:r w:rsidR="00E412E8">
        <w:rPr>
          <w:noProof/>
        </w:rPr>
        <w:t>30</w:t>
      </w:r>
      <w:r w:rsidR="00752B17">
        <w:fldChar w:fldCharType="end"/>
      </w:r>
      <w:r w:rsidR="00C80620">
        <w:t>.</w:t>
      </w:r>
    </w:p>
    <w:p w14:paraId="2A7D0F56" w14:textId="77777777" w:rsidR="00FC76F9" w:rsidRDefault="00EA669E" w:rsidP="00281526">
      <w:pPr>
        <w:keepNext/>
        <w:jc w:val="center"/>
      </w:pPr>
      <w:r>
        <w:rPr>
          <w:noProof/>
        </w:rPr>
        <w:drawing>
          <wp:inline distT="0" distB="0" distL="0" distR="0" wp14:anchorId="15D54425" wp14:editId="7A36994F">
            <wp:extent cx="3168224" cy="1980000"/>
            <wp:effectExtent l="0" t="0" r="0" b="127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b.jpg"/>
                    <pic:cNvPicPr/>
                  </pic:nvPicPr>
                  <pic:blipFill>
                    <a:blip r:embed="rId40">
                      <a:extLst>
                        <a:ext uri="{28A0092B-C50C-407E-A947-70E740481C1C}">
                          <a14:useLocalDpi xmlns:a14="http://schemas.microsoft.com/office/drawing/2010/main" val="0"/>
                        </a:ext>
                      </a:extLst>
                    </a:blip>
                    <a:stretch>
                      <a:fillRect/>
                    </a:stretch>
                  </pic:blipFill>
                  <pic:spPr>
                    <a:xfrm>
                      <a:off x="0" y="0"/>
                      <a:ext cx="3168224" cy="1980000"/>
                    </a:xfrm>
                    <a:prstGeom prst="rect">
                      <a:avLst/>
                    </a:prstGeom>
                  </pic:spPr>
                </pic:pic>
              </a:graphicData>
            </a:graphic>
          </wp:inline>
        </w:drawing>
      </w:r>
    </w:p>
    <w:p w14:paraId="689D4F4A" w14:textId="068018B5" w:rsidR="00FE3148" w:rsidRDefault="00FC76F9" w:rsidP="00B7313F">
      <w:pPr>
        <w:pStyle w:val="Titulek"/>
      </w:pPr>
      <w:bookmarkStart w:id="102" w:name="_Ref28798961"/>
      <w:bookmarkStart w:id="103" w:name="_Toc28897384"/>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30</w:t>
      </w:r>
      <w:r w:rsidR="008E64B1">
        <w:rPr>
          <w:noProof/>
        </w:rPr>
        <w:fldChar w:fldCharType="end"/>
      </w:r>
      <w:bookmarkEnd w:id="102"/>
      <w:r w:rsidR="00DE3A16">
        <w:t xml:space="preserve">: Ukázka </w:t>
      </w:r>
      <w:r w:rsidR="00150FBF">
        <w:t>detekce shluků</w:t>
      </w:r>
      <w:r w:rsidR="000D5570">
        <w:t xml:space="preserve"> </w:t>
      </w:r>
      <w:r w:rsidR="003320FC">
        <w:fldChar w:fldCharType="begin"/>
      </w:r>
      <w:r w:rsidR="003320FC">
        <w:instrText xml:space="preserve"> REF _Ref28896746 \r \h </w:instrText>
      </w:r>
      <w:r w:rsidR="003320FC">
        <w:fldChar w:fldCharType="separate"/>
      </w:r>
      <w:r w:rsidR="00E412E8">
        <w:t>[28]</w:t>
      </w:r>
      <w:bookmarkEnd w:id="103"/>
      <w:r w:rsidR="003320FC">
        <w:fldChar w:fldCharType="end"/>
      </w:r>
    </w:p>
    <w:p w14:paraId="13713B4E" w14:textId="2CDE2500" w:rsidR="002D2BF2" w:rsidRDefault="00EA669E" w:rsidP="00EF411C">
      <w:pPr>
        <w:ind w:firstLine="708"/>
      </w:pPr>
      <w:r>
        <w:t>Algoritmus nejprve převede</w:t>
      </w:r>
      <w:r w:rsidR="00FE3148">
        <w:t xml:space="preserve"> vstupní obraz na několik binárních obrazů na základě nastavení minimálního a maximálního prahu. V každém binárním obrazu jsou dále všechny bílé pixely seskupeny dohromady do shluků. Následuje určení středů shluků, poloměrů a ploch. Shluky nevyhovující zadaným parametrům jsou filtrovány.</w:t>
      </w:r>
    </w:p>
    <w:p w14:paraId="6A94D351" w14:textId="77777777" w:rsidR="002C4227" w:rsidRDefault="002C4227" w:rsidP="002C4227">
      <w:pPr>
        <w:pStyle w:val="Odstavecseseznamem"/>
        <w:keepNext/>
        <w:ind w:left="0"/>
        <w:jc w:val="center"/>
      </w:pPr>
      <w:r>
        <w:rPr>
          <w:noProof/>
        </w:rPr>
        <w:drawing>
          <wp:inline distT="0" distB="0" distL="0" distR="0" wp14:anchorId="2753541B" wp14:editId="7EEB6D4A">
            <wp:extent cx="2500591" cy="2520000"/>
            <wp:effectExtent l="0" t="0" r="0" b="0"/>
            <wp:docPr id="38" name="Obrázek 38" descr="Obsah obrázku text, vizit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ob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00591" cy="2520000"/>
                    </a:xfrm>
                    <a:prstGeom prst="rect">
                      <a:avLst/>
                    </a:prstGeom>
                  </pic:spPr>
                </pic:pic>
              </a:graphicData>
            </a:graphic>
          </wp:inline>
        </w:drawing>
      </w:r>
    </w:p>
    <w:p w14:paraId="310010E4" w14:textId="326F3590" w:rsidR="002C4227" w:rsidRDefault="002C4227" w:rsidP="00B7313F">
      <w:pPr>
        <w:pStyle w:val="Titulek"/>
      </w:pPr>
      <w:bookmarkStart w:id="104" w:name="_Ref28799215"/>
      <w:bookmarkStart w:id="105" w:name="_Toc28897385"/>
      <w:r>
        <w:t xml:space="preserve">Obrázek </w:t>
      </w:r>
      <w:r>
        <w:rPr>
          <w:noProof/>
        </w:rPr>
        <w:fldChar w:fldCharType="begin"/>
      </w:r>
      <w:r>
        <w:rPr>
          <w:noProof/>
        </w:rPr>
        <w:instrText xml:space="preserve"> SEQ Obrázek \* ARABIC </w:instrText>
      </w:r>
      <w:r>
        <w:rPr>
          <w:noProof/>
        </w:rPr>
        <w:fldChar w:fldCharType="separate"/>
      </w:r>
      <w:r w:rsidR="00B47F33">
        <w:rPr>
          <w:noProof/>
        </w:rPr>
        <w:t>31</w:t>
      </w:r>
      <w:r>
        <w:rPr>
          <w:noProof/>
        </w:rPr>
        <w:fldChar w:fldCharType="end"/>
      </w:r>
      <w:bookmarkEnd w:id="104"/>
      <w:r>
        <w:t>: Ko</w:t>
      </w:r>
      <w:r w:rsidR="000D5570">
        <w:t xml:space="preserve">nvexnost a setrvačnost shluku </w:t>
      </w:r>
      <w:r w:rsidR="003320FC">
        <w:fldChar w:fldCharType="begin"/>
      </w:r>
      <w:r w:rsidR="003320FC">
        <w:instrText xml:space="preserve"> REF _Ref28896746 \r \h </w:instrText>
      </w:r>
      <w:r w:rsidR="003320FC">
        <w:fldChar w:fldCharType="separate"/>
      </w:r>
      <w:r w:rsidR="00E412E8">
        <w:t>[28]</w:t>
      </w:r>
      <w:bookmarkEnd w:id="105"/>
      <w:r w:rsidR="003320FC">
        <w:fldChar w:fldCharType="end"/>
      </w:r>
    </w:p>
    <w:p w14:paraId="0FCC533C" w14:textId="02EC921D" w:rsidR="00FE3148" w:rsidRDefault="00C71355" w:rsidP="00FE3148">
      <w:pPr>
        <w:ind w:firstLine="708"/>
      </w:pPr>
      <w:r>
        <w:t>Nastavení parametrů je voleno s ohledem na detekci správného shluku, v našem případě zornice</w:t>
      </w:r>
      <w:r w:rsidR="00FE3148">
        <w:t>. Parametry, podle kterých lze filtrovat:</w:t>
      </w:r>
    </w:p>
    <w:p w14:paraId="2CA1E516" w14:textId="77777777" w:rsidR="00FE3148" w:rsidRDefault="00FE3148" w:rsidP="00FE3148">
      <w:pPr>
        <w:pStyle w:val="Odstavecseseznamem"/>
        <w:numPr>
          <w:ilvl w:val="0"/>
          <w:numId w:val="34"/>
        </w:numPr>
      </w:pPr>
      <w:r>
        <w:t>barva,</w:t>
      </w:r>
    </w:p>
    <w:p w14:paraId="59DE50FC" w14:textId="77777777" w:rsidR="00FE3148" w:rsidRDefault="00FE3148" w:rsidP="00FE3148">
      <w:pPr>
        <w:pStyle w:val="Odstavecseseznamem"/>
        <w:numPr>
          <w:ilvl w:val="0"/>
          <w:numId w:val="34"/>
        </w:numPr>
      </w:pPr>
      <w:r>
        <w:t>velikost,</w:t>
      </w:r>
    </w:p>
    <w:p w14:paraId="40D5C523" w14:textId="77777777" w:rsidR="00FE3148" w:rsidRDefault="00FE3148" w:rsidP="00FE3148">
      <w:pPr>
        <w:pStyle w:val="Odstavecseseznamem"/>
        <w:numPr>
          <w:ilvl w:val="0"/>
          <w:numId w:val="34"/>
        </w:numPr>
      </w:pPr>
      <w:r>
        <w:t>tvar,</w:t>
      </w:r>
    </w:p>
    <w:p w14:paraId="63F8B7A3" w14:textId="77777777" w:rsidR="00FE3148" w:rsidRDefault="00FE3148" w:rsidP="00FE3148">
      <w:pPr>
        <w:pStyle w:val="Odstavecseseznamem"/>
        <w:numPr>
          <w:ilvl w:val="1"/>
          <w:numId w:val="34"/>
        </w:numPr>
      </w:pPr>
      <w:r>
        <w:t>kulatost,</w:t>
      </w:r>
    </w:p>
    <w:p w14:paraId="57A9E5F2" w14:textId="0118C1C0" w:rsidR="00FE3148" w:rsidRDefault="00FE3148" w:rsidP="00FE3148">
      <w:pPr>
        <w:pStyle w:val="Odstavecseseznamem"/>
        <w:numPr>
          <w:ilvl w:val="1"/>
          <w:numId w:val="34"/>
        </w:numPr>
      </w:pPr>
      <w:r>
        <w:t>konvexnost</w:t>
      </w:r>
      <w:r w:rsidR="00752B17">
        <w:t xml:space="preserve"> (</w:t>
      </w:r>
      <w:r w:rsidR="00752B17">
        <w:fldChar w:fldCharType="begin"/>
      </w:r>
      <w:r w:rsidR="00752B17">
        <w:instrText xml:space="preserve"> REF _Ref28799215 \h </w:instrText>
      </w:r>
      <w:r w:rsidR="00752B17">
        <w:fldChar w:fldCharType="separate"/>
      </w:r>
      <w:r w:rsidR="00E412E8">
        <w:t xml:space="preserve">Obrázek </w:t>
      </w:r>
      <w:r w:rsidR="00E412E8">
        <w:rPr>
          <w:noProof/>
        </w:rPr>
        <w:t>31</w:t>
      </w:r>
      <w:r w:rsidR="00752B17">
        <w:fldChar w:fldCharType="end"/>
      </w:r>
      <w:r w:rsidR="00752B17">
        <w:t xml:space="preserve"> nahoře)</w:t>
      </w:r>
      <w:r>
        <w:t>,</w:t>
      </w:r>
    </w:p>
    <w:p w14:paraId="107B3096" w14:textId="35F5960F" w:rsidR="00281526" w:rsidRDefault="00FE3148" w:rsidP="002C4227">
      <w:pPr>
        <w:pStyle w:val="Odstavecseseznamem"/>
        <w:numPr>
          <w:ilvl w:val="1"/>
          <w:numId w:val="34"/>
        </w:numPr>
      </w:pPr>
      <w:r>
        <w:t>poměr setrvačnosti</w:t>
      </w:r>
      <w:r w:rsidR="00752B17">
        <w:t xml:space="preserve"> (</w:t>
      </w:r>
      <w:r w:rsidR="00752B17">
        <w:fldChar w:fldCharType="begin"/>
      </w:r>
      <w:r w:rsidR="00752B17">
        <w:instrText xml:space="preserve"> REF _Ref28799215 \h </w:instrText>
      </w:r>
      <w:r w:rsidR="00752B17">
        <w:fldChar w:fldCharType="separate"/>
      </w:r>
      <w:r w:rsidR="00E412E8">
        <w:t xml:space="preserve">Obrázek </w:t>
      </w:r>
      <w:r w:rsidR="00E412E8">
        <w:rPr>
          <w:noProof/>
        </w:rPr>
        <w:t>31</w:t>
      </w:r>
      <w:r w:rsidR="00752B17">
        <w:fldChar w:fldCharType="end"/>
      </w:r>
      <w:r w:rsidR="00752B17">
        <w:t xml:space="preserve"> dole)</w:t>
      </w:r>
      <w:r>
        <w:t>.</w:t>
      </w:r>
      <w:r w:rsidR="003320FC">
        <w:t xml:space="preserve"> </w:t>
      </w:r>
      <w:r w:rsidR="003320FC">
        <w:fldChar w:fldCharType="begin"/>
      </w:r>
      <w:r w:rsidR="003320FC">
        <w:instrText xml:space="preserve"> REF _Ref28896746 \r \h </w:instrText>
      </w:r>
      <w:r w:rsidR="003320FC">
        <w:fldChar w:fldCharType="separate"/>
      </w:r>
      <w:r w:rsidR="00E412E8">
        <w:t>[28]</w:t>
      </w:r>
      <w:r w:rsidR="003320FC">
        <w:fldChar w:fldCharType="end"/>
      </w:r>
    </w:p>
    <w:p w14:paraId="5E5D07EC" w14:textId="72890AB2" w:rsidR="00B7313F" w:rsidRDefault="003D3E22" w:rsidP="003D3E22">
      <w:pPr>
        <w:ind w:firstLine="708"/>
        <w:sectPr w:rsidR="00B7313F" w:rsidSect="000C3DD2">
          <w:type w:val="continuous"/>
          <w:pgSz w:w="11906" w:h="16838"/>
          <w:pgMar w:top="1701" w:right="1418" w:bottom="1701" w:left="1418" w:header="709" w:footer="709" w:gutter="567"/>
          <w:pgNumType w:start="22"/>
          <w:cols w:space="709"/>
          <w:docGrid w:linePitch="360"/>
        </w:sectPr>
      </w:pPr>
      <w:r>
        <w:t xml:space="preserve">Funkce vrací klíčové body shluku, které jsou poté vykresleny do obrazu. Správná detekce je taková, kdy vykreslení klíčových bodů kopíruje obrys zornice. </w:t>
      </w:r>
      <w:r w:rsidR="002D2BF2">
        <w:t xml:space="preserve">Detekce zornice </w:t>
      </w:r>
      <w:r w:rsidR="002D2BF2">
        <w:lastRenderedPageBreak/>
        <w:t xml:space="preserve">pomocí </w:t>
      </w:r>
      <w:r w:rsidR="005E203E">
        <w:t xml:space="preserve">detekce shluku </w:t>
      </w:r>
      <w:r w:rsidR="002D2BF2">
        <w:t>z nejmenšího okna po detekci očí</w:t>
      </w:r>
      <w:r w:rsidR="005E203E">
        <w:t xml:space="preserve"> z</w:t>
      </w:r>
      <w:r w:rsidR="00752B17">
        <w:t> </w:t>
      </w:r>
      <w:r w:rsidR="005E203E">
        <w:t>obličeje</w:t>
      </w:r>
      <w:r w:rsidR="00752B17">
        <w:t xml:space="preserve"> zobrazuje</w:t>
      </w:r>
      <w:r w:rsidR="00B7313F">
        <w:t xml:space="preserve"> </w:t>
      </w:r>
      <w:r w:rsidR="00B7313F">
        <w:fldChar w:fldCharType="begin"/>
      </w:r>
      <w:r w:rsidR="00B7313F">
        <w:instrText xml:space="preserve"> REF _Ref28854001 \h </w:instrText>
      </w:r>
      <w:r w:rsidR="00B7313F">
        <w:fldChar w:fldCharType="separate"/>
      </w:r>
      <w:r w:rsidR="00E412E8">
        <w:t xml:space="preserve">Obrázek </w:t>
      </w:r>
      <w:r w:rsidR="00E412E8">
        <w:rPr>
          <w:noProof/>
        </w:rPr>
        <w:t>32</w:t>
      </w:r>
      <w:r w:rsidR="00B7313F">
        <w:fldChar w:fldCharType="end"/>
      </w:r>
      <w:r w:rsidR="00B7313F">
        <w:t xml:space="preserve"> a</w:t>
      </w:r>
      <w:r w:rsidR="00752B17">
        <w:t xml:space="preserve"> </w:t>
      </w:r>
      <w:r w:rsidR="00752B17">
        <w:fldChar w:fldCharType="begin"/>
      </w:r>
      <w:r w:rsidR="00752B17">
        <w:instrText xml:space="preserve"> REF _Ref28799187 \h </w:instrText>
      </w:r>
      <w:r w:rsidR="00752B17">
        <w:fldChar w:fldCharType="separate"/>
      </w:r>
      <w:r w:rsidR="00E412E8">
        <w:t xml:space="preserve">Obrázek </w:t>
      </w:r>
      <w:r w:rsidR="00E412E8">
        <w:rPr>
          <w:noProof/>
        </w:rPr>
        <w:t>33</w:t>
      </w:r>
      <w:r w:rsidR="00752B17">
        <w:fldChar w:fldCharType="end"/>
      </w:r>
      <w:r w:rsidR="002D2BF2" w:rsidRPr="00C80620">
        <w:t>.</w:t>
      </w:r>
    </w:p>
    <w:p w14:paraId="54CBEC9E" w14:textId="77777777" w:rsidR="00B7313F" w:rsidRDefault="004B43C8" w:rsidP="00B7313F">
      <w:pPr>
        <w:keepNext/>
        <w:jc w:val="center"/>
      </w:pPr>
      <w:r>
        <w:rPr>
          <w:noProof/>
        </w:rPr>
        <w:drawing>
          <wp:inline distT="0" distB="0" distL="0" distR="0" wp14:anchorId="22E16806" wp14:editId="6E9EA65B">
            <wp:extent cx="2100000" cy="2700000"/>
            <wp:effectExtent l="0" t="0" r="0" b="5715"/>
            <wp:docPr id="28" name="Obrázek 28" descr="Obsah obrázku osoba, obloha, oblečení, příčese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42">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28A92637" w14:textId="18243988" w:rsidR="008A42C1" w:rsidRDefault="00B7313F" w:rsidP="008A42C1">
      <w:pPr>
        <w:pStyle w:val="Titulek"/>
      </w:pPr>
      <w:bookmarkStart w:id="106" w:name="_Ref28854001"/>
      <w:bookmarkStart w:id="107" w:name="_Toc28897386"/>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32</w:t>
      </w:r>
      <w:r w:rsidR="00E56AAD">
        <w:rPr>
          <w:noProof/>
        </w:rPr>
        <w:fldChar w:fldCharType="end"/>
      </w:r>
      <w:bookmarkEnd w:id="106"/>
      <w:r w:rsidR="000D5570">
        <w:t xml:space="preserve">: Oblast detekce </w:t>
      </w:r>
      <w:r w:rsidR="003320FC">
        <w:fldChar w:fldCharType="begin"/>
      </w:r>
      <w:r w:rsidR="003320FC">
        <w:instrText xml:space="preserve"> REF _Ref28896694 \r \h </w:instrText>
      </w:r>
      <w:r w:rsidR="003320FC">
        <w:fldChar w:fldCharType="separate"/>
      </w:r>
      <w:r w:rsidR="00E412E8">
        <w:t>[27]</w:t>
      </w:r>
      <w:bookmarkEnd w:id="107"/>
      <w:r w:rsidR="003320FC">
        <w:fldChar w:fldCharType="end"/>
      </w:r>
      <w:r>
        <w:t xml:space="preserve"> </w:t>
      </w:r>
    </w:p>
    <w:p w14:paraId="029B81EF" w14:textId="7C2BE537" w:rsidR="00FC76F9" w:rsidRDefault="00B7313F" w:rsidP="008A42C1">
      <w:pPr>
        <w:pStyle w:val="Titulek"/>
      </w:pPr>
      <w:r>
        <w:br w:type="column"/>
      </w:r>
      <w:r w:rsidR="002053B1">
        <w:rPr>
          <w:noProof/>
        </w:rPr>
        <w:drawing>
          <wp:inline distT="0" distB="0" distL="0" distR="0" wp14:anchorId="70497382" wp14:editId="7E7F4503">
            <wp:extent cx="2100000" cy="2700000"/>
            <wp:effectExtent l="0" t="0" r="0" b="5715"/>
            <wp:docPr id="18" name="Obrázek 18" descr="Obsah obrázku osoba, obloha, oblečení,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43">
                      <a:extLst>
                        <a:ext uri="{28A0092B-C50C-407E-A947-70E740481C1C}">
                          <a14:useLocalDpi xmlns:a14="http://schemas.microsoft.com/office/drawing/2010/main" val="0"/>
                        </a:ext>
                      </a:extLst>
                    </a:blip>
                    <a:stretch>
                      <a:fillRect/>
                    </a:stretch>
                  </pic:blipFill>
                  <pic:spPr>
                    <a:xfrm>
                      <a:off x="0" y="0"/>
                      <a:ext cx="2100000" cy="2700000"/>
                    </a:xfrm>
                    <a:prstGeom prst="rect">
                      <a:avLst/>
                    </a:prstGeom>
                  </pic:spPr>
                </pic:pic>
              </a:graphicData>
            </a:graphic>
          </wp:inline>
        </w:drawing>
      </w:r>
    </w:p>
    <w:p w14:paraId="067880CD" w14:textId="4F6CC024" w:rsidR="00B7313F" w:rsidRDefault="00FC76F9" w:rsidP="00B7313F">
      <w:pPr>
        <w:pStyle w:val="Titulek"/>
        <w:sectPr w:rsidR="00B7313F" w:rsidSect="001F5D3C">
          <w:type w:val="continuous"/>
          <w:pgSz w:w="11906" w:h="16838"/>
          <w:pgMar w:top="1701" w:right="1418" w:bottom="1701" w:left="1418" w:header="709" w:footer="709" w:gutter="567"/>
          <w:pgNumType w:start="1"/>
          <w:cols w:num="2" w:space="1"/>
          <w:docGrid w:linePitch="360"/>
        </w:sectPr>
      </w:pPr>
      <w:bookmarkStart w:id="108" w:name="_Ref28799187"/>
      <w:bookmarkStart w:id="109" w:name="_Toc28897387"/>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33</w:t>
      </w:r>
      <w:r w:rsidR="008E64B1">
        <w:rPr>
          <w:noProof/>
        </w:rPr>
        <w:fldChar w:fldCharType="end"/>
      </w:r>
      <w:bookmarkEnd w:id="108"/>
      <w:r w:rsidR="00EA1856">
        <w:t xml:space="preserve">: </w:t>
      </w:r>
      <w:r w:rsidR="002053B1">
        <w:t>Detekce</w:t>
      </w:r>
      <w:r w:rsidR="00C07FF0">
        <w:t xml:space="preserve"> </w:t>
      </w:r>
      <w:r w:rsidR="002053B1">
        <w:t>zornice</w:t>
      </w:r>
      <w:r w:rsidR="003320FC">
        <w:t xml:space="preserve"> </w:t>
      </w:r>
      <w:r w:rsidR="003320FC">
        <w:fldChar w:fldCharType="begin"/>
      </w:r>
      <w:r w:rsidR="003320FC">
        <w:instrText xml:space="preserve"> REF _Ref28896694 \r \h </w:instrText>
      </w:r>
      <w:r w:rsidR="003320FC">
        <w:fldChar w:fldCharType="separate"/>
      </w:r>
      <w:r w:rsidR="00E412E8">
        <w:t>[27]</w:t>
      </w:r>
      <w:bookmarkEnd w:id="109"/>
      <w:r w:rsidR="003320FC">
        <w:fldChar w:fldCharType="end"/>
      </w:r>
      <w:r w:rsidR="003320FC">
        <w:t xml:space="preserve"> </w:t>
      </w:r>
    </w:p>
    <w:p w14:paraId="4CA97C18" w14:textId="10DC15B3" w:rsidR="00EB2C9D" w:rsidRDefault="00752B17" w:rsidP="00752B17">
      <w:pPr>
        <w:ind w:firstLine="708"/>
      </w:pPr>
      <w:r>
        <w:rPr>
          <w:noProof/>
        </w:rPr>
        <w:drawing>
          <wp:anchor distT="0" distB="0" distL="114300" distR="114300" simplePos="0" relativeHeight="251668480" behindDoc="0" locked="0" layoutInCell="1" allowOverlap="1" wp14:anchorId="39CF0189" wp14:editId="62BB3F9B">
            <wp:simplePos x="0" y="0"/>
            <wp:positionH relativeFrom="margin">
              <wp:posOffset>1492250</wp:posOffset>
            </wp:positionH>
            <wp:positionV relativeFrom="paragraph">
              <wp:posOffset>676275</wp:posOffset>
            </wp:positionV>
            <wp:extent cx="2569845" cy="4191000"/>
            <wp:effectExtent l="0" t="0" r="1905" b="0"/>
            <wp:wrapTopAndBottom/>
            <wp:docPr id="382" name="Obráze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blob_detekce (2).png"/>
                    <pic:cNvPicPr/>
                  </pic:nvPicPr>
                  <pic:blipFill>
                    <a:blip r:embed="rId44">
                      <a:extLst>
                        <a:ext uri="{28A0092B-C50C-407E-A947-70E740481C1C}">
                          <a14:useLocalDpi xmlns:a14="http://schemas.microsoft.com/office/drawing/2010/main" val="0"/>
                        </a:ext>
                      </a:extLst>
                    </a:blip>
                    <a:stretch>
                      <a:fillRect/>
                    </a:stretch>
                  </pic:blipFill>
                  <pic:spPr>
                    <a:xfrm>
                      <a:off x="0" y="0"/>
                      <a:ext cx="2569845" cy="4191000"/>
                    </a:xfrm>
                    <a:prstGeom prst="rect">
                      <a:avLst/>
                    </a:prstGeom>
                  </pic:spPr>
                </pic:pic>
              </a:graphicData>
            </a:graphic>
            <wp14:sizeRelH relativeFrom="margin">
              <wp14:pctWidth>0</wp14:pctWidth>
            </wp14:sizeRelH>
            <wp14:sizeRelV relativeFrom="margin">
              <wp14:pctHeight>0</wp14:pctHeight>
            </wp14:sizeRelV>
          </wp:anchor>
        </w:drawing>
      </w:r>
      <w:r w:rsidR="00EB2C9D">
        <w:rPr>
          <w:noProof/>
        </w:rPr>
        <w:t xml:space="preserve">Vstupem funkce detekce shluků je obraz, práh a parametry detektoru nastavené v iniciační části programu, výstupem je ořezaná část očí. </w:t>
      </w:r>
      <w:r w:rsidR="00615065">
        <w:rPr>
          <w:noProof/>
        </w:rPr>
        <w:t xml:space="preserve">Vývojový diagram funkce </w:t>
      </w:r>
      <w:r w:rsidR="00EB2C9D">
        <w:rPr>
          <w:noProof/>
        </w:rPr>
        <w:t>detekc</w:t>
      </w:r>
      <w:r w:rsidR="00615065">
        <w:rPr>
          <w:noProof/>
        </w:rPr>
        <w:t xml:space="preserve">e shluků interpretuje </w:t>
      </w:r>
      <w:r w:rsidR="00615065">
        <w:rPr>
          <w:noProof/>
        </w:rPr>
        <w:fldChar w:fldCharType="begin"/>
      </w:r>
      <w:r w:rsidR="00615065">
        <w:rPr>
          <w:noProof/>
        </w:rPr>
        <w:instrText xml:space="preserve"> REF _Ref28799757 \h </w:instrText>
      </w:r>
      <w:r w:rsidR="00615065">
        <w:rPr>
          <w:noProof/>
        </w:rPr>
      </w:r>
      <w:r w:rsidR="00615065">
        <w:rPr>
          <w:noProof/>
        </w:rPr>
        <w:fldChar w:fldCharType="separate"/>
      </w:r>
      <w:r w:rsidR="00E412E8">
        <w:t xml:space="preserve">Obrázek </w:t>
      </w:r>
      <w:r w:rsidR="00E412E8">
        <w:rPr>
          <w:noProof/>
        </w:rPr>
        <w:t>34</w:t>
      </w:r>
      <w:r w:rsidR="00615065">
        <w:rPr>
          <w:noProof/>
        </w:rPr>
        <w:fldChar w:fldCharType="end"/>
      </w:r>
      <w:r w:rsidR="00C80620" w:rsidRPr="00C80620">
        <w:rPr>
          <w:noProof/>
        </w:rPr>
        <w:t>.</w:t>
      </w:r>
    </w:p>
    <w:p w14:paraId="18B5BF05" w14:textId="3CDD2EA5" w:rsidR="00925776" w:rsidRPr="00075CE4" w:rsidRDefault="00EB2C9D" w:rsidP="00806769">
      <w:pPr>
        <w:pStyle w:val="Titulek"/>
      </w:pPr>
      <w:bookmarkStart w:id="110" w:name="_Ref28799757"/>
      <w:bookmarkStart w:id="111" w:name="_Toc28897388"/>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34</w:t>
      </w:r>
      <w:r w:rsidR="008E64B1">
        <w:rPr>
          <w:noProof/>
        </w:rPr>
        <w:fldChar w:fldCharType="end"/>
      </w:r>
      <w:bookmarkEnd w:id="110"/>
      <w:r>
        <w:t>: Vývojový diagram funkce detekce shluků</w:t>
      </w:r>
      <w:bookmarkEnd w:id="111"/>
      <w:r w:rsidR="00925776">
        <w:br w:type="page"/>
      </w:r>
    </w:p>
    <w:p w14:paraId="7912DA7C" w14:textId="523B9E8E" w:rsidR="003D3E22" w:rsidRDefault="008B09D0" w:rsidP="00FD2E02">
      <w:pPr>
        <w:pStyle w:val="Nadpis1"/>
      </w:pPr>
      <w:bookmarkStart w:id="112" w:name="_online_detekce"/>
      <w:bookmarkStart w:id="113" w:name="_Ref28796431"/>
      <w:bookmarkStart w:id="114" w:name="_Toc28855471"/>
      <w:bookmarkEnd w:id="112"/>
      <w:r>
        <w:lastRenderedPageBreak/>
        <w:t>O</w:t>
      </w:r>
      <w:r w:rsidR="00876C4E">
        <w:t>NLINE DETEKC</w:t>
      </w:r>
      <w:r w:rsidR="00210720">
        <w:t>E</w:t>
      </w:r>
      <w:bookmarkEnd w:id="113"/>
      <w:bookmarkEnd w:id="114"/>
    </w:p>
    <w:p w14:paraId="75883980" w14:textId="4698A9AD" w:rsidR="0084227E" w:rsidRDefault="003301C4" w:rsidP="00BA4AE6">
      <w:pPr>
        <w:pStyle w:val="Odstavecprvn"/>
      </w:pPr>
      <w:r>
        <w:t>V kapitole je popsána online detekce z videa pomocí platformy Raspberry P</w:t>
      </w:r>
      <w:r w:rsidR="009A1946">
        <w:t xml:space="preserve">i a kamerového modulu </w:t>
      </w:r>
      <w:r w:rsidR="00084CB4">
        <w:t>R</w:t>
      </w:r>
      <w:r w:rsidR="009A1946">
        <w:t>Pi</w:t>
      </w:r>
      <w:r w:rsidR="00084CB4">
        <w:t xml:space="preserve"> </w:t>
      </w:r>
      <w:r w:rsidR="009A1946">
        <w:t xml:space="preserve">Camera. Zapojení </w:t>
      </w:r>
      <w:r w:rsidR="00615065">
        <w:t xml:space="preserve">celého zařízení ukazuje </w:t>
      </w:r>
      <w:r w:rsidR="00615065">
        <w:fldChar w:fldCharType="begin"/>
      </w:r>
      <w:r w:rsidR="00615065">
        <w:instrText xml:space="preserve"> REF _Ref28799827 \h </w:instrText>
      </w:r>
      <w:r w:rsidR="00615065">
        <w:fldChar w:fldCharType="separate"/>
      </w:r>
      <w:r w:rsidR="00E412E8">
        <w:t xml:space="preserve">Obrázek </w:t>
      </w:r>
      <w:r w:rsidR="00E412E8">
        <w:rPr>
          <w:noProof/>
        </w:rPr>
        <w:t>35</w:t>
      </w:r>
      <w:r w:rsidR="00615065">
        <w:fldChar w:fldCharType="end"/>
      </w:r>
      <w:r w:rsidR="0084227E">
        <w:t>.</w:t>
      </w:r>
    </w:p>
    <w:p w14:paraId="4DD7813B" w14:textId="470A503B" w:rsidR="008B7D60" w:rsidRDefault="0084227E" w:rsidP="0084227E">
      <w:pPr>
        <w:pStyle w:val="Titulek"/>
      </w:pPr>
      <w:r>
        <w:rPr>
          <w:noProof/>
        </w:rPr>
        <w:drawing>
          <wp:inline distT="0" distB="0" distL="0" distR="0" wp14:anchorId="3198326A" wp14:editId="500C47AE">
            <wp:extent cx="2374491" cy="2980214"/>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191227-WA0018.jpg"/>
                    <pic:cNvPicPr/>
                  </pic:nvPicPr>
                  <pic:blipFill rotWithShape="1">
                    <a:blip r:embed="rId45" cstate="print">
                      <a:extLst>
                        <a:ext uri="{28A0092B-C50C-407E-A947-70E740481C1C}">
                          <a14:useLocalDpi xmlns:a14="http://schemas.microsoft.com/office/drawing/2010/main" val="0"/>
                        </a:ext>
                      </a:extLst>
                    </a:blip>
                    <a:srcRect l="9011" t="18020" r="7698" b="3574"/>
                    <a:stretch/>
                  </pic:blipFill>
                  <pic:spPr bwMode="auto">
                    <a:xfrm>
                      <a:off x="0" y="0"/>
                      <a:ext cx="2387071" cy="2996003"/>
                    </a:xfrm>
                    <a:prstGeom prst="rect">
                      <a:avLst/>
                    </a:prstGeom>
                    <a:ln>
                      <a:noFill/>
                    </a:ln>
                    <a:extLst>
                      <a:ext uri="{53640926-AAD7-44D8-BBD7-CCE9431645EC}">
                        <a14:shadowObscured xmlns:a14="http://schemas.microsoft.com/office/drawing/2010/main"/>
                      </a:ext>
                    </a:extLst>
                  </pic:spPr>
                </pic:pic>
              </a:graphicData>
            </a:graphic>
          </wp:inline>
        </w:drawing>
      </w:r>
    </w:p>
    <w:p w14:paraId="13E3D23E" w14:textId="77777777" w:rsidR="0018639C" w:rsidRDefault="0018639C" w:rsidP="00C8501A">
      <w:pPr>
        <w:pStyle w:val="Titulek"/>
      </w:pPr>
      <w:bookmarkStart w:id="115" w:name="_Ref28799827"/>
      <w:bookmarkStart w:id="116" w:name="_Toc28897389"/>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35</w:t>
      </w:r>
      <w:r w:rsidR="008E64B1">
        <w:rPr>
          <w:noProof/>
        </w:rPr>
        <w:fldChar w:fldCharType="end"/>
      </w:r>
      <w:bookmarkEnd w:id="115"/>
      <w:r>
        <w:t>: Zapojení zařízení</w:t>
      </w:r>
      <w:bookmarkEnd w:id="116"/>
    </w:p>
    <w:p w14:paraId="30721E29" w14:textId="0CF61B2F" w:rsidR="007D201C" w:rsidRPr="007D201C" w:rsidRDefault="008E64B1" w:rsidP="007D201C">
      <w:pPr>
        <w:pStyle w:val="Nadpis2"/>
      </w:pPr>
      <w:bookmarkStart w:id="117" w:name="_Toc28855472"/>
      <w:r>
        <w:t>Algoritmus</w:t>
      </w:r>
      <w:bookmarkEnd w:id="117"/>
    </w:p>
    <w:p w14:paraId="7460A48D" w14:textId="78E8D3E0" w:rsidR="000812E2" w:rsidRDefault="00084CB4" w:rsidP="008E64B1">
      <w:r>
        <w:t xml:space="preserve">Na začátku algoritmu probíhá import knihoven, nastavení parametrů </w:t>
      </w:r>
      <w:r w:rsidR="00D7324D">
        <w:t>funkce Blob Detection</w:t>
      </w:r>
      <w:r>
        <w:t xml:space="preserve"> (</w:t>
      </w:r>
      <w:r w:rsidR="00615065" w:rsidRPr="00615065">
        <w:t xml:space="preserve">kapitola </w:t>
      </w:r>
      <w:r w:rsidR="00615065">
        <w:fldChar w:fldCharType="begin"/>
      </w:r>
      <w:r w:rsidR="00615065">
        <w:instrText xml:space="preserve"> REF _Ref28799883 \r \h </w:instrText>
      </w:r>
      <w:r w:rsidR="00615065">
        <w:fldChar w:fldCharType="separate"/>
      </w:r>
      <w:r w:rsidR="00E412E8">
        <w:t>6.4</w:t>
      </w:r>
      <w:r w:rsidR="00615065">
        <w:fldChar w:fldCharType="end"/>
      </w:r>
      <w:r>
        <w:t xml:space="preserve">) </w:t>
      </w:r>
      <w:r w:rsidR="00D7324D">
        <w:t>a vložení</w:t>
      </w:r>
      <w:r>
        <w:t xml:space="preserve"> Haar</w:t>
      </w:r>
      <w:r w:rsidR="00D7324D">
        <w:t>ových</w:t>
      </w:r>
      <w:r>
        <w:t xml:space="preserve"> příznaků pro detekci obličeje a očí (</w:t>
      </w:r>
      <w:r w:rsidRPr="00615065">
        <w:t>kapitola</w:t>
      </w:r>
      <w:r w:rsidR="00615065">
        <w:t xml:space="preserve"> </w:t>
      </w:r>
      <w:r w:rsidR="00615065">
        <w:fldChar w:fldCharType="begin"/>
      </w:r>
      <w:r w:rsidR="00615065">
        <w:instrText xml:space="preserve"> REF _Ref28799954 \r \h </w:instrText>
      </w:r>
      <w:r w:rsidR="00615065">
        <w:fldChar w:fldCharType="separate"/>
      </w:r>
      <w:r w:rsidR="00E412E8">
        <w:t>6.2</w:t>
      </w:r>
      <w:r w:rsidR="00615065">
        <w:fldChar w:fldCharType="end"/>
      </w:r>
      <w:r w:rsidR="00615065">
        <w:t xml:space="preserve"> a </w:t>
      </w:r>
      <w:r w:rsidR="00615065">
        <w:fldChar w:fldCharType="begin"/>
      </w:r>
      <w:r w:rsidR="00615065">
        <w:instrText xml:space="preserve"> REF _Ref28799956 \r \h </w:instrText>
      </w:r>
      <w:r w:rsidR="00615065">
        <w:fldChar w:fldCharType="separate"/>
      </w:r>
      <w:r w:rsidR="00E412E8">
        <w:t>6.3</w:t>
      </w:r>
      <w:r w:rsidR="00615065">
        <w:fldChar w:fldCharType="end"/>
      </w:r>
      <w:r w:rsidRPr="00615065">
        <w:t>)</w:t>
      </w:r>
      <w:r w:rsidR="00D7324D" w:rsidRPr="00615065">
        <w:t xml:space="preserve">. </w:t>
      </w:r>
      <w:r w:rsidR="00D7324D">
        <w:t>Následuje zahájení komunikace s RPi kamerou a zahájení přenosu videa. Komunikac</w:t>
      </w:r>
      <w:r w:rsidR="003308BC">
        <w:t xml:space="preserve">e a přenos je realizován přes </w:t>
      </w:r>
      <w:r w:rsidR="00D7324D">
        <w:t>port 0, na kterém je kamera připojena.</w:t>
      </w:r>
      <w:r w:rsidR="002F4C94">
        <w:t xml:space="preserve"> </w:t>
      </w:r>
      <w:r w:rsidR="00694E19">
        <w:t xml:space="preserve">Následující postup detekce </w:t>
      </w:r>
      <w:r w:rsidR="002F4C94">
        <w:t xml:space="preserve">zornice z videa je </w:t>
      </w:r>
      <w:r w:rsidR="00615065">
        <w:t>již</w:t>
      </w:r>
      <w:r w:rsidR="00420366">
        <w:t xml:space="preserve"> </w:t>
      </w:r>
      <w:r w:rsidR="002F4C94">
        <w:t>popsána na obraze v</w:t>
      </w:r>
      <w:r w:rsidR="00615065">
        <w:t xml:space="preserve"> kapitole </w:t>
      </w:r>
      <w:r w:rsidR="00615065">
        <w:fldChar w:fldCharType="begin"/>
      </w:r>
      <w:r w:rsidR="00615065">
        <w:instrText xml:space="preserve"> REF _Ref28800023 \r \h </w:instrText>
      </w:r>
      <w:r w:rsidR="00615065">
        <w:fldChar w:fldCharType="separate"/>
      </w:r>
      <w:r w:rsidR="00E412E8">
        <w:t>6</w:t>
      </w:r>
      <w:r w:rsidR="00615065">
        <w:fldChar w:fldCharType="end"/>
      </w:r>
      <w:r w:rsidR="000812E2">
        <w:t>, ale pro lepší pochopení bude dále zkráceně zopakován.</w:t>
      </w:r>
    </w:p>
    <w:p w14:paraId="24289B64" w14:textId="226ACB7C" w:rsidR="0018639C" w:rsidRDefault="000812E2" w:rsidP="000812E2">
      <w:pPr>
        <w:ind w:firstLine="708"/>
      </w:pPr>
      <w:r>
        <w:t>Video je sled obrazů v čase, proto v každé iteraci pracujeme s jedním snímkem (obrazem). Snímek je nejprve převeden na šedo</w:t>
      </w:r>
      <w:r w:rsidR="007D201C">
        <w:t>tó</w:t>
      </w:r>
      <w:r>
        <w:t>nový. Pak se hledá oblast obličeje, která je</w:t>
      </w:r>
      <w:r w:rsidR="00420366">
        <w:t xml:space="preserve"> </w:t>
      </w:r>
      <w:r>
        <w:t>rozměřena. Oči jsou na ní nalezeny podle anatomick</w:t>
      </w:r>
      <w:r w:rsidR="00C930F5">
        <w:t>ého umístění. Oblast očí je</w:t>
      </w:r>
      <w:r>
        <w:t xml:space="preserve"> ochuzena o obočí, které často do algoritmu zanáší falešné výsledky a pro detekci je nepotřebné. Nyní je oblast připravena na detekci zornice. Před samotnou aplikací funkce blob detection je využito </w:t>
      </w:r>
      <w:r w:rsidR="00C930F5">
        <w:t xml:space="preserve">ekvalizace histogramu, </w:t>
      </w:r>
      <w:r>
        <w:t>morfologick</w:t>
      </w:r>
      <w:r w:rsidR="001A3532">
        <w:t>ých operátorů (erose, dilata</w:t>
      </w:r>
      <w:r w:rsidR="00615065">
        <w:t>ce) a filtrace šumu (mediánový,</w:t>
      </w:r>
      <w:r w:rsidR="001A3532">
        <w:t xml:space="preserve"> gaussův filtr).</w:t>
      </w:r>
    </w:p>
    <w:p w14:paraId="1329B079" w14:textId="73B15326" w:rsidR="0084227E" w:rsidRPr="00C7714D" w:rsidRDefault="001A3532" w:rsidP="0084227E">
      <w:pPr>
        <w:ind w:firstLine="708"/>
      </w:pPr>
      <w:r>
        <w:t xml:space="preserve">Binární obraz je </w:t>
      </w:r>
      <w:r w:rsidR="00615065">
        <w:t>vy</w:t>
      </w:r>
      <w:r>
        <w:t>tvořen na základě prahu nastaveného v okně videa. S měnícím se prahem v průběhu streamování videa uživatel empiricky nastaví správný práh detekce</w:t>
      </w:r>
      <w:r w:rsidR="00615065">
        <w:t xml:space="preserve">. </w:t>
      </w:r>
      <w:r>
        <w:t xml:space="preserve">Program </w:t>
      </w:r>
      <w:r w:rsidR="00615065">
        <w:t xml:space="preserve">sleduje zornici, oči i obličej a to i </w:t>
      </w:r>
      <w:r>
        <w:t>při pohybu měřené osoby vůči kameře nebo kamery vůči měřené</w:t>
      </w:r>
      <w:r w:rsidR="00615065">
        <w:t xml:space="preserve"> osobě</w:t>
      </w:r>
      <w:r>
        <w:t>.</w:t>
      </w:r>
      <w:r w:rsidR="00925776">
        <w:t xml:space="preserve"> </w:t>
      </w:r>
      <w:r>
        <w:t xml:space="preserve">Streamování lze přerušit </w:t>
      </w:r>
      <w:r w:rsidR="00615065">
        <w:t>stiskem klávesy</w:t>
      </w:r>
      <w:r>
        <w:t xml:space="preserve"> „q“.</w:t>
      </w:r>
      <w:r w:rsidR="00CE0D84">
        <w:t xml:space="preserve"> Algoritmus </w:t>
      </w:r>
      <w:r w:rsidR="00CE0D84">
        <w:lastRenderedPageBreak/>
        <w:t xml:space="preserve">celého programu </w:t>
      </w:r>
      <w:r w:rsidR="00EB2C9D">
        <w:t>je vi</w:t>
      </w:r>
      <w:r w:rsidR="00615065">
        <w:t>zualizován na vývojovém diagramu (</w:t>
      </w:r>
      <w:r w:rsidR="00615065">
        <w:fldChar w:fldCharType="begin"/>
      </w:r>
      <w:r w:rsidR="00615065">
        <w:instrText xml:space="preserve"> REF _Ref28800216 \h </w:instrText>
      </w:r>
      <w:r w:rsidR="00615065">
        <w:fldChar w:fldCharType="separate"/>
      </w:r>
      <w:r w:rsidR="00E412E8">
        <w:t xml:space="preserve">Obrázek </w:t>
      </w:r>
      <w:r w:rsidR="00E412E8">
        <w:rPr>
          <w:noProof/>
        </w:rPr>
        <w:t>38</w:t>
      </w:r>
      <w:r w:rsidR="00615065">
        <w:fldChar w:fldCharType="end"/>
      </w:r>
      <w:r w:rsidR="00615065">
        <w:t>)</w:t>
      </w:r>
      <w:r w:rsidR="00CE0D84">
        <w:t>.</w:t>
      </w:r>
      <w:r w:rsidR="0084227E">
        <w:t xml:space="preserve"> </w:t>
      </w:r>
      <w:r w:rsidR="00C7714D">
        <w:fldChar w:fldCharType="begin"/>
      </w:r>
      <w:r w:rsidR="00C7714D">
        <w:instrText xml:space="preserve"> REF _Ref28800265 \h </w:instrText>
      </w:r>
      <w:r w:rsidR="00C7714D">
        <w:fldChar w:fldCharType="separate"/>
      </w:r>
      <w:r w:rsidR="00E412E8">
        <w:t xml:space="preserve">Obrázek </w:t>
      </w:r>
      <w:r w:rsidR="00E412E8">
        <w:rPr>
          <w:noProof/>
        </w:rPr>
        <w:t>36</w:t>
      </w:r>
      <w:r w:rsidR="00C7714D">
        <w:fldChar w:fldCharType="end"/>
      </w:r>
      <w:r w:rsidR="00C7714D">
        <w:t xml:space="preserve"> uka</w:t>
      </w:r>
      <w:r w:rsidR="0084227E">
        <w:t>z</w:t>
      </w:r>
      <w:r w:rsidR="00C7714D">
        <w:t>uje detekci zornice při realtime měření.</w:t>
      </w:r>
    </w:p>
    <w:p w14:paraId="166FEF87" w14:textId="0436600D" w:rsidR="0084227E" w:rsidRDefault="0084227E" w:rsidP="0084227E">
      <w:pPr>
        <w:keepNext/>
        <w:jc w:val="center"/>
      </w:pPr>
      <w:r>
        <w:rPr>
          <w:noProof/>
        </w:rPr>
        <w:drawing>
          <wp:inline distT="0" distB="0" distL="0" distR="0" wp14:anchorId="0628C23F" wp14:editId="7572C4CC">
            <wp:extent cx="2711483" cy="2160000"/>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191227-WA0004.jpg"/>
                    <pic:cNvPicPr/>
                  </pic:nvPicPr>
                  <pic:blipFill rotWithShape="1">
                    <a:blip r:embed="rId46" cstate="print">
                      <a:extLst>
                        <a:ext uri="{28A0092B-C50C-407E-A947-70E740481C1C}">
                          <a14:useLocalDpi xmlns:a14="http://schemas.microsoft.com/office/drawing/2010/main" val="0"/>
                        </a:ext>
                      </a:extLst>
                    </a:blip>
                    <a:srcRect t="25749" b="14503"/>
                    <a:stretch/>
                  </pic:blipFill>
                  <pic:spPr bwMode="auto">
                    <a:xfrm>
                      <a:off x="0" y="0"/>
                      <a:ext cx="2711483" cy="2160000"/>
                    </a:xfrm>
                    <a:prstGeom prst="rect">
                      <a:avLst/>
                    </a:prstGeom>
                    <a:ln>
                      <a:noFill/>
                    </a:ln>
                    <a:extLst>
                      <a:ext uri="{53640926-AAD7-44D8-BBD7-CCE9431645EC}">
                        <a14:shadowObscured xmlns:a14="http://schemas.microsoft.com/office/drawing/2010/main"/>
                      </a:ext>
                    </a:extLst>
                  </pic:spPr>
                </pic:pic>
              </a:graphicData>
            </a:graphic>
          </wp:inline>
        </w:drawing>
      </w:r>
      <w:r w:rsidR="00281526">
        <w:rPr>
          <w:noProof/>
        </w:rPr>
        <w:drawing>
          <wp:inline distT="0" distB="0" distL="0" distR="0" wp14:anchorId="350F8513" wp14:editId="1DA850FD">
            <wp:extent cx="1924232" cy="2160000"/>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20191227-WA0011.jpg"/>
                    <pic:cNvPicPr/>
                  </pic:nvPicPr>
                  <pic:blipFill rotWithShape="1">
                    <a:blip r:embed="rId47" cstate="print">
                      <a:extLst>
                        <a:ext uri="{28A0092B-C50C-407E-A947-70E740481C1C}">
                          <a14:useLocalDpi xmlns:a14="http://schemas.microsoft.com/office/drawing/2010/main" val="0"/>
                        </a:ext>
                      </a:extLst>
                    </a:blip>
                    <a:srcRect t="5736" b="10072"/>
                    <a:stretch/>
                  </pic:blipFill>
                  <pic:spPr bwMode="auto">
                    <a:xfrm>
                      <a:off x="0" y="0"/>
                      <a:ext cx="1924232" cy="2160000"/>
                    </a:xfrm>
                    <a:prstGeom prst="rect">
                      <a:avLst/>
                    </a:prstGeom>
                    <a:ln>
                      <a:noFill/>
                    </a:ln>
                    <a:extLst>
                      <a:ext uri="{53640926-AAD7-44D8-BBD7-CCE9431645EC}">
                        <a14:shadowObscured xmlns:a14="http://schemas.microsoft.com/office/drawing/2010/main"/>
                      </a:ext>
                    </a:extLst>
                  </pic:spPr>
                </pic:pic>
              </a:graphicData>
            </a:graphic>
          </wp:inline>
        </w:drawing>
      </w:r>
    </w:p>
    <w:p w14:paraId="0226B1AF" w14:textId="7F0A96FB" w:rsidR="0084227E" w:rsidRDefault="0084227E" w:rsidP="00C8501A">
      <w:pPr>
        <w:pStyle w:val="Titulek"/>
      </w:pPr>
      <w:bookmarkStart w:id="118" w:name="_Ref28800265"/>
      <w:bookmarkStart w:id="119" w:name="_Toc28897390"/>
      <w:r>
        <w:t xml:space="preserve">Obrázek </w:t>
      </w:r>
      <w:r w:rsidR="00BA4AE6">
        <w:rPr>
          <w:noProof/>
        </w:rPr>
        <w:fldChar w:fldCharType="begin"/>
      </w:r>
      <w:r w:rsidR="00BA4AE6">
        <w:rPr>
          <w:noProof/>
        </w:rPr>
        <w:instrText xml:space="preserve"> SEQ Obrázek \* ARABIC </w:instrText>
      </w:r>
      <w:r w:rsidR="00BA4AE6">
        <w:rPr>
          <w:noProof/>
        </w:rPr>
        <w:fldChar w:fldCharType="separate"/>
      </w:r>
      <w:r w:rsidR="00B47F33">
        <w:rPr>
          <w:noProof/>
        </w:rPr>
        <w:t>36</w:t>
      </w:r>
      <w:r w:rsidR="00BA4AE6">
        <w:rPr>
          <w:noProof/>
        </w:rPr>
        <w:fldChar w:fldCharType="end"/>
      </w:r>
      <w:bookmarkEnd w:id="118"/>
      <w:r w:rsidR="00C8501A">
        <w:t>: Ukázky</w:t>
      </w:r>
      <w:r w:rsidR="00C930F5">
        <w:t xml:space="preserve"> realtime</w:t>
      </w:r>
      <w:r>
        <w:t xml:space="preserve"> detekce.</w:t>
      </w:r>
      <w:bookmarkEnd w:id="119"/>
    </w:p>
    <w:p w14:paraId="0C6C9CE8" w14:textId="77777777" w:rsidR="00281526" w:rsidRPr="008E64B1" w:rsidRDefault="00281526" w:rsidP="00281526">
      <w:pPr>
        <w:pStyle w:val="Nadpis2"/>
      </w:pPr>
      <w:bookmarkStart w:id="120" w:name="_Toc28855473"/>
      <w:r>
        <w:t>Výsledky</w:t>
      </w:r>
      <w:bookmarkEnd w:id="120"/>
    </w:p>
    <w:p w14:paraId="3DCC215C" w14:textId="546CA0FA" w:rsidR="00281526" w:rsidRPr="00700806" w:rsidRDefault="00281526" w:rsidP="00281526">
      <w:r>
        <w:t>Výsledky programu jsou na</w:t>
      </w:r>
      <w:r w:rsidR="00C7714D">
        <w:t xml:space="preserve"> níže (</w:t>
      </w:r>
      <w:r w:rsidR="00C7714D">
        <w:fldChar w:fldCharType="begin"/>
      </w:r>
      <w:r w:rsidR="00C7714D">
        <w:instrText xml:space="preserve"> REF _Ref28800356 \h </w:instrText>
      </w:r>
      <w:r w:rsidR="00C7714D">
        <w:fldChar w:fldCharType="separate"/>
      </w:r>
      <w:r w:rsidR="00E412E8">
        <w:t xml:space="preserve">Obrázek </w:t>
      </w:r>
      <w:r w:rsidR="00E412E8">
        <w:rPr>
          <w:noProof/>
        </w:rPr>
        <w:t>37</w:t>
      </w:r>
      <w:r w:rsidR="00C7714D">
        <w:fldChar w:fldCharType="end"/>
      </w:r>
      <w:r w:rsidR="00C7714D">
        <w:t xml:space="preserve">, </w:t>
      </w:r>
      <w:r w:rsidR="00C7714D">
        <w:fldChar w:fldCharType="begin"/>
      </w:r>
      <w:r w:rsidR="00C7714D">
        <w:instrText xml:space="preserve"> REF _Ref28800370 \h </w:instrText>
      </w:r>
      <w:r w:rsidR="00C7714D">
        <w:fldChar w:fldCharType="separate"/>
      </w:r>
      <w:r w:rsidR="00E412E8">
        <w:t xml:space="preserve">Obrázek </w:t>
      </w:r>
      <w:r w:rsidR="00E412E8">
        <w:rPr>
          <w:noProof/>
        </w:rPr>
        <w:t>43</w:t>
      </w:r>
      <w:r w:rsidR="00C7714D">
        <w:fldChar w:fldCharType="end"/>
      </w:r>
      <w:r w:rsidR="000C3DD2">
        <w:t>,</w:t>
      </w:r>
      <w:r w:rsidR="00C7714D">
        <w:t xml:space="preserve"> </w:t>
      </w:r>
      <w:r w:rsidR="00C7714D">
        <w:fldChar w:fldCharType="begin"/>
      </w:r>
      <w:r w:rsidR="00C7714D">
        <w:instrText xml:space="preserve"> REF _Ref28800375 \h </w:instrText>
      </w:r>
      <w:r w:rsidR="00C7714D">
        <w:fldChar w:fldCharType="separate"/>
      </w:r>
      <w:r w:rsidR="00E412E8">
        <w:t xml:space="preserve">Obrázek </w:t>
      </w:r>
      <w:r w:rsidR="00E412E8">
        <w:rPr>
          <w:noProof/>
        </w:rPr>
        <w:t>44</w:t>
      </w:r>
      <w:r w:rsidR="00C7714D">
        <w:fldChar w:fldCharType="end"/>
      </w:r>
      <w:r w:rsidR="000C3DD2">
        <w:t xml:space="preserve">, </w:t>
      </w:r>
      <w:r w:rsidR="000C3DD2">
        <w:fldChar w:fldCharType="begin"/>
      </w:r>
      <w:r w:rsidR="000C3DD2">
        <w:instrText xml:space="preserve"> REF _Ref28854934 \h </w:instrText>
      </w:r>
      <w:r w:rsidR="000C3DD2">
        <w:fldChar w:fldCharType="separate"/>
      </w:r>
      <w:r w:rsidR="00E412E8">
        <w:t xml:space="preserve">Obrázek </w:t>
      </w:r>
      <w:r w:rsidR="00E412E8">
        <w:rPr>
          <w:noProof/>
        </w:rPr>
        <w:t>41</w:t>
      </w:r>
      <w:r w:rsidR="000C3DD2">
        <w:fldChar w:fldCharType="end"/>
      </w:r>
      <w:r w:rsidR="000C3DD2">
        <w:t xml:space="preserve">, </w:t>
      </w:r>
      <w:r w:rsidR="000C3DD2">
        <w:fldChar w:fldCharType="begin"/>
      </w:r>
      <w:r w:rsidR="000C3DD2">
        <w:instrText xml:space="preserve"> REF _Ref28854940 \h </w:instrText>
      </w:r>
      <w:r w:rsidR="000C3DD2">
        <w:fldChar w:fldCharType="separate"/>
      </w:r>
      <w:r w:rsidR="00E412E8">
        <w:t xml:space="preserve">Obrázek </w:t>
      </w:r>
      <w:r w:rsidR="00E412E8">
        <w:rPr>
          <w:noProof/>
        </w:rPr>
        <w:t>42</w:t>
      </w:r>
      <w:r w:rsidR="000C3DD2">
        <w:fldChar w:fldCharType="end"/>
      </w:r>
      <w:r w:rsidR="000C3DD2">
        <w:t xml:space="preserve">, </w:t>
      </w:r>
      <w:r w:rsidR="000C3DD2">
        <w:fldChar w:fldCharType="begin"/>
      </w:r>
      <w:r w:rsidR="000C3DD2">
        <w:instrText xml:space="preserve"> REF _Ref28800370 \h </w:instrText>
      </w:r>
      <w:r w:rsidR="000C3DD2">
        <w:fldChar w:fldCharType="separate"/>
      </w:r>
      <w:r w:rsidR="00E412E8">
        <w:t xml:space="preserve">Obrázek </w:t>
      </w:r>
      <w:r w:rsidR="00E412E8">
        <w:rPr>
          <w:noProof/>
        </w:rPr>
        <w:t>43</w:t>
      </w:r>
      <w:r w:rsidR="000C3DD2">
        <w:fldChar w:fldCharType="end"/>
      </w:r>
      <w:r w:rsidR="000C3DD2">
        <w:t xml:space="preserve"> a </w:t>
      </w:r>
      <w:r w:rsidR="000C3DD2">
        <w:fldChar w:fldCharType="begin"/>
      </w:r>
      <w:r w:rsidR="000C3DD2">
        <w:instrText xml:space="preserve"> REF _Ref28800375 \h </w:instrText>
      </w:r>
      <w:r w:rsidR="000C3DD2">
        <w:fldChar w:fldCharType="separate"/>
      </w:r>
      <w:r w:rsidR="00E412E8">
        <w:t xml:space="preserve">Obrázek </w:t>
      </w:r>
      <w:r w:rsidR="00E412E8">
        <w:rPr>
          <w:noProof/>
        </w:rPr>
        <w:t>44</w:t>
      </w:r>
      <w:r w:rsidR="000C3DD2">
        <w:fldChar w:fldCharType="end"/>
      </w:r>
      <w:r w:rsidR="00C7714D">
        <w:t>)</w:t>
      </w:r>
      <w:r>
        <w:t>. Důvod nesprávné detekce může být například příliš malá velikost viditelné části zornice, která se v algoritmu vyfiltruje (</w:t>
      </w:r>
      <w:r w:rsidR="000C3DD2">
        <w:fldChar w:fldCharType="begin"/>
      </w:r>
      <w:r w:rsidR="000C3DD2">
        <w:instrText xml:space="preserve"> REF _Ref28800375 \h </w:instrText>
      </w:r>
      <w:r w:rsidR="000C3DD2">
        <w:fldChar w:fldCharType="separate"/>
      </w:r>
      <w:r w:rsidR="00E412E8">
        <w:t xml:space="preserve">Obrázek </w:t>
      </w:r>
      <w:r w:rsidR="00E412E8">
        <w:rPr>
          <w:noProof/>
        </w:rPr>
        <w:t>44</w:t>
      </w:r>
      <w:r w:rsidR="000C3DD2">
        <w:fldChar w:fldCharType="end"/>
      </w:r>
      <w:r>
        <w:t>), nebo nerovnoměrně osvětlený obličej</w:t>
      </w:r>
      <w:r w:rsidR="00C7714D">
        <w:t xml:space="preserve"> (</w:t>
      </w:r>
      <w:r w:rsidR="000C3DD2">
        <w:fldChar w:fldCharType="begin"/>
      </w:r>
      <w:r w:rsidR="000C3DD2">
        <w:instrText xml:space="preserve"> REF _Ref28854934 \h </w:instrText>
      </w:r>
      <w:r w:rsidR="000C3DD2">
        <w:fldChar w:fldCharType="separate"/>
      </w:r>
      <w:r w:rsidR="00E412E8">
        <w:t xml:space="preserve">Obrázek </w:t>
      </w:r>
      <w:r w:rsidR="00E412E8">
        <w:rPr>
          <w:noProof/>
        </w:rPr>
        <w:t>41</w:t>
      </w:r>
      <w:r w:rsidR="000C3DD2">
        <w:fldChar w:fldCharType="end"/>
      </w:r>
      <w:r w:rsidR="00C7714D">
        <w:t xml:space="preserve">). </w:t>
      </w:r>
      <w:r w:rsidR="00C7714D">
        <w:fldChar w:fldCharType="begin"/>
      </w:r>
      <w:r w:rsidR="00C7714D">
        <w:instrText xml:space="preserve"> REF _Ref28800356 \h </w:instrText>
      </w:r>
      <w:r w:rsidR="00C7714D">
        <w:fldChar w:fldCharType="separate"/>
      </w:r>
      <w:r w:rsidR="00E412E8">
        <w:t xml:space="preserve">Obrázek </w:t>
      </w:r>
      <w:r w:rsidR="00E412E8">
        <w:rPr>
          <w:noProof/>
        </w:rPr>
        <w:t>37</w:t>
      </w:r>
      <w:r w:rsidR="00C7714D">
        <w:fldChar w:fldCharType="end"/>
      </w:r>
      <w:r w:rsidR="00C7714D">
        <w:t xml:space="preserve"> má</w:t>
      </w:r>
      <w:r>
        <w:t xml:space="preserve"> </w:t>
      </w:r>
      <w:r w:rsidR="00C7714D">
        <w:t>jiný detekční práh, protože je</w:t>
      </w:r>
      <w:r>
        <w:t xml:space="preserve"> sc</w:t>
      </w:r>
      <w:r w:rsidR="00C7714D">
        <w:t>éna jinak osvětlena</w:t>
      </w:r>
      <w:r>
        <w:t>.</w:t>
      </w:r>
    </w:p>
    <w:p w14:paraId="5B289F49" w14:textId="77777777" w:rsidR="00281526" w:rsidRDefault="00281526" w:rsidP="00281526">
      <w:pPr>
        <w:keepNext/>
        <w:jc w:val="center"/>
      </w:pPr>
      <w:r>
        <w:rPr>
          <w:noProof/>
        </w:rPr>
        <w:drawing>
          <wp:inline distT="0" distB="0" distL="0" distR="0" wp14:anchorId="2E7577E7" wp14:editId="6B85A245">
            <wp:extent cx="3092990" cy="252000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2-26-115003_1824x984_scrot.png"/>
                    <pic:cNvPicPr/>
                  </pic:nvPicPr>
                  <pic:blipFill rotWithShape="1">
                    <a:blip r:embed="rId48">
                      <a:extLst>
                        <a:ext uri="{28A0092B-C50C-407E-A947-70E740481C1C}">
                          <a14:useLocalDpi xmlns:a14="http://schemas.microsoft.com/office/drawing/2010/main" val="0"/>
                        </a:ext>
                      </a:extLst>
                    </a:blip>
                    <a:srcRect l="40816" t="9643" r="24487" b="37953"/>
                    <a:stretch/>
                  </pic:blipFill>
                  <pic:spPr bwMode="auto">
                    <a:xfrm>
                      <a:off x="0" y="0"/>
                      <a:ext cx="3092990" cy="2520000"/>
                    </a:xfrm>
                    <a:prstGeom prst="rect">
                      <a:avLst/>
                    </a:prstGeom>
                    <a:ln>
                      <a:noFill/>
                    </a:ln>
                    <a:extLst>
                      <a:ext uri="{53640926-AAD7-44D8-BBD7-CCE9431645EC}">
                        <a14:shadowObscured xmlns:a14="http://schemas.microsoft.com/office/drawing/2010/main"/>
                      </a:ext>
                    </a:extLst>
                  </pic:spPr>
                </pic:pic>
              </a:graphicData>
            </a:graphic>
          </wp:inline>
        </w:drawing>
      </w:r>
    </w:p>
    <w:p w14:paraId="60B7F631" w14:textId="7872AEDB" w:rsidR="00281526" w:rsidRPr="00281526" w:rsidRDefault="00281526" w:rsidP="00C8501A">
      <w:pPr>
        <w:pStyle w:val="Titulek"/>
      </w:pPr>
      <w:bookmarkStart w:id="121" w:name="_Ref28800356"/>
      <w:bookmarkStart w:id="122" w:name="_Toc28897391"/>
      <w:r>
        <w:t xml:space="preserve">Obrázek </w:t>
      </w:r>
      <w:r w:rsidR="00BA4AE6">
        <w:rPr>
          <w:noProof/>
        </w:rPr>
        <w:fldChar w:fldCharType="begin"/>
      </w:r>
      <w:r w:rsidR="00BA4AE6">
        <w:rPr>
          <w:noProof/>
        </w:rPr>
        <w:instrText xml:space="preserve"> SEQ Obrázek \* ARABIC </w:instrText>
      </w:r>
      <w:r w:rsidR="00BA4AE6">
        <w:rPr>
          <w:noProof/>
        </w:rPr>
        <w:fldChar w:fldCharType="separate"/>
      </w:r>
      <w:r w:rsidR="00B47F33">
        <w:rPr>
          <w:noProof/>
        </w:rPr>
        <w:t>37</w:t>
      </w:r>
      <w:r w:rsidR="00BA4AE6">
        <w:rPr>
          <w:noProof/>
        </w:rPr>
        <w:fldChar w:fldCharType="end"/>
      </w:r>
      <w:bookmarkEnd w:id="121"/>
      <w:r>
        <w:t>: Ukázka správné detekce s prahem 57</w:t>
      </w:r>
      <w:bookmarkEnd w:id="122"/>
    </w:p>
    <w:p w14:paraId="133C5108" w14:textId="4404DF3F" w:rsidR="00A94969" w:rsidRDefault="00EB2C9D" w:rsidP="00CE0D84">
      <w:pPr>
        <w:jc w:val="center"/>
      </w:pPr>
      <w:r>
        <w:rPr>
          <w:noProof/>
        </w:rPr>
        <w:lastRenderedPageBreak/>
        <w:drawing>
          <wp:inline distT="0" distB="0" distL="0" distR="0" wp14:anchorId="09F54DE1" wp14:editId="6E8B364B">
            <wp:extent cx="4379427" cy="8328660"/>
            <wp:effectExtent l="0" t="0" r="2540" b="0"/>
            <wp:docPr id="381" name="Obráze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Eye_tracking.png"/>
                    <pic:cNvPicPr/>
                  </pic:nvPicPr>
                  <pic:blipFill>
                    <a:blip r:embed="rId49">
                      <a:extLst>
                        <a:ext uri="{28A0092B-C50C-407E-A947-70E740481C1C}">
                          <a14:useLocalDpi xmlns:a14="http://schemas.microsoft.com/office/drawing/2010/main" val="0"/>
                        </a:ext>
                      </a:extLst>
                    </a:blip>
                    <a:stretch>
                      <a:fillRect/>
                    </a:stretch>
                  </pic:blipFill>
                  <pic:spPr>
                    <a:xfrm>
                      <a:off x="0" y="0"/>
                      <a:ext cx="4390288" cy="8349315"/>
                    </a:xfrm>
                    <a:prstGeom prst="rect">
                      <a:avLst/>
                    </a:prstGeom>
                  </pic:spPr>
                </pic:pic>
              </a:graphicData>
            </a:graphic>
          </wp:inline>
        </w:drawing>
      </w:r>
    </w:p>
    <w:p w14:paraId="7EF47639" w14:textId="24858A8F" w:rsidR="00CE0D84" w:rsidRDefault="00CE0D84" w:rsidP="00806769">
      <w:pPr>
        <w:pStyle w:val="Titulek"/>
      </w:pPr>
      <w:bookmarkStart w:id="123" w:name="_Ref28800216"/>
      <w:bookmarkStart w:id="124" w:name="_Toc28897392"/>
      <w:r>
        <w:t xml:space="preserve">Obrázek </w:t>
      </w:r>
      <w:r w:rsidR="008E64B1">
        <w:rPr>
          <w:noProof/>
        </w:rPr>
        <w:fldChar w:fldCharType="begin"/>
      </w:r>
      <w:r w:rsidR="008E64B1">
        <w:rPr>
          <w:noProof/>
        </w:rPr>
        <w:instrText xml:space="preserve"> SEQ Obrázek \* ARABIC </w:instrText>
      </w:r>
      <w:r w:rsidR="008E64B1">
        <w:rPr>
          <w:noProof/>
        </w:rPr>
        <w:fldChar w:fldCharType="separate"/>
      </w:r>
      <w:r w:rsidR="00B47F33">
        <w:rPr>
          <w:noProof/>
        </w:rPr>
        <w:t>38</w:t>
      </w:r>
      <w:r w:rsidR="008E64B1">
        <w:rPr>
          <w:noProof/>
        </w:rPr>
        <w:fldChar w:fldCharType="end"/>
      </w:r>
      <w:bookmarkEnd w:id="123"/>
      <w:r w:rsidR="00281526">
        <w:t>: Vývojový</w:t>
      </w:r>
      <w:r>
        <w:t xml:space="preserve"> diagram detekce</w:t>
      </w:r>
      <w:r w:rsidR="00281526">
        <w:t xml:space="preserve"> zornice</w:t>
      </w:r>
      <w:bookmarkEnd w:id="124"/>
    </w:p>
    <w:p w14:paraId="05B499E2" w14:textId="77777777" w:rsidR="00C8501A" w:rsidRDefault="00C8501A" w:rsidP="00BD4E25">
      <w:pPr>
        <w:keepNext/>
        <w:jc w:val="center"/>
        <w:sectPr w:rsidR="00C8501A" w:rsidSect="000C3DD2">
          <w:type w:val="continuous"/>
          <w:pgSz w:w="11906" w:h="16838"/>
          <w:pgMar w:top="1701" w:right="1418" w:bottom="1701" w:left="1418" w:header="709" w:footer="709" w:gutter="567"/>
          <w:pgNumType w:start="25"/>
          <w:cols w:space="709"/>
          <w:docGrid w:linePitch="360"/>
        </w:sectPr>
      </w:pPr>
    </w:p>
    <w:p w14:paraId="228EEBF1" w14:textId="77777777" w:rsidR="00C8501A" w:rsidRDefault="00BD4E25" w:rsidP="00C8501A">
      <w:pPr>
        <w:keepNext/>
        <w:jc w:val="center"/>
      </w:pPr>
      <w:r>
        <w:rPr>
          <w:noProof/>
        </w:rPr>
        <w:lastRenderedPageBreak/>
        <w:drawing>
          <wp:inline distT="0" distB="0" distL="0" distR="0" wp14:anchorId="13BBFD2E" wp14:editId="2653ACA9">
            <wp:extent cx="2650129" cy="21600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26-121520_1824x984_scrot.png"/>
                    <pic:cNvPicPr/>
                  </pic:nvPicPr>
                  <pic:blipFill rotWithShape="1">
                    <a:blip r:embed="rId50">
                      <a:extLst>
                        <a:ext uri="{28A0092B-C50C-407E-A947-70E740481C1C}">
                          <a14:useLocalDpi xmlns:a14="http://schemas.microsoft.com/office/drawing/2010/main" val="0"/>
                        </a:ext>
                      </a:extLst>
                    </a:blip>
                    <a:srcRect l="45454" t="23734" r="19757" b="23706"/>
                    <a:stretch/>
                  </pic:blipFill>
                  <pic:spPr bwMode="auto">
                    <a:xfrm>
                      <a:off x="0" y="0"/>
                      <a:ext cx="2650129" cy="2160000"/>
                    </a:xfrm>
                    <a:prstGeom prst="rect">
                      <a:avLst/>
                    </a:prstGeom>
                    <a:ln>
                      <a:noFill/>
                    </a:ln>
                    <a:extLst>
                      <a:ext uri="{53640926-AAD7-44D8-BBD7-CCE9431645EC}">
                        <a14:shadowObscured xmlns:a14="http://schemas.microsoft.com/office/drawing/2010/main"/>
                      </a:ext>
                    </a:extLst>
                  </pic:spPr>
                </pic:pic>
              </a:graphicData>
            </a:graphic>
          </wp:inline>
        </w:drawing>
      </w:r>
    </w:p>
    <w:p w14:paraId="5FFE35DF" w14:textId="4EEA4F99" w:rsidR="00C8501A" w:rsidRDefault="00C8501A" w:rsidP="00C8501A">
      <w:pPr>
        <w:pStyle w:val="Titulek"/>
      </w:pPr>
      <w:bookmarkStart w:id="125" w:name="_Toc28897393"/>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39</w:t>
      </w:r>
      <w:r w:rsidR="00E56AAD">
        <w:rPr>
          <w:noProof/>
        </w:rPr>
        <w:fldChar w:fldCharType="end"/>
      </w:r>
      <w:r>
        <w:t xml:space="preserve">: </w:t>
      </w:r>
      <w:r w:rsidR="000C3DD2">
        <w:t>Správná detekce</w:t>
      </w:r>
      <w:r w:rsidR="00B80F79">
        <w:t>, pohled doleva</w:t>
      </w:r>
      <w:bookmarkEnd w:id="125"/>
    </w:p>
    <w:p w14:paraId="6EBE6BCD" w14:textId="77777777" w:rsidR="00C8501A" w:rsidRDefault="00281526" w:rsidP="00C8501A">
      <w:pPr>
        <w:keepNext/>
        <w:jc w:val="center"/>
      </w:pPr>
      <w:r>
        <w:rPr>
          <w:noProof/>
        </w:rPr>
        <w:drawing>
          <wp:inline distT="0" distB="0" distL="0" distR="0" wp14:anchorId="4301DD18" wp14:editId="57FA45F6">
            <wp:extent cx="2667073" cy="2160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26-121528_1824x984_scrot.png"/>
                    <pic:cNvPicPr/>
                  </pic:nvPicPr>
                  <pic:blipFill rotWithShape="1">
                    <a:blip r:embed="rId51">
                      <a:extLst>
                        <a:ext uri="{28A0092B-C50C-407E-A947-70E740481C1C}">
                          <a14:useLocalDpi xmlns:a14="http://schemas.microsoft.com/office/drawing/2010/main" val="0"/>
                        </a:ext>
                      </a:extLst>
                    </a:blip>
                    <a:srcRect l="45412" t="23515" r="19602" b="23961"/>
                    <a:stretch/>
                  </pic:blipFill>
                  <pic:spPr bwMode="auto">
                    <a:xfrm>
                      <a:off x="0" y="0"/>
                      <a:ext cx="2667073" cy="2160000"/>
                    </a:xfrm>
                    <a:prstGeom prst="rect">
                      <a:avLst/>
                    </a:prstGeom>
                    <a:ln>
                      <a:noFill/>
                    </a:ln>
                    <a:extLst>
                      <a:ext uri="{53640926-AAD7-44D8-BBD7-CCE9431645EC}">
                        <a14:shadowObscured xmlns:a14="http://schemas.microsoft.com/office/drawing/2010/main"/>
                      </a:ext>
                    </a:extLst>
                  </pic:spPr>
                </pic:pic>
              </a:graphicData>
            </a:graphic>
          </wp:inline>
        </w:drawing>
      </w:r>
    </w:p>
    <w:p w14:paraId="0AB44A7B" w14:textId="2B784152" w:rsidR="00BD4E25" w:rsidRDefault="00C8501A" w:rsidP="00C8501A">
      <w:pPr>
        <w:pStyle w:val="Titulek"/>
      </w:pPr>
      <w:bookmarkStart w:id="126" w:name="_Toc28897394"/>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40</w:t>
      </w:r>
      <w:r w:rsidR="00E56AAD">
        <w:rPr>
          <w:noProof/>
        </w:rPr>
        <w:fldChar w:fldCharType="end"/>
      </w:r>
      <w:r w:rsidR="000C3DD2">
        <w:t>: Správná detekce</w:t>
      </w:r>
      <w:r w:rsidR="00B80F79">
        <w:t>, pohled doleva</w:t>
      </w:r>
      <w:bookmarkEnd w:id="126"/>
    </w:p>
    <w:p w14:paraId="48DFCF5E" w14:textId="77777777" w:rsidR="000C3DD2" w:rsidRDefault="000C3DD2" w:rsidP="000C3DD2">
      <w:pPr>
        <w:keepNext/>
      </w:pPr>
      <w:r>
        <w:rPr>
          <w:noProof/>
        </w:rPr>
        <w:drawing>
          <wp:inline distT="0" distB="0" distL="0" distR="0" wp14:anchorId="2190A395" wp14:editId="165481DA">
            <wp:extent cx="2680153" cy="2160000"/>
            <wp:effectExtent l="0" t="0" r="635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26-121727_1824x984_scrot.png"/>
                    <pic:cNvPicPr/>
                  </pic:nvPicPr>
                  <pic:blipFill rotWithShape="1">
                    <a:blip r:embed="rId52">
                      <a:extLst>
                        <a:ext uri="{28A0092B-C50C-407E-A947-70E740481C1C}">
                          <a14:useLocalDpi xmlns:a14="http://schemas.microsoft.com/office/drawing/2010/main" val="0"/>
                        </a:ext>
                      </a:extLst>
                    </a:blip>
                    <a:srcRect l="45339" t="23509" r="19541" b="24014"/>
                    <a:stretch/>
                  </pic:blipFill>
                  <pic:spPr bwMode="auto">
                    <a:xfrm>
                      <a:off x="0" y="0"/>
                      <a:ext cx="2680153" cy="2160000"/>
                    </a:xfrm>
                    <a:prstGeom prst="rect">
                      <a:avLst/>
                    </a:prstGeom>
                    <a:ln>
                      <a:noFill/>
                    </a:ln>
                    <a:extLst>
                      <a:ext uri="{53640926-AAD7-44D8-BBD7-CCE9431645EC}">
                        <a14:shadowObscured xmlns:a14="http://schemas.microsoft.com/office/drawing/2010/main"/>
                      </a:ext>
                    </a:extLst>
                  </pic:spPr>
                </pic:pic>
              </a:graphicData>
            </a:graphic>
          </wp:inline>
        </w:drawing>
      </w:r>
    </w:p>
    <w:p w14:paraId="7EE3713F" w14:textId="51BC2644" w:rsidR="000C3DD2" w:rsidRPr="000C3DD2" w:rsidRDefault="000C3DD2" w:rsidP="000C3DD2">
      <w:pPr>
        <w:pStyle w:val="Titulek"/>
      </w:pPr>
      <w:bookmarkStart w:id="127" w:name="_Ref28854934"/>
      <w:bookmarkStart w:id="128" w:name="_Toc28897395"/>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41</w:t>
      </w:r>
      <w:r w:rsidR="00E56AAD">
        <w:rPr>
          <w:noProof/>
        </w:rPr>
        <w:fldChar w:fldCharType="end"/>
      </w:r>
      <w:bookmarkEnd w:id="127"/>
      <w:r>
        <w:t>: Nedokonalá detekce</w:t>
      </w:r>
      <w:r w:rsidR="00B80F79">
        <w:t>, špatné osvětlení</w:t>
      </w:r>
      <w:bookmarkEnd w:id="128"/>
    </w:p>
    <w:p w14:paraId="1066C7C1" w14:textId="77777777" w:rsidR="00C8501A" w:rsidRDefault="00281526" w:rsidP="00C8501A">
      <w:pPr>
        <w:keepNext/>
        <w:jc w:val="center"/>
      </w:pPr>
      <w:r>
        <w:rPr>
          <w:noProof/>
        </w:rPr>
        <w:drawing>
          <wp:inline distT="0" distB="0" distL="0" distR="0" wp14:anchorId="703016D2" wp14:editId="7FE85B10">
            <wp:extent cx="2698775" cy="2160000"/>
            <wp:effectExtent l="0" t="0" r="635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12-26-121543_1824x984_scrot.png"/>
                    <pic:cNvPicPr/>
                  </pic:nvPicPr>
                  <pic:blipFill rotWithShape="1">
                    <a:blip r:embed="rId53">
                      <a:extLst>
                        <a:ext uri="{28A0092B-C50C-407E-A947-70E740481C1C}">
                          <a14:useLocalDpi xmlns:a14="http://schemas.microsoft.com/office/drawing/2010/main" val="0"/>
                        </a:ext>
                      </a:extLst>
                    </a:blip>
                    <a:srcRect l="45442" t="23526" r="19546" b="23796"/>
                    <a:stretch/>
                  </pic:blipFill>
                  <pic:spPr bwMode="auto">
                    <a:xfrm>
                      <a:off x="0" y="0"/>
                      <a:ext cx="2698775" cy="2160000"/>
                    </a:xfrm>
                    <a:prstGeom prst="rect">
                      <a:avLst/>
                    </a:prstGeom>
                    <a:ln>
                      <a:noFill/>
                    </a:ln>
                    <a:extLst>
                      <a:ext uri="{53640926-AAD7-44D8-BBD7-CCE9431645EC}">
                        <a14:shadowObscured xmlns:a14="http://schemas.microsoft.com/office/drawing/2010/main"/>
                      </a:ext>
                    </a:extLst>
                  </pic:spPr>
                </pic:pic>
              </a:graphicData>
            </a:graphic>
          </wp:inline>
        </w:drawing>
      </w:r>
    </w:p>
    <w:p w14:paraId="71445595" w14:textId="0DFC849D" w:rsidR="000C3DD2" w:rsidRPr="000C3DD2" w:rsidRDefault="00C8501A" w:rsidP="000C3DD2">
      <w:pPr>
        <w:pStyle w:val="Titulek"/>
      </w:pPr>
      <w:bookmarkStart w:id="129" w:name="_Ref28854940"/>
      <w:bookmarkStart w:id="130" w:name="_Toc28897396"/>
      <w:r>
        <w:t xml:space="preserve">Obrázek </w:t>
      </w:r>
      <w:r w:rsidR="00E56AAD">
        <w:rPr>
          <w:noProof/>
        </w:rPr>
        <w:fldChar w:fldCharType="begin"/>
      </w:r>
      <w:r w:rsidR="00E56AAD">
        <w:rPr>
          <w:noProof/>
        </w:rPr>
        <w:instrText xml:space="preserve"> SEQ Obrázek \* ARABIC </w:instrText>
      </w:r>
      <w:r w:rsidR="00E56AAD">
        <w:rPr>
          <w:noProof/>
        </w:rPr>
        <w:fldChar w:fldCharType="separate"/>
      </w:r>
      <w:r w:rsidR="00B47F33">
        <w:rPr>
          <w:noProof/>
        </w:rPr>
        <w:t>42</w:t>
      </w:r>
      <w:r w:rsidR="00E56AAD">
        <w:rPr>
          <w:noProof/>
        </w:rPr>
        <w:fldChar w:fldCharType="end"/>
      </w:r>
      <w:bookmarkEnd w:id="129"/>
      <w:r>
        <w:t xml:space="preserve">: </w:t>
      </w:r>
      <w:r w:rsidR="000C3DD2">
        <w:t>Správná detekce</w:t>
      </w:r>
      <w:r w:rsidR="00B80F79">
        <w:t>, pohled dolů</w:t>
      </w:r>
      <w:bookmarkEnd w:id="130"/>
    </w:p>
    <w:p w14:paraId="375AE2A8" w14:textId="2E1901CC" w:rsidR="00281526" w:rsidRDefault="00281526" w:rsidP="00BD4E25">
      <w:pPr>
        <w:keepNext/>
        <w:jc w:val="center"/>
      </w:pPr>
      <w:r>
        <w:rPr>
          <w:noProof/>
        </w:rPr>
        <w:drawing>
          <wp:inline distT="0" distB="0" distL="0" distR="0" wp14:anchorId="7031FC7F" wp14:editId="48B078D7">
            <wp:extent cx="2666355" cy="2160000"/>
            <wp:effectExtent l="0" t="0" r="127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26-121558_1824x984_scrot.png"/>
                    <pic:cNvPicPr/>
                  </pic:nvPicPr>
                  <pic:blipFill rotWithShape="1">
                    <a:blip r:embed="rId54">
                      <a:extLst>
                        <a:ext uri="{28A0092B-C50C-407E-A947-70E740481C1C}">
                          <a14:useLocalDpi xmlns:a14="http://schemas.microsoft.com/office/drawing/2010/main" val="0"/>
                        </a:ext>
                      </a:extLst>
                    </a:blip>
                    <a:srcRect l="45597" t="23687" r="19593" b="24040"/>
                    <a:stretch/>
                  </pic:blipFill>
                  <pic:spPr bwMode="auto">
                    <a:xfrm>
                      <a:off x="0" y="0"/>
                      <a:ext cx="2666355" cy="2160000"/>
                    </a:xfrm>
                    <a:prstGeom prst="rect">
                      <a:avLst/>
                    </a:prstGeom>
                    <a:ln>
                      <a:noFill/>
                    </a:ln>
                    <a:extLst>
                      <a:ext uri="{53640926-AAD7-44D8-BBD7-CCE9431645EC}">
                        <a14:shadowObscured xmlns:a14="http://schemas.microsoft.com/office/drawing/2010/main"/>
                      </a:ext>
                    </a:extLst>
                  </pic:spPr>
                </pic:pic>
              </a:graphicData>
            </a:graphic>
          </wp:inline>
        </w:drawing>
      </w:r>
    </w:p>
    <w:p w14:paraId="50BE8C07" w14:textId="3F6EA8CD" w:rsidR="00974D77" w:rsidRDefault="00BD4E25" w:rsidP="000C3DD2">
      <w:pPr>
        <w:pStyle w:val="Titulek"/>
        <w:rPr>
          <w:noProof/>
        </w:rPr>
      </w:pPr>
      <w:bookmarkStart w:id="131" w:name="_Ref28800370"/>
      <w:bookmarkStart w:id="132" w:name="_Toc28897397"/>
      <w:r>
        <w:t xml:space="preserve">Obrázek </w:t>
      </w:r>
      <w:r w:rsidR="00BA4AE6">
        <w:rPr>
          <w:noProof/>
        </w:rPr>
        <w:fldChar w:fldCharType="begin"/>
      </w:r>
      <w:r w:rsidR="00BA4AE6">
        <w:rPr>
          <w:noProof/>
        </w:rPr>
        <w:instrText xml:space="preserve"> SEQ Obrázek \* ARABIC </w:instrText>
      </w:r>
      <w:r w:rsidR="00BA4AE6">
        <w:rPr>
          <w:noProof/>
        </w:rPr>
        <w:fldChar w:fldCharType="separate"/>
      </w:r>
      <w:r w:rsidR="00B47F33">
        <w:rPr>
          <w:noProof/>
        </w:rPr>
        <w:t>43</w:t>
      </w:r>
      <w:r w:rsidR="00BA4AE6">
        <w:rPr>
          <w:noProof/>
        </w:rPr>
        <w:fldChar w:fldCharType="end"/>
      </w:r>
      <w:bookmarkEnd w:id="131"/>
      <w:r>
        <w:t xml:space="preserve">: </w:t>
      </w:r>
      <w:r w:rsidR="000C3DD2">
        <w:t>Správná detekce</w:t>
      </w:r>
      <w:r w:rsidR="00B80F79">
        <w:t>, pohled dolů</w:t>
      </w:r>
      <w:bookmarkEnd w:id="132"/>
    </w:p>
    <w:p w14:paraId="109E4957" w14:textId="02B2004E" w:rsidR="00974D77" w:rsidRDefault="00281526" w:rsidP="00375614">
      <w:pPr>
        <w:keepNext/>
        <w:jc w:val="center"/>
      </w:pPr>
      <w:r>
        <w:rPr>
          <w:noProof/>
        </w:rPr>
        <w:drawing>
          <wp:inline distT="0" distB="0" distL="0" distR="0" wp14:anchorId="64E562ED" wp14:editId="4F110E57">
            <wp:extent cx="2665236" cy="21600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26-121549_1824x984_scrot.png"/>
                    <pic:cNvPicPr/>
                  </pic:nvPicPr>
                  <pic:blipFill rotWithShape="1">
                    <a:blip r:embed="rId55">
                      <a:extLst>
                        <a:ext uri="{28A0092B-C50C-407E-A947-70E740481C1C}">
                          <a14:useLocalDpi xmlns:a14="http://schemas.microsoft.com/office/drawing/2010/main" val="0"/>
                        </a:ext>
                      </a:extLst>
                    </a:blip>
                    <a:srcRect l="45425" t="23551" r="19636" b="23959"/>
                    <a:stretch/>
                  </pic:blipFill>
                  <pic:spPr bwMode="auto">
                    <a:xfrm>
                      <a:off x="0" y="0"/>
                      <a:ext cx="2665236" cy="2160000"/>
                    </a:xfrm>
                    <a:prstGeom prst="rect">
                      <a:avLst/>
                    </a:prstGeom>
                    <a:ln>
                      <a:noFill/>
                    </a:ln>
                    <a:extLst>
                      <a:ext uri="{53640926-AAD7-44D8-BBD7-CCE9431645EC}">
                        <a14:shadowObscured xmlns:a14="http://schemas.microsoft.com/office/drawing/2010/main"/>
                      </a:ext>
                    </a:extLst>
                  </pic:spPr>
                </pic:pic>
              </a:graphicData>
            </a:graphic>
          </wp:inline>
        </w:drawing>
      </w:r>
    </w:p>
    <w:p w14:paraId="1C2129BD" w14:textId="3A14D1CD" w:rsidR="00C8501A" w:rsidRDefault="00974D77" w:rsidP="000C3DD2">
      <w:pPr>
        <w:pStyle w:val="Titulek"/>
        <w:sectPr w:rsidR="00C8501A" w:rsidSect="00806769">
          <w:type w:val="continuous"/>
          <w:pgSz w:w="11906" w:h="16838"/>
          <w:pgMar w:top="1701" w:right="1418" w:bottom="1701" w:left="1418" w:header="709" w:footer="709" w:gutter="567"/>
          <w:pgNumType w:start="29"/>
          <w:cols w:num="2" w:space="1"/>
          <w:docGrid w:linePitch="360"/>
        </w:sectPr>
      </w:pPr>
      <w:bookmarkStart w:id="133" w:name="_Ref28800375"/>
      <w:bookmarkStart w:id="134" w:name="_Toc28897398"/>
      <w:r>
        <w:t xml:space="preserve">Obrázek </w:t>
      </w:r>
      <w:r w:rsidR="00BA4AE6">
        <w:rPr>
          <w:noProof/>
        </w:rPr>
        <w:fldChar w:fldCharType="begin"/>
      </w:r>
      <w:r w:rsidR="00BA4AE6">
        <w:rPr>
          <w:noProof/>
        </w:rPr>
        <w:instrText xml:space="preserve"> SEQ Obrázek \* ARABIC </w:instrText>
      </w:r>
      <w:r w:rsidR="00BA4AE6">
        <w:rPr>
          <w:noProof/>
        </w:rPr>
        <w:fldChar w:fldCharType="separate"/>
      </w:r>
      <w:r w:rsidR="00B47F33">
        <w:rPr>
          <w:noProof/>
        </w:rPr>
        <w:t>44</w:t>
      </w:r>
      <w:r w:rsidR="00BA4AE6">
        <w:rPr>
          <w:noProof/>
        </w:rPr>
        <w:fldChar w:fldCharType="end"/>
      </w:r>
      <w:bookmarkEnd w:id="133"/>
      <w:r w:rsidR="00375614">
        <w:t xml:space="preserve">: </w:t>
      </w:r>
      <w:r w:rsidR="000C3DD2">
        <w:t>Nedokonalá</w:t>
      </w:r>
      <w:r w:rsidR="00C8501A">
        <w:t xml:space="preserve"> detekc</w:t>
      </w:r>
      <w:r w:rsidR="000C3DD2">
        <w:t>e</w:t>
      </w:r>
      <w:r w:rsidR="00B80F79">
        <w:t>, malá oblast</w:t>
      </w:r>
      <w:bookmarkEnd w:id="134"/>
    </w:p>
    <w:p w14:paraId="07320DF5" w14:textId="28FE0906" w:rsidR="00974D77" w:rsidRPr="00C7714D" w:rsidRDefault="00C7714D" w:rsidP="00C7714D">
      <w:pPr>
        <w:spacing w:line="240" w:lineRule="auto"/>
        <w:jc w:val="left"/>
        <w:rPr>
          <w:b/>
          <w:bCs/>
          <w:sz w:val="20"/>
          <w:szCs w:val="20"/>
        </w:rPr>
      </w:pPr>
      <w:r>
        <w:br w:type="page"/>
      </w:r>
    </w:p>
    <w:p w14:paraId="3E7980EB" w14:textId="3D7251C4" w:rsidR="005555BC" w:rsidRDefault="007216C1" w:rsidP="007216C1">
      <w:pPr>
        <w:pStyle w:val="Nadpis1"/>
        <w:numPr>
          <w:ilvl w:val="0"/>
          <w:numId w:val="0"/>
        </w:numPr>
        <w:ind w:left="567" w:hanging="567"/>
      </w:pPr>
      <w:bookmarkStart w:id="135" w:name="_Toc28855474"/>
      <w:bookmarkEnd w:id="81"/>
      <w:bookmarkEnd w:id="82"/>
      <w:bookmarkEnd w:id="83"/>
      <w:r>
        <w:lastRenderedPageBreak/>
        <w:t>ZÁVĚR</w:t>
      </w:r>
      <w:bookmarkEnd w:id="135"/>
    </w:p>
    <w:p w14:paraId="13F7ACA2" w14:textId="77777777" w:rsidR="0085052B" w:rsidRDefault="0085052B" w:rsidP="007216C1">
      <w:r>
        <w:t xml:space="preserve">Jedním z bodů této práce je seznámit s anatomií oka, druhy očních pohybů a snímání pohybu očí. Literární rešerše je vypracována v první, druhé a třetí kapitole. V první kapitole jsou rozebrány části oka a oční svaly, poté je vysvětlena akomodace a fyziologie vidění, následuje poloha oka a postavení očí. Druhá kapitola vysvětluje rozdíly mezi nepárovými a párovými pohyby očí. Třetí kapitola pojednává o historii a současných metodách snímání pohybu očí. </w:t>
      </w:r>
    </w:p>
    <w:p w14:paraId="3462790C" w14:textId="77777777" w:rsidR="007216C1" w:rsidRDefault="0085052B" w:rsidP="007216C1">
      <w:pPr>
        <w:ind w:firstLine="708"/>
      </w:pPr>
      <w:r>
        <w:t>Dále je ve čtvrté kapitole rozebrán eyetracking, jeho využití v aplikacích a požadavky perfektního eyetrackeru.</w:t>
      </w:r>
      <w:r w:rsidR="00E90CE9">
        <w:t xml:space="preserve"> Použité</w:t>
      </w:r>
      <w:r>
        <w:t xml:space="preserve"> příslušenství spolu s krátkou dokumentací a specifikací použitých platforem a modulů je uvedena na začátku kapitoly pět. Následuje popis knihoven a upřesnění nahrávání videa</w:t>
      </w:r>
      <w:r w:rsidR="00E90CE9">
        <w:t xml:space="preserve">. </w:t>
      </w:r>
    </w:p>
    <w:p w14:paraId="7670278D" w14:textId="1E3D08D6" w:rsidR="007216C1" w:rsidRDefault="007216C1" w:rsidP="00231B8B">
      <w:pPr>
        <w:ind w:firstLine="708"/>
      </w:pPr>
      <w:r>
        <w:t xml:space="preserve">Šestá kapitola se věnuje algoritmům a metodám, které jsou použité pro detekci zornice. </w:t>
      </w:r>
      <w:r w:rsidR="002E7E06">
        <w:t>Ze snímku je nejprve detekována oblast obličeje pomocí Haarových příznaků s kaskádní klasifikací pro obličej. Na této oblasti jsou hledány oči pomocí Haarových příznaků s kaskádní klasifikací</w:t>
      </w:r>
      <w:r w:rsidR="00985BF2">
        <w:t xml:space="preserve"> pro oči. Protože by se mohly objevit falešné detekce v jiných oblastech, než se běžně oči nacházejí, je prohledávaná oblast omezena. Oči jsou hledány pouze v horní polovině obličeje. Dále dochází k rozlišení </w:t>
      </w:r>
      <w:r w:rsidR="00231B8B">
        <w:t xml:space="preserve">pravého a levého oka a to rozpůlením prohledávané oblasti na pravou a levou část. Oblast očí je v poslední řadě ořezána o oblast obočí, neboť zde také často vznikají falešné detekce. </w:t>
      </w:r>
      <w:r w:rsidR="002E7E06">
        <w:t xml:space="preserve">Předzpracování </w:t>
      </w:r>
      <w:r>
        <w:t>obrazu je realizováno po detekci oblastí očí před detekcí zornice.</w:t>
      </w:r>
      <w:r w:rsidR="00231B8B">
        <w:t xml:space="preserve"> Práh pro převod na binární obraz je zadáván uživatelem a lze jej měnit v průběhu detekce.</w:t>
      </w:r>
      <w:r>
        <w:t xml:space="preserve"> Jsou použity tyto metody</w:t>
      </w:r>
      <w:r w:rsidR="00231B8B">
        <w:t xml:space="preserve"> předzpracování obrazu</w:t>
      </w:r>
      <w:r>
        <w:t>: erose, dilatace, mediánový filtr, Gaussův</w:t>
      </w:r>
      <w:r w:rsidR="00231B8B">
        <w:t xml:space="preserve"> filtr a ekvalizace histogramu. Po předzpracování vstupuje obraz do fu</w:t>
      </w:r>
      <w:r w:rsidR="00461B02">
        <w:t>nkce pro detekci zornice ze shluků</w:t>
      </w:r>
      <w:r w:rsidR="00231B8B">
        <w:t xml:space="preserve">, které vznikly ze zornice po předzpracování. </w:t>
      </w:r>
    </w:p>
    <w:p w14:paraId="27A00BFD" w14:textId="1B359E74" w:rsidR="00240D20" w:rsidRDefault="00240D20" w:rsidP="00231B8B">
      <w:pPr>
        <w:ind w:firstLine="708"/>
      </w:pPr>
      <w:r>
        <w:t xml:space="preserve">Program pro detekci </w:t>
      </w:r>
      <w:r w:rsidR="008469C8">
        <w:t>nefunguje dokonale. Výskyt falešných detekcí</w:t>
      </w:r>
      <w:r w:rsidR="00A7456C">
        <w:t xml:space="preserve"> není častý</w:t>
      </w:r>
      <w:r w:rsidR="008469C8">
        <w:t xml:space="preserve">, problém ale nastává s občasným vynecháním detekce. </w:t>
      </w:r>
      <w:r w:rsidR="00A7456C">
        <w:t xml:space="preserve">Příčin může být více, odraz </w:t>
      </w:r>
      <w:r w:rsidR="008469C8">
        <w:t>s</w:t>
      </w:r>
      <w:r w:rsidR="00A7456C">
        <w:t>větla od oka</w:t>
      </w:r>
      <w:r w:rsidR="008469C8">
        <w:t xml:space="preserve"> tak, že zabarvuje zornici do světlých jasových hodnot</w:t>
      </w:r>
      <w:r w:rsidR="00C7714D">
        <w:t>, nerovnoměrné osvětlení</w:t>
      </w:r>
      <w:r w:rsidR="00A7456C">
        <w:t xml:space="preserve"> scény, velká vzdálenost od kamery,</w:t>
      </w:r>
      <w:r w:rsidR="00C7714D">
        <w:t xml:space="preserve"> </w:t>
      </w:r>
      <w:r w:rsidR="000F56D6">
        <w:t>špatné nastavení</w:t>
      </w:r>
      <w:r w:rsidR="00C7714D">
        <w:t xml:space="preserve"> prahu,</w:t>
      </w:r>
      <w:r w:rsidR="00A7456C">
        <w:t xml:space="preserve"> přivřené oči nebo malý detekovaný shluk, který se v předzpracování vyfiltruje. </w:t>
      </w:r>
    </w:p>
    <w:p w14:paraId="7019A8FB" w14:textId="730C814F" w:rsidR="00A7456C" w:rsidRDefault="00A7456C" w:rsidP="00231B8B">
      <w:pPr>
        <w:ind w:firstLine="708"/>
      </w:pPr>
      <w:r>
        <w:t>Program by mohl být vylepšen výběrem prahu pro každé oko zvlášť</w:t>
      </w:r>
      <w:r w:rsidR="000F56D6">
        <w:t>, automatickým určením prahu</w:t>
      </w:r>
      <w:r>
        <w:t xml:space="preserve"> nebo detekcí oblasti očí</w:t>
      </w:r>
      <w:r w:rsidR="00884B65">
        <w:t xml:space="preserve"> pomocí metody aktivních kontur</w:t>
      </w:r>
      <w:r>
        <w:t>.</w:t>
      </w:r>
    </w:p>
    <w:p w14:paraId="17E7F536" w14:textId="39A971E0" w:rsidR="00A7456C" w:rsidRDefault="00884B65" w:rsidP="00231B8B">
      <w:pPr>
        <w:ind w:firstLine="708"/>
      </w:pPr>
      <w:r>
        <w:t xml:space="preserve">Diplomová práce bude pokračovat automatickou detekcí směru pohledu a vyhodnocení změny směru pohledu. Pravděpodobně vznikne grafické uživatelské rozhraní pro ovládání programu a zobrazení výsledků. Samozřejmostí bude výběr vhodného způsobu testování funkčnosti a popsání dosažených výsledků. </w:t>
      </w:r>
    </w:p>
    <w:p w14:paraId="17A46E26" w14:textId="40CA8492" w:rsidR="00640EC2" w:rsidRPr="007216C1" w:rsidRDefault="00640EC2" w:rsidP="007216C1">
      <w:pPr>
        <w:pStyle w:val="Nadpis1"/>
        <w:numPr>
          <w:ilvl w:val="0"/>
          <w:numId w:val="0"/>
        </w:numPr>
        <w:ind w:left="567" w:hanging="567"/>
        <w:rPr>
          <w:rFonts w:cs="Times New Roman"/>
          <w:kern w:val="0"/>
          <w:sz w:val="24"/>
          <w:szCs w:val="24"/>
        </w:rPr>
      </w:pPr>
      <w:r w:rsidRPr="004404AD">
        <w:br w:type="page"/>
      </w:r>
      <w:bookmarkStart w:id="136" w:name="_Toc101325796"/>
      <w:bookmarkStart w:id="137" w:name="_Toc476579333"/>
      <w:bookmarkStart w:id="138" w:name="_Toc28855475"/>
      <w:r w:rsidR="00876C4E" w:rsidRPr="007216C1">
        <w:lastRenderedPageBreak/>
        <w:t>L</w:t>
      </w:r>
      <w:bookmarkEnd w:id="136"/>
      <w:bookmarkEnd w:id="137"/>
      <w:r w:rsidR="00876C4E" w:rsidRPr="007216C1">
        <w:t>ITERATURA</w:t>
      </w:r>
      <w:bookmarkEnd w:id="138"/>
      <w:r w:rsidRPr="004404AD">
        <w:rPr>
          <w:rFonts w:asciiTheme="majorHAnsi" w:hAnsiTheme="majorHAnsi"/>
          <w:color w:val="000000"/>
          <w:lang w:val="de-DE"/>
        </w:rPr>
        <w:t xml:space="preserve"> </w:t>
      </w:r>
    </w:p>
    <w:p w14:paraId="03F7948A" w14:textId="700D9522" w:rsidR="00DC484C" w:rsidRPr="00893E57" w:rsidRDefault="00DC484C" w:rsidP="00893E57">
      <w:pPr>
        <w:pStyle w:val="Odstavecseseznamem"/>
        <w:numPr>
          <w:ilvl w:val="0"/>
          <w:numId w:val="39"/>
        </w:numPr>
        <w:shd w:val="clear" w:color="auto" w:fill="FFFFFF"/>
        <w:spacing w:line="300" w:lineRule="atLeast"/>
        <w:ind w:left="709" w:hanging="720"/>
        <w:rPr>
          <w:iCs/>
        </w:rPr>
      </w:pPr>
      <w:bookmarkStart w:id="139" w:name="_Ref28895314"/>
      <w:r w:rsidRPr="00893E57">
        <w:rPr>
          <w:iCs/>
        </w:rPr>
        <w:t>Zrak: Oko. In: </w:t>
      </w:r>
      <w:r w:rsidRPr="00893E57">
        <w:rPr>
          <w:i/>
          <w:iCs/>
        </w:rPr>
        <w:t>Lidské smysly</w:t>
      </w:r>
      <w:r w:rsidRPr="00893E57">
        <w:rPr>
          <w:iCs/>
        </w:rPr>
        <w:t xml:space="preserve"> [online]. [cit. 2020-01-02]. Dostupné z: </w:t>
      </w:r>
      <w:hyperlink r:id="rId56" w:history="1">
        <w:r w:rsidRPr="00893E57">
          <w:rPr>
            <w:rStyle w:val="Hypertextovodkaz"/>
            <w:iCs/>
          </w:rPr>
          <w:t>http://www.lidske-smysly.wbs.cz/Zrak.html</w:t>
        </w:r>
      </w:hyperlink>
      <w:bookmarkEnd w:id="139"/>
    </w:p>
    <w:p w14:paraId="2E6D914A" w14:textId="77777777" w:rsidR="00DC484C" w:rsidRDefault="00DC484C" w:rsidP="00893E57">
      <w:pPr>
        <w:shd w:val="clear" w:color="auto" w:fill="FFFFFF"/>
        <w:spacing w:line="300" w:lineRule="atLeast"/>
        <w:ind w:left="709" w:hanging="720"/>
        <w:rPr>
          <w:iCs/>
        </w:rPr>
      </w:pPr>
    </w:p>
    <w:p w14:paraId="5C47C185" w14:textId="461B69EC" w:rsidR="00DC484C" w:rsidRDefault="00DC484C" w:rsidP="00893E57">
      <w:pPr>
        <w:pStyle w:val="Odstavecseseznamem"/>
        <w:numPr>
          <w:ilvl w:val="0"/>
          <w:numId w:val="39"/>
        </w:numPr>
        <w:shd w:val="clear" w:color="auto" w:fill="FFFFFF"/>
        <w:spacing w:line="300" w:lineRule="atLeast"/>
        <w:ind w:left="709" w:hanging="720"/>
      </w:pPr>
      <w:bookmarkStart w:id="140" w:name="_Ref28895707"/>
      <w:r w:rsidRPr="000F3B7A">
        <w:t>DOKLÁDAL, Milan a Libor PÁČ. </w:t>
      </w:r>
      <w:r w:rsidRPr="00893E57">
        <w:rPr>
          <w:i/>
          <w:iCs/>
        </w:rPr>
        <w:t>Anatomie člověka III.: Systém kožní, smyslový a nervový</w:t>
      </w:r>
      <w:r w:rsidRPr="000F3B7A">
        <w:t>. Brno: Masarykova univerzita, fakulta lékařská, 2002.</w:t>
      </w:r>
      <w:bookmarkEnd w:id="140"/>
    </w:p>
    <w:p w14:paraId="231088F2" w14:textId="77777777" w:rsidR="00DC484C" w:rsidRDefault="00DC484C" w:rsidP="00893E57">
      <w:pPr>
        <w:shd w:val="clear" w:color="auto" w:fill="FFFFFF"/>
        <w:spacing w:line="300" w:lineRule="atLeast"/>
        <w:ind w:left="709" w:hanging="720"/>
      </w:pPr>
    </w:p>
    <w:p w14:paraId="4C626FB9" w14:textId="343CC1AC" w:rsidR="00DC484C" w:rsidRDefault="00DC484C" w:rsidP="00893E57">
      <w:pPr>
        <w:pStyle w:val="Odstavecseseznamem"/>
        <w:numPr>
          <w:ilvl w:val="0"/>
          <w:numId w:val="39"/>
        </w:numPr>
        <w:shd w:val="clear" w:color="auto" w:fill="FFFFFF"/>
        <w:spacing w:line="300" w:lineRule="atLeast"/>
        <w:ind w:left="709" w:hanging="720"/>
      </w:pPr>
      <w:bookmarkStart w:id="141" w:name="_Ref28895725"/>
      <w:r w:rsidRPr="00946C53">
        <w:t>Anatomie oka: Zelený zákal. In: </w:t>
      </w:r>
      <w:r w:rsidRPr="00893E57">
        <w:rPr>
          <w:i/>
          <w:iCs/>
        </w:rPr>
        <w:t>Zelený zákal</w:t>
      </w:r>
      <w:r w:rsidRPr="00946C53">
        <w:t xml:space="preserve"> [online]. [cit. 2020-01-02]. Dostupné z: </w:t>
      </w:r>
      <w:hyperlink r:id="rId57" w:history="1">
        <w:r w:rsidRPr="00ED6477">
          <w:rPr>
            <w:rStyle w:val="Hypertextovodkaz"/>
          </w:rPr>
          <w:t>https://www.zeleny-zakal.cz/anatomie-oka</w:t>
        </w:r>
      </w:hyperlink>
      <w:bookmarkEnd w:id="141"/>
    </w:p>
    <w:p w14:paraId="7C01257A" w14:textId="77777777" w:rsidR="00DC484C" w:rsidRDefault="00DC484C" w:rsidP="00893E57">
      <w:pPr>
        <w:shd w:val="clear" w:color="auto" w:fill="FFFFFF"/>
        <w:spacing w:line="300" w:lineRule="atLeast"/>
        <w:ind w:left="709" w:hanging="720"/>
      </w:pPr>
    </w:p>
    <w:p w14:paraId="5307A631" w14:textId="3D1767ED" w:rsidR="00DC484C" w:rsidRDefault="00DC484C" w:rsidP="00893E57">
      <w:pPr>
        <w:pStyle w:val="Odstavecseseznamem"/>
        <w:numPr>
          <w:ilvl w:val="0"/>
          <w:numId w:val="39"/>
        </w:numPr>
        <w:shd w:val="clear" w:color="auto" w:fill="FFFFFF"/>
        <w:spacing w:line="300" w:lineRule="atLeast"/>
        <w:ind w:left="709" w:hanging="720"/>
      </w:pPr>
      <w:bookmarkStart w:id="142" w:name="_Ref28895739"/>
      <w:r w:rsidRPr="00272CDA">
        <w:t>VESELÁ, Cindy. </w:t>
      </w:r>
      <w:r w:rsidRPr="00893E57">
        <w:rPr>
          <w:i/>
          <w:iCs/>
        </w:rPr>
        <w:t>Eyetracking při řešení dopravních situací</w:t>
      </w:r>
      <w:r w:rsidRPr="00272CDA">
        <w:t>. Brno, 2018. Bakalářská práce. Vysoké učení technické. Vedoucí práce Ing. Oto Janoušek, Ph. D.</w:t>
      </w:r>
      <w:bookmarkEnd w:id="142"/>
    </w:p>
    <w:p w14:paraId="53FF22D1" w14:textId="77777777" w:rsidR="00DC484C" w:rsidRDefault="00DC484C" w:rsidP="00893E57">
      <w:pPr>
        <w:shd w:val="clear" w:color="auto" w:fill="FFFFFF"/>
        <w:spacing w:line="300" w:lineRule="atLeast"/>
        <w:ind w:left="709" w:hanging="720"/>
      </w:pPr>
    </w:p>
    <w:p w14:paraId="7DE77D25" w14:textId="41324EFE" w:rsidR="00DC484C" w:rsidRDefault="00DC484C" w:rsidP="00893E57">
      <w:pPr>
        <w:pStyle w:val="Odstavecseseznamem"/>
        <w:numPr>
          <w:ilvl w:val="0"/>
          <w:numId w:val="39"/>
        </w:numPr>
        <w:shd w:val="clear" w:color="auto" w:fill="FFFFFF"/>
        <w:spacing w:line="300" w:lineRule="atLeast"/>
        <w:ind w:left="709" w:hanging="720"/>
      </w:pPr>
      <w:bookmarkStart w:id="143" w:name="_Ref28895751"/>
      <w:r w:rsidRPr="00C36427">
        <w:t>HOLIBKOVÁ, Alžběta a Stanislav LAICHMAN. </w:t>
      </w:r>
      <w:r w:rsidRPr="00893E57">
        <w:rPr>
          <w:i/>
          <w:iCs/>
        </w:rPr>
        <w:t>Přehled anatomie člověka</w:t>
      </w:r>
      <w:r w:rsidRPr="00C36427">
        <w:t>. Olomouc: Univerzita Palackého v Olomouci, 2004.</w:t>
      </w:r>
      <w:bookmarkEnd w:id="143"/>
    </w:p>
    <w:p w14:paraId="63FD03F6" w14:textId="77777777" w:rsidR="00DC484C" w:rsidRDefault="00DC484C" w:rsidP="00893E57">
      <w:pPr>
        <w:shd w:val="clear" w:color="auto" w:fill="FFFFFF"/>
        <w:spacing w:line="300" w:lineRule="atLeast"/>
        <w:ind w:left="709" w:hanging="720"/>
      </w:pPr>
    </w:p>
    <w:p w14:paraId="253DBF1A" w14:textId="34305255" w:rsidR="00DC484C" w:rsidRDefault="00DC484C" w:rsidP="00893E57">
      <w:pPr>
        <w:pStyle w:val="Odstavecseseznamem"/>
        <w:numPr>
          <w:ilvl w:val="0"/>
          <w:numId w:val="39"/>
        </w:numPr>
        <w:shd w:val="clear" w:color="auto" w:fill="FFFFFF"/>
        <w:spacing w:line="300" w:lineRule="atLeast"/>
        <w:ind w:left="709" w:hanging="720"/>
        <w:rPr>
          <w:rStyle w:val="Hypertextovodkaz"/>
        </w:rPr>
      </w:pPr>
      <w:bookmarkStart w:id="144" w:name="_Ref28895914"/>
      <w:r w:rsidRPr="002D2254">
        <w:t>Svalová soustava. </w:t>
      </w:r>
      <w:r w:rsidRPr="00893E57">
        <w:rPr>
          <w:i/>
          <w:iCs/>
        </w:rPr>
        <w:t>Otázky z medicíny</w:t>
      </w:r>
      <w:r w:rsidRPr="002D2254">
        <w:t xml:space="preserve"> [online]. [cit. 2019-10-22]. Dostupné z: </w:t>
      </w:r>
      <w:hyperlink r:id="rId58" w:history="1">
        <w:r w:rsidRPr="0085534F">
          <w:rPr>
            <w:rStyle w:val="Hypertextovodkaz"/>
          </w:rPr>
          <w:t>http://otazkyzmediciny.sweb.cz/HTML/Biologie/B01.htm</w:t>
        </w:r>
      </w:hyperlink>
      <w:bookmarkEnd w:id="144"/>
    </w:p>
    <w:p w14:paraId="3C3F7328" w14:textId="77777777" w:rsidR="00DC484C" w:rsidRPr="00893E57" w:rsidRDefault="00DC484C" w:rsidP="00893E57">
      <w:pPr>
        <w:shd w:val="clear" w:color="auto" w:fill="FFFFFF"/>
        <w:spacing w:line="300" w:lineRule="atLeast"/>
        <w:ind w:left="709" w:hanging="720"/>
        <w:rPr>
          <w:rStyle w:val="Hypertextovodkaz"/>
          <w:color w:val="auto"/>
        </w:rPr>
      </w:pPr>
    </w:p>
    <w:p w14:paraId="693191A8" w14:textId="65177D2F" w:rsidR="00DC484C" w:rsidRDefault="00DC484C" w:rsidP="00893E57">
      <w:pPr>
        <w:pStyle w:val="Odstavecseseznamem"/>
        <w:numPr>
          <w:ilvl w:val="0"/>
          <w:numId w:val="39"/>
        </w:numPr>
        <w:shd w:val="clear" w:color="auto" w:fill="FFFFFF"/>
        <w:spacing w:line="300" w:lineRule="atLeast"/>
        <w:ind w:left="709" w:hanging="720"/>
        <w:rPr>
          <w:rStyle w:val="Hypertextovodkaz"/>
        </w:rPr>
      </w:pPr>
      <w:bookmarkStart w:id="145" w:name="_Ref28895898"/>
      <w:r w:rsidRPr="00D40FFF">
        <w:t>DOMINGUEZ, Moises. Muscle of eye. </w:t>
      </w:r>
      <w:r w:rsidRPr="00893E57">
        <w:rPr>
          <w:i/>
          <w:iCs/>
        </w:rPr>
        <w:t>Med Bullets</w:t>
      </w:r>
      <w:r>
        <w:t xml:space="preserve"> [online]. </w:t>
      </w:r>
      <w:r w:rsidRPr="00D40FFF">
        <w:t xml:space="preserve">2018 [cit. 2019-10-22]. Dostupné z: </w:t>
      </w:r>
      <w:hyperlink r:id="rId59" w:history="1">
        <w:r w:rsidRPr="0085534F">
          <w:rPr>
            <w:rStyle w:val="Hypertextovodkaz"/>
          </w:rPr>
          <w:t>https://step2.medbullets.com/ophthalmology/120483/muscles-of-eye</w:t>
        </w:r>
      </w:hyperlink>
      <w:bookmarkEnd w:id="145"/>
    </w:p>
    <w:p w14:paraId="7A775D24" w14:textId="77777777" w:rsidR="00DC484C" w:rsidRPr="00893E57" w:rsidRDefault="00DC484C" w:rsidP="00893E57">
      <w:pPr>
        <w:shd w:val="clear" w:color="auto" w:fill="FFFFFF"/>
        <w:spacing w:line="300" w:lineRule="atLeast"/>
        <w:ind w:left="709" w:hanging="720"/>
        <w:rPr>
          <w:u w:val="single"/>
        </w:rPr>
      </w:pPr>
    </w:p>
    <w:p w14:paraId="620F1A23" w14:textId="21598032" w:rsidR="00DC484C" w:rsidRDefault="00DC484C" w:rsidP="00893E57">
      <w:pPr>
        <w:pStyle w:val="Odstavecseseznamem"/>
        <w:numPr>
          <w:ilvl w:val="0"/>
          <w:numId w:val="39"/>
        </w:numPr>
        <w:shd w:val="clear" w:color="auto" w:fill="FFFFFF"/>
        <w:spacing w:line="300" w:lineRule="atLeast"/>
        <w:ind w:left="709" w:hanging="720"/>
      </w:pPr>
      <w:bookmarkStart w:id="146" w:name="_Ref28895753"/>
      <w:r w:rsidRPr="002758FE">
        <w:t>CASKOVÁ, Kateřina. </w:t>
      </w:r>
      <w:r w:rsidRPr="00893E57">
        <w:rPr>
          <w:i/>
          <w:iCs/>
        </w:rPr>
        <w:t>Efekt časné operace infantilní vrozené esotropie pro výslednou kvalitu binokulárního vidění</w:t>
      </w:r>
      <w:r w:rsidRPr="002758FE">
        <w:t>. Brno, 2009. Diplomová práce. Masarykova univerzita. Vedoucí práce Doc. MUDr. Rudolf Autrata, CSc., MBA.</w:t>
      </w:r>
      <w:bookmarkEnd w:id="146"/>
    </w:p>
    <w:p w14:paraId="6A869F31" w14:textId="77777777" w:rsidR="00DC484C" w:rsidRDefault="00DC484C" w:rsidP="00893E57">
      <w:pPr>
        <w:shd w:val="clear" w:color="auto" w:fill="FFFFFF"/>
        <w:spacing w:line="300" w:lineRule="atLeast"/>
        <w:ind w:left="709" w:hanging="720"/>
      </w:pPr>
    </w:p>
    <w:p w14:paraId="1909110D" w14:textId="5BD22C4C" w:rsidR="00DC484C" w:rsidRDefault="00DC484C" w:rsidP="00893E57">
      <w:pPr>
        <w:pStyle w:val="Odstavecseseznamem"/>
        <w:numPr>
          <w:ilvl w:val="0"/>
          <w:numId w:val="39"/>
        </w:numPr>
        <w:shd w:val="clear" w:color="auto" w:fill="FFFFFF"/>
        <w:spacing w:line="300" w:lineRule="atLeast"/>
        <w:ind w:left="709" w:hanging="720"/>
      </w:pPr>
      <w:bookmarkStart w:id="147" w:name="_Ref28895755"/>
      <w:r>
        <w:t>BENEŠ, Jiří, Jaroslava KYMPLOVÁ a František VÍTEK. Základy fyziky pro lékařské a zdravotnické obory: pro studium i praxi. Praha: Grada, 2015.</w:t>
      </w:r>
      <w:bookmarkEnd w:id="147"/>
    </w:p>
    <w:p w14:paraId="70934B86" w14:textId="77777777" w:rsidR="00DC484C" w:rsidRDefault="00DC484C" w:rsidP="00893E57">
      <w:pPr>
        <w:shd w:val="clear" w:color="auto" w:fill="FFFFFF"/>
        <w:spacing w:line="300" w:lineRule="atLeast"/>
        <w:ind w:left="709" w:hanging="720"/>
      </w:pPr>
    </w:p>
    <w:p w14:paraId="5DC545F2" w14:textId="1F5B0594" w:rsidR="00DC484C" w:rsidRDefault="00DC484C" w:rsidP="00893E57">
      <w:pPr>
        <w:pStyle w:val="Odstavecseseznamem"/>
        <w:numPr>
          <w:ilvl w:val="0"/>
          <w:numId w:val="39"/>
        </w:numPr>
        <w:shd w:val="clear" w:color="auto" w:fill="FFFFFF"/>
        <w:spacing w:line="300" w:lineRule="atLeast"/>
        <w:ind w:left="709" w:hanging="720"/>
      </w:pPr>
      <w:bookmarkStart w:id="148" w:name="_Ref28895765"/>
      <w:r w:rsidRPr="001D5162">
        <w:t>CHLOUPKOVÁ, Tereza. </w:t>
      </w:r>
      <w:r w:rsidRPr="00893E57">
        <w:rPr>
          <w:i/>
          <w:iCs/>
        </w:rPr>
        <w:t>Fyziologické principy procesu vidění: Tvorba a vnímání obrazu</w:t>
      </w:r>
      <w:r w:rsidRPr="001D5162">
        <w:t>. Brno, 2007. Diplomová práce. Masarykova univerzita. Vedoucí práce RNDr. Eva Janouškovcová, Ph.D.</w:t>
      </w:r>
      <w:bookmarkEnd w:id="148"/>
    </w:p>
    <w:p w14:paraId="110C7B01" w14:textId="77777777" w:rsidR="00DF2256" w:rsidRDefault="00DF2256" w:rsidP="00893E57">
      <w:pPr>
        <w:shd w:val="clear" w:color="auto" w:fill="FFFFFF"/>
        <w:spacing w:line="300" w:lineRule="atLeast"/>
        <w:ind w:left="709" w:hanging="720"/>
      </w:pPr>
    </w:p>
    <w:p w14:paraId="26D79CC6" w14:textId="33AD1078" w:rsidR="00DF2256" w:rsidRDefault="00DF2256" w:rsidP="00893E57">
      <w:pPr>
        <w:pStyle w:val="Odstavecseseznamem"/>
        <w:numPr>
          <w:ilvl w:val="0"/>
          <w:numId w:val="39"/>
        </w:numPr>
        <w:shd w:val="clear" w:color="auto" w:fill="FFFFFF"/>
        <w:spacing w:line="300" w:lineRule="atLeast"/>
        <w:ind w:left="709" w:hanging="720"/>
      </w:pPr>
      <w:bookmarkStart w:id="149" w:name="_Ref28895891"/>
      <w:r w:rsidRPr="00F10D88">
        <w:t>KŘÍSTEK, Jakub. </w:t>
      </w:r>
      <w:r w:rsidRPr="00893E57">
        <w:rPr>
          <w:i/>
          <w:iCs/>
        </w:rPr>
        <w:t>Detekce a analýza pohybu očí</w:t>
      </w:r>
      <w:r w:rsidRPr="00F10D88">
        <w:t>. Brno, 2013. Bakalářská práce. Vysoké učení technické. Vedoucí práce Prof. Ing. IVO PROVAZNÍK, Ph.D.</w:t>
      </w:r>
      <w:bookmarkEnd w:id="149"/>
    </w:p>
    <w:p w14:paraId="4995F9CF" w14:textId="23F8C0CC" w:rsidR="00DC484C" w:rsidRDefault="00DC484C" w:rsidP="00893E57">
      <w:pPr>
        <w:shd w:val="clear" w:color="auto" w:fill="FFFFFF"/>
        <w:spacing w:line="300" w:lineRule="atLeast"/>
        <w:ind w:left="709" w:hanging="720"/>
      </w:pPr>
    </w:p>
    <w:p w14:paraId="0DCAF311" w14:textId="124959B4" w:rsidR="00DF2256" w:rsidRDefault="00DF2256" w:rsidP="00893E57">
      <w:pPr>
        <w:pStyle w:val="Odstavecseseznamem"/>
        <w:numPr>
          <w:ilvl w:val="0"/>
          <w:numId w:val="39"/>
        </w:numPr>
        <w:shd w:val="clear" w:color="auto" w:fill="FFFFFF"/>
        <w:spacing w:line="300" w:lineRule="atLeast"/>
        <w:ind w:left="709" w:hanging="720"/>
      </w:pPr>
      <w:bookmarkStart w:id="150" w:name="_Ref28895892"/>
      <w:r w:rsidRPr="00F423D2">
        <w:t>VAŠČÁKOVÁ, Viktória. </w:t>
      </w:r>
      <w:r w:rsidRPr="00893E57">
        <w:rPr>
          <w:i/>
          <w:iCs/>
        </w:rPr>
        <w:t>Očné svaly: Inervácia, fyziológia, funkcia</w:t>
      </w:r>
      <w:r w:rsidRPr="00F423D2">
        <w:t>. Brno, 2018. Bakalářská práce. Masarykova univerzita. Vedoucí práce MUDr. Karolína Skorkovská, Ph.D.</w:t>
      </w:r>
      <w:bookmarkEnd w:id="150"/>
    </w:p>
    <w:p w14:paraId="18570676" w14:textId="77777777" w:rsidR="00893E57" w:rsidRDefault="00893E57" w:rsidP="00893E57">
      <w:pPr>
        <w:shd w:val="clear" w:color="auto" w:fill="FFFFFF"/>
        <w:spacing w:line="300" w:lineRule="atLeast"/>
      </w:pPr>
    </w:p>
    <w:p w14:paraId="2692A66C" w14:textId="59F06DA3" w:rsidR="00DF2256" w:rsidRPr="00AE4072" w:rsidRDefault="00DF2256" w:rsidP="00893E57">
      <w:pPr>
        <w:pStyle w:val="Odstavecseseznamem"/>
        <w:numPr>
          <w:ilvl w:val="0"/>
          <w:numId w:val="39"/>
        </w:numPr>
        <w:shd w:val="clear" w:color="auto" w:fill="FFFFFF"/>
        <w:spacing w:line="300" w:lineRule="atLeast"/>
        <w:ind w:left="709" w:hanging="720"/>
      </w:pPr>
      <w:bookmarkStart w:id="151" w:name="_Ref28895977"/>
      <w:r>
        <w:lastRenderedPageBreak/>
        <w:t>SYNEK, Svatopluk a Šárka SKORKOVSKÁ. Fyziologie oka a vidění. Praha: Grada, 2004.</w:t>
      </w:r>
      <w:bookmarkEnd w:id="151"/>
    </w:p>
    <w:p w14:paraId="503D2570" w14:textId="649A480C" w:rsidR="00DC484C" w:rsidRDefault="00DC484C" w:rsidP="00893E57">
      <w:pPr>
        <w:shd w:val="clear" w:color="auto" w:fill="FFFFFF"/>
        <w:spacing w:line="300" w:lineRule="atLeast"/>
        <w:ind w:left="709" w:hanging="720"/>
      </w:pPr>
    </w:p>
    <w:p w14:paraId="3AE9E5C9" w14:textId="03CAA5CD" w:rsidR="00DF2256" w:rsidRDefault="00DF2256" w:rsidP="00893E57">
      <w:pPr>
        <w:pStyle w:val="Odstavecseseznamem"/>
        <w:numPr>
          <w:ilvl w:val="0"/>
          <w:numId w:val="39"/>
        </w:numPr>
        <w:shd w:val="clear" w:color="auto" w:fill="FFFFFF"/>
        <w:spacing w:line="300" w:lineRule="atLeast"/>
        <w:ind w:left="709" w:hanging="720"/>
      </w:pPr>
      <w:bookmarkStart w:id="152" w:name="_Ref28896076"/>
      <w:r w:rsidRPr="001E4185">
        <w:t>VOJTÍŠEK, Jiří. </w:t>
      </w:r>
      <w:r w:rsidRPr="00893E57">
        <w:rPr>
          <w:i/>
          <w:iCs/>
        </w:rPr>
        <w:t>Systém pro sledování pohybu očí</w:t>
      </w:r>
      <w:r w:rsidRPr="001E4185">
        <w:t xml:space="preserve"> [online]. Brno, 2011 [cit. 2019-11-22]. Dostupné z: </w:t>
      </w:r>
      <w:hyperlink r:id="rId60" w:history="1">
        <w:r w:rsidRPr="00160A47">
          <w:rPr>
            <w:rStyle w:val="Hypertextovodkaz"/>
          </w:rPr>
          <w:t>http://hdl.handle.net/11012/1160</w:t>
        </w:r>
      </w:hyperlink>
      <w:r>
        <w:t xml:space="preserve"> </w:t>
      </w:r>
      <w:r w:rsidRPr="001E4185">
        <w:t>Diplomová práce. Vysoké učení technické v Brně. Fakulta elektrotechniky a komunikačních technologií. Ústav biomedicínského inženýrství. Vedoucí práce Vratislav Čmiel.</w:t>
      </w:r>
      <w:bookmarkEnd w:id="152"/>
    </w:p>
    <w:p w14:paraId="433CC78D" w14:textId="77777777" w:rsidR="00DF2256" w:rsidRDefault="00DF2256" w:rsidP="00893E57">
      <w:pPr>
        <w:shd w:val="clear" w:color="auto" w:fill="FFFFFF"/>
        <w:spacing w:line="300" w:lineRule="atLeast"/>
        <w:ind w:left="709" w:hanging="720"/>
      </w:pPr>
    </w:p>
    <w:p w14:paraId="0DC04192" w14:textId="5AEBDFA9" w:rsidR="00DF2256" w:rsidRDefault="00DF2256" w:rsidP="00893E57">
      <w:pPr>
        <w:pStyle w:val="Odstavecseseznamem"/>
        <w:numPr>
          <w:ilvl w:val="0"/>
          <w:numId w:val="39"/>
        </w:numPr>
        <w:shd w:val="clear" w:color="auto" w:fill="FFFFFF"/>
        <w:spacing w:line="300" w:lineRule="atLeast"/>
        <w:ind w:left="709" w:hanging="720"/>
      </w:pPr>
      <w:bookmarkStart w:id="153" w:name="_Ref28896089"/>
      <w:r w:rsidRPr="00F504C9">
        <w:t>SMOLÍK, Tomáš. </w:t>
      </w:r>
      <w:r w:rsidRPr="00893E57">
        <w:rPr>
          <w:i/>
          <w:iCs/>
        </w:rPr>
        <w:t>Automatická segmentace objektů s využitím dat získaných ze zařízení pro sledování pohybu očí</w:t>
      </w:r>
      <w:r w:rsidRPr="00F504C9">
        <w:t> [online]. Plzeň, 2016 [cit. 2019-11-25]. Dostupné z: https://dspace5.zcu.cz/handle/11025/23638. Diplomová práce. Západočeská univerzita v Plzni. Vedoucí práce Bureš Lukáš, Ing.</w:t>
      </w:r>
      <w:bookmarkEnd w:id="153"/>
    </w:p>
    <w:p w14:paraId="23C25743" w14:textId="77777777" w:rsidR="00DF2256" w:rsidRDefault="00DF2256" w:rsidP="00893E57">
      <w:pPr>
        <w:shd w:val="clear" w:color="auto" w:fill="FFFFFF"/>
        <w:spacing w:line="300" w:lineRule="atLeast"/>
        <w:ind w:left="709" w:hanging="720"/>
      </w:pPr>
    </w:p>
    <w:p w14:paraId="719A6BC5" w14:textId="5567355B" w:rsidR="00DF2256" w:rsidRDefault="00DF2256" w:rsidP="00893E57">
      <w:pPr>
        <w:pStyle w:val="Odstavecseseznamem"/>
        <w:numPr>
          <w:ilvl w:val="0"/>
          <w:numId w:val="39"/>
        </w:numPr>
        <w:shd w:val="clear" w:color="auto" w:fill="FFFFFF"/>
        <w:spacing w:line="300" w:lineRule="atLeast"/>
        <w:ind w:left="709" w:hanging="720"/>
      </w:pPr>
      <w:bookmarkStart w:id="154" w:name="_Ref28896129"/>
      <w:r w:rsidRPr="004A72EB">
        <w:t>Dark and bright pupil tracking. </w:t>
      </w:r>
      <w:r w:rsidRPr="00893E57">
        <w:rPr>
          <w:i/>
          <w:iCs/>
        </w:rPr>
        <w:t>Tobii Pro</w:t>
      </w:r>
      <w:r w:rsidRPr="004A72EB">
        <w:t xml:space="preserve"> [online]. [cit. 2019-10-27]. Dostupné z: </w:t>
      </w:r>
      <w:hyperlink r:id="rId61" w:history="1">
        <w:r w:rsidRPr="009978BF">
          <w:rPr>
            <w:rStyle w:val="Hypertextovodkaz"/>
          </w:rPr>
          <w:t>https://www.tobiipro.com/learn-and-support/learn/eye-tracking-essentials/what-is-dark-and-bright-pupil-tracking/</w:t>
        </w:r>
      </w:hyperlink>
      <w:bookmarkEnd w:id="154"/>
    </w:p>
    <w:p w14:paraId="6AB591E2" w14:textId="7E847783" w:rsidR="00DF2256" w:rsidRDefault="00DF2256" w:rsidP="00893E57">
      <w:pPr>
        <w:shd w:val="clear" w:color="auto" w:fill="FFFFFF"/>
        <w:spacing w:line="300" w:lineRule="atLeast"/>
        <w:ind w:left="709" w:hanging="720"/>
      </w:pPr>
    </w:p>
    <w:p w14:paraId="31E26A5D" w14:textId="6DB7A8E1" w:rsidR="005D7A75" w:rsidRPr="00DC484C" w:rsidRDefault="005D7A75" w:rsidP="00893E57">
      <w:pPr>
        <w:pStyle w:val="Odstavecseseznamem"/>
        <w:numPr>
          <w:ilvl w:val="0"/>
          <w:numId w:val="39"/>
        </w:numPr>
        <w:shd w:val="clear" w:color="auto" w:fill="FFFFFF"/>
        <w:spacing w:line="300" w:lineRule="atLeast"/>
        <w:ind w:left="709" w:hanging="720"/>
      </w:pPr>
      <w:bookmarkStart w:id="155" w:name="_Ref28896149"/>
      <w:r w:rsidRPr="00893E57">
        <w:rPr>
          <w:i/>
          <w:iCs/>
        </w:rPr>
        <w:t>Eye tracking: What Is Eye Tracking</w:t>
      </w:r>
      <w:r w:rsidRPr="00CF726E">
        <w:t xml:space="preserve"> [online]. [cit. 2019-11-25]. Dostupné z: </w:t>
      </w:r>
      <w:hyperlink r:id="rId62" w:history="1">
        <w:r w:rsidRPr="00AA19C5">
          <w:rPr>
            <w:rStyle w:val="Hypertextovodkaz"/>
          </w:rPr>
          <w:t>http://www.eyetracking.com/About-Us/What-Is-Eye-Tracking</w:t>
        </w:r>
      </w:hyperlink>
      <w:bookmarkEnd w:id="155"/>
    </w:p>
    <w:p w14:paraId="43904472" w14:textId="77777777" w:rsidR="00DC484C" w:rsidRDefault="00DC484C" w:rsidP="00893E57">
      <w:pPr>
        <w:shd w:val="clear" w:color="auto" w:fill="FFFFFF"/>
        <w:spacing w:line="300" w:lineRule="atLeast"/>
        <w:ind w:left="709" w:hanging="720"/>
      </w:pPr>
    </w:p>
    <w:p w14:paraId="058CBEB1" w14:textId="240792AD" w:rsidR="005D7A75" w:rsidRDefault="005D7A75" w:rsidP="00893E57">
      <w:pPr>
        <w:pStyle w:val="Odstavecseseznamem"/>
        <w:numPr>
          <w:ilvl w:val="0"/>
          <w:numId w:val="39"/>
        </w:numPr>
        <w:shd w:val="clear" w:color="auto" w:fill="FFFFFF"/>
        <w:spacing w:line="300" w:lineRule="atLeast"/>
        <w:ind w:left="709" w:hanging="720"/>
      </w:pPr>
      <w:bookmarkStart w:id="156" w:name="_Ref28896236"/>
      <w:r w:rsidRPr="001C75D8">
        <w:t>SCOTT, D. a J. FINLEY. </w:t>
      </w:r>
      <w:r w:rsidRPr="00893E57">
        <w:rPr>
          <w:i/>
          <w:iCs/>
        </w:rPr>
        <w:t>Visual search, eye movements and display units: human factors report</w:t>
      </w:r>
      <w:r w:rsidRPr="001C75D8">
        <w:t>. Durham: University of Durham, 1993.</w:t>
      </w:r>
      <w:bookmarkEnd w:id="156"/>
    </w:p>
    <w:p w14:paraId="411E63D2" w14:textId="77777777" w:rsidR="005D7A75" w:rsidRDefault="005D7A75" w:rsidP="00893E57">
      <w:pPr>
        <w:shd w:val="clear" w:color="auto" w:fill="FFFFFF"/>
        <w:spacing w:line="300" w:lineRule="atLeast"/>
        <w:ind w:left="709" w:hanging="720"/>
      </w:pPr>
    </w:p>
    <w:p w14:paraId="45E8483B" w14:textId="0998557A" w:rsidR="005D7A75" w:rsidRDefault="005D7A75" w:rsidP="00893E57">
      <w:pPr>
        <w:pStyle w:val="Odstavecseseznamem"/>
        <w:numPr>
          <w:ilvl w:val="0"/>
          <w:numId w:val="39"/>
        </w:numPr>
        <w:shd w:val="clear" w:color="auto" w:fill="FFFFFF"/>
        <w:spacing w:line="300" w:lineRule="atLeast"/>
        <w:ind w:left="709" w:hanging="720"/>
        <w:rPr>
          <w:rStyle w:val="Hypertextovodkaz"/>
        </w:rPr>
      </w:pPr>
      <w:bookmarkStart w:id="157" w:name="_Ref28896269"/>
      <w:r w:rsidRPr="00322B68">
        <w:t>Raspbe</w:t>
      </w:r>
      <w:r w:rsidR="003320FC">
        <w:t>rry Pi: What is a Raspberry Pi?</w:t>
      </w:r>
      <w:r w:rsidR="003320FC" w:rsidRPr="00322B68">
        <w:t xml:space="preserve"> </w:t>
      </w:r>
      <w:r w:rsidRPr="00322B68">
        <w:t xml:space="preserve">[online]. Raspberry Pi Foundation [cit. 2019-11-26]. Dostupné z: </w:t>
      </w:r>
      <w:hyperlink r:id="rId63" w:history="1">
        <w:r w:rsidRPr="009978BF">
          <w:rPr>
            <w:rStyle w:val="Hypertextovodkaz"/>
          </w:rPr>
          <w:t>https://www.raspberrypi.org/help/what-%20is-a-raspberry-pi/</w:t>
        </w:r>
      </w:hyperlink>
      <w:bookmarkEnd w:id="157"/>
    </w:p>
    <w:p w14:paraId="2B2347C8" w14:textId="77777777" w:rsidR="005D7A75" w:rsidRPr="00893E57" w:rsidRDefault="005D7A75" w:rsidP="00893E57">
      <w:pPr>
        <w:shd w:val="clear" w:color="auto" w:fill="FFFFFF"/>
        <w:spacing w:line="300" w:lineRule="atLeast"/>
        <w:ind w:left="709" w:hanging="720"/>
        <w:rPr>
          <w:rStyle w:val="Hypertextovodkaz"/>
          <w:color w:val="auto"/>
        </w:rPr>
      </w:pPr>
    </w:p>
    <w:p w14:paraId="03858DD7" w14:textId="5858E869" w:rsidR="005D7A75" w:rsidRDefault="005D7A75" w:rsidP="00893E57">
      <w:pPr>
        <w:pStyle w:val="Odstavecseseznamem"/>
        <w:numPr>
          <w:ilvl w:val="0"/>
          <w:numId w:val="39"/>
        </w:numPr>
        <w:shd w:val="clear" w:color="auto" w:fill="FFFFFF"/>
        <w:spacing w:line="300" w:lineRule="atLeast"/>
        <w:ind w:left="709" w:hanging="720"/>
        <w:rPr>
          <w:rStyle w:val="Hypertextovodkaz"/>
        </w:rPr>
      </w:pPr>
      <w:bookmarkStart w:id="158" w:name="_Ref28896289"/>
      <w:r w:rsidRPr="00471414">
        <w:t>RPi Camera (H): Features. </w:t>
      </w:r>
      <w:r w:rsidRPr="00893E57">
        <w:rPr>
          <w:i/>
          <w:iCs/>
        </w:rPr>
        <w:t>Waveshare.com</w:t>
      </w:r>
      <w:r w:rsidRPr="00471414">
        <w:t xml:space="preserve"> [online]. [cit. 2019-11-26]. Dostupné z: </w:t>
      </w:r>
      <w:hyperlink r:id="rId64" w:history="1">
        <w:r w:rsidRPr="009978BF">
          <w:rPr>
            <w:rStyle w:val="Hypertextovodkaz"/>
          </w:rPr>
          <w:t>https://www.waveshare.com/rpi-camera-h.htm</w:t>
        </w:r>
      </w:hyperlink>
      <w:bookmarkEnd w:id="158"/>
    </w:p>
    <w:p w14:paraId="73AB0424" w14:textId="77777777" w:rsidR="005D7A75" w:rsidRDefault="005D7A75" w:rsidP="00893E57">
      <w:pPr>
        <w:shd w:val="clear" w:color="auto" w:fill="FFFFFF"/>
        <w:spacing w:line="300" w:lineRule="atLeast"/>
        <w:ind w:left="709" w:hanging="720"/>
      </w:pPr>
    </w:p>
    <w:p w14:paraId="23B75D4F" w14:textId="28F275DB" w:rsidR="005D7A75" w:rsidRDefault="005D7A75" w:rsidP="00893E57">
      <w:pPr>
        <w:pStyle w:val="Odstavecseseznamem"/>
        <w:numPr>
          <w:ilvl w:val="0"/>
          <w:numId w:val="39"/>
        </w:numPr>
        <w:shd w:val="clear" w:color="auto" w:fill="FFFFFF"/>
        <w:spacing w:line="300" w:lineRule="atLeast"/>
        <w:ind w:left="709" w:hanging="720"/>
      </w:pPr>
      <w:bookmarkStart w:id="159" w:name="_Ref28896518"/>
      <w:r w:rsidRPr="00231DF3">
        <w:t>JAN, Jiří. </w:t>
      </w:r>
      <w:r w:rsidRPr="00893E57">
        <w:rPr>
          <w:i/>
          <w:iCs/>
        </w:rPr>
        <w:t>Medical image processing, reconstruction and restoration: concepts and methods</w:t>
      </w:r>
      <w:r w:rsidRPr="00231DF3">
        <w:t>. Boca Raton: Taylor, 2006, 730 s. ISBN 08-247-5849-8.</w:t>
      </w:r>
      <w:bookmarkEnd w:id="159"/>
    </w:p>
    <w:p w14:paraId="43C19902" w14:textId="77777777" w:rsidR="005D7A75" w:rsidRDefault="005D7A75" w:rsidP="00893E57">
      <w:pPr>
        <w:shd w:val="clear" w:color="auto" w:fill="FFFFFF"/>
        <w:spacing w:line="300" w:lineRule="atLeast"/>
        <w:ind w:left="709" w:hanging="720"/>
      </w:pPr>
    </w:p>
    <w:p w14:paraId="7517C993" w14:textId="6983741C" w:rsidR="005D7A75" w:rsidRDefault="005D7A75" w:rsidP="00893E57">
      <w:pPr>
        <w:pStyle w:val="Odstavecseseznamem"/>
        <w:numPr>
          <w:ilvl w:val="0"/>
          <w:numId w:val="39"/>
        </w:numPr>
        <w:shd w:val="clear" w:color="auto" w:fill="FFFFFF"/>
        <w:spacing w:line="300" w:lineRule="atLeast"/>
        <w:ind w:left="709" w:hanging="720"/>
      </w:pPr>
      <w:bookmarkStart w:id="160" w:name="_Ref28896546"/>
      <w:r w:rsidRPr="00BA5EB4">
        <w:t>PIKORA, Jan. </w:t>
      </w:r>
      <w:r w:rsidRPr="00893E57">
        <w:rPr>
          <w:i/>
          <w:iCs/>
        </w:rPr>
        <w:t>Implementace grafických filtrů pro zpracování rastrového obrazu</w:t>
      </w:r>
      <w:r w:rsidRPr="00BA5EB4">
        <w:t> [online]. Brno, 2008 [cit. 2019-12-26]. Dostupné z: https://is.muni.cz/th/qr2pv/bakalarka.pdf. Bakalářská práce. Masarykova Univerzita Brno. Vedoucí práce Mgr. Tomáš Staudek, Ph.D.</w:t>
      </w:r>
      <w:bookmarkEnd w:id="160"/>
    </w:p>
    <w:p w14:paraId="31E70AED" w14:textId="77777777" w:rsidR="005D7A75" w:rsidRDefault="005D7A75" w:rsidP="00893E57">
      <w:pPr>
        <w:shd w:val="clear" w:color="auto" w:fill="FFFFFF"/>
        <w:spacing w:line="300" w:lineRule="atLeast"/>
        <w:ind w:left="709" w:hanging="720"/>
      </w:pPr>
    </w:p>
    <w:p w14:paraId="3F3C719B" w14:textId="0E6850A3" w:rsidR="005D7A75" w:rsidRDefault="005D7A75" w:rsidP="00893E57">
      <w:pPr>
        <w:pStyle w:val="Odstavecseseznamem"/>
        <w:numPr>
          <w:ilvl w:val="0"/>
          <w:numId w:val="39"/>
        </w:numPr>
        <w:shd w:val="clear" w:color="auto" w:fill="FFFFFF"/>
        <w:spacing w:line="300" w:lineRule="atLeast"/>
        <w:ind w:left="709" w:hanging="720"/>
      </w:pPr>
      <w:bookmarkStart w:id="161" w:name="_Ref28896574"/>
      <w:r w:rsidRPr="001B4A41">
        <w:t>TSANG, Tat Man. </w:t>
      </w:r>
      <w:r w:rsidRPr="00893E57">
        <w:rPr>
          <w:i/>
          <w:iCs/>
        </w:rPr>
        <w:t>Image-Based Face Detection System</w:t>
      </w:r>
      <w:r w:rsidRPr="001B4A41">
        <w:t>. Oxford Brookes University, 2009.</w:t>
      </w:r>
      <w:bookmarkEnd w:id="161"/>
    </w:p>
    <w:p w14:paraId="079B06E9" w14:textId="77777777" w:rsidR="005D7A75" w:rsidRDefault="005D7A75" w:rsidP="00893E57">
      <w:pPr>
        <w:shd w:val="clear" w:color="auto" w:fill="FFFFFF"/>
        <w:spacing w:line="300" w:lineRule="atLeast"/>
        <w:ind w:left="709" w:hanging="720"/>
      </w:pPr>
    </w:p>
    <w:p w14:paraId="6164BFD5" w14:textId="40D4A0EF" w:rsidR="005D7A75" w:rsidRPr="00893E57" w:rsidRDefault="005D7A75" w:rsidP="00893E57">
      <w:pPr>
        <w:pStyle w:val="Odstavecseseznamem"/>
        <w:numPr>
          <w:ilvl w:val="0"/>
          <w:numId w:val="39"/>
        </w:numPr>
        <w:shd w:val="clear" w:color="auto" w:fill="FFFFFF"/>
        <w:spacing w:line="300" w:lineRule="atLeast"/>
        <w:ind w:left="709" w:hanging="720"/>
        <w:rPr>
          <w:rStyle w:val="Hypertextovodkaz"/>
          <w:color w:val="auto"/>
          <w:u w:val="none"/>
        </w:rPr>
      </w:pPr>
      <w:bookmarkStart w:id="162" w:name="_Ref28896597"/>
      <w:r w:rsidRPr="0068297C">
        <w:t>SUDHAKAR, Shreenidhi. Histogram Equalization</w:t>
      </w:r>
      <w:r w:rsidR="008E5FA7">
        <w:t xml:space="preserve">: </w:t>
      </w:r>
      <w:r w:rsidRPr="0068297C">
        <w:t>Contrast Enhancement. In: </w:t>
      </w:r>
      <w:r w:rsidRPr="00893E57">
        <w:rPr>
          <w:i/>
          <w:iCs/>
        </w:rPr>
        <w:t>Towards Data Science</w:t>
      </w:r>
      <w:r w:rsidRPr="0068297C">
        <w:t xml:space="preserve"> [online]. 2007 [cit. 2019-12-26]. Dostupné z: </w:t>
      </w:r>
      <w:hyperlink r:id="rId65" w:history="1">
        <w:r w:rsidRPr="00FC2403">
          <w:rPr>
            <w:rStyle w:val="Hypertextovodkaz"/>
          </w:rPr>
          <w:t>https://towardsdatascience.com/histogram-equalization-5d1013626e64</w:t>
        </w:r>
      </w:hyperlink>
      <w:bookmarkEnd w:id="162"/>
    </w:p>
    <w:p w14:paraId="1CBE039E" w14:textId="77777777" w:rsidR="00893E57" w:rsidRDefault="00893E57" w:rsidP="00893E57">
      <w:pPr>
        <w:shd w:val="clear" w:color="auto" w:fill="FFFFFF"/>
        <w:spacing w:line="300" w:lineRule="atLeast"/>
      </w:pPr>
    </w:p>
    <w:p w14:paraId="6E18546F" w14:textId="1DD562BD" w:rsidR="005D7A75" w:rsidRDefault="000D5570" w:rsidP="00893E57">
      <w:pPr>
        <w:pStyle w:val="Odstavecseseznamem"/>
        <w:numPr>
          <w:ilvl w:val="0"/>
          <w:numId w:val="39"/>
        </w:numPr>
        <w:shd w:val="clear" w:color="auto" w:fill="FFFFFF"/>
        <w:spacing w:line="300" w:lineRule="atLeast"/>
        <w:ind w:left="709" w:hanging="720"/>
      </w:pPr>
      <w:bookmarkStart w:id="163" w:name="_Ref28896638"/>
      <w:r w:rsidRPr="00524152">
        <w:t>Face Detection using Haar Cascades. In: </w:t>
      </w:r>
      <w:r w:rsidRPr="00893E57">
        <w:rPr>
          <w:i/>
          <w:iCs/>
        </w:rPr>
        <w:t>OpenCV-Python Tutorials</w:t>
      </w:r>
      <w:r w:rsidRPr="00524152">
        <w:t xml:space="preserve"> [online]. A Medium Corporation [cit. 2019-12-02]. Dostupné z: </w:t>
      </w:r>
      <w:hyperlink r:id="rId66" w:history="1">
        <w:r w:rsidRPr="009978BF">
          <w:rPr>
            <w:rStyle w:val="Hypertextovodkaz"/>
          </w:rPr>
          <w:t>https://opencv-python-tutroals.readthedocs.io/en/latest/py_tutorials/py_objdetect/py_face_detection/py_face_detection.html</w:t>
        </w:r>
      </w:hyperlink>
      <w:bookmarkEnd w:id="163"/>
    </w:p>
    <w:p w14:paraId="1CB69E4F" w14:textId="77777777" w:rsidR="000D5570" w:rsidRDefault="000D5570" w:rsidP="00893E57">
      <w:pPr>
        <w:shd w:val="clear" w:color="auto" w:fill="FFFFFF"/>
        <w:spacing w:line="300" w:lineRule="atLeast"/>
        <w:ind w:left="709" w:hanging="720"/>
      </w:pPr>
    </w:p>
    <w:p w14:paraId="740C920B" w14:textId="7E80968D" w:rsidR="000D5570" w:rsidRDefault="000D5570" w:rsidP="00893E57">
      <w:pPr>
        <w:pStyle w:val="Odstavecseseznamem"/>
        <w:numPr>
          <w:ilvl w:val="0"/>
          <w:numId w:val="39"/>
        </w:numPr>
        <w:shd w:val="clear" w:color="auto" w:fill="FFFFFF"/>
        <w:spacing w:line="300" w:lineRule="atLeast"/>
        <w:ind w:left="709" w:hanging="720"/>
      </w:pPr>
      <w:bookmarkStart w:id="164" w:name="_Ref28896672"/>
      <w:r w:rsidRPr="00015808">
        <w:t>ALTO, Valentina. Face recognition with OpenCV: Haar Cascade. In: </w:t>
      </w:r>
      <w:r w:rsidRPr="00893E57">
        <w:rPr>
          <w:i/>
          <w:iCs/>
        </w:rPr>
        <w:t>Medium.com</w:t>
      </w:r>
      <w:r w:rsidRPr="00015808">
        <w:t> [online]</w:t>
      </w:r>
      <w:r w:rsidR="003320FC">
        <w:t xml:space="preserve">. A Medium Corporation, </w:t>
      </w:r>
      <w:r w:rsidRPr="00015808">
        <w:t xml:space="preserve">2019 [cit. 2019-12-02]. Dostupné z: </w:t>
      </w:r>
      <w:hyperlink r:id="rId67" w:history="1">
        <w:r w:rsidRPr="009978BF">
          <w:rPr>
            <w:rStyle w:val="Hypertextovodkaz"/>
          </w:rPr>
          <w:t>https://medium.com/dataseries/face-recognition-with-opencv-haar-cascade-a289b6ff042a</w:t>
        </w:r>
      </w:hyperlink>
      <w:bookmarkEnd w:id="164"/>
    </w:p>
    <w:p w14:paraId="7073FDAE" w14:textId="77777777" w:rsidR="000D5570" w:rsidRDefault="000D5570" w:rsidP="00893E57">
      <w:pPr>
        <w:shd w:val="clear" w:color="auto" w:fill="FFFFFF"/>
        <w:spacing w:line="300" w:lineRule="atLeast"/>
        <w:ind w:left="709" w:hanging="720"/>
      </w:pPr>
    </w:p>
    <w:p w14:paraId="6C94DD21" w14:textId="337F5506" w:rsidR="005D7A75" w:rsidRDefault="000D5570" w:rsidP="00893E57">
      <w:pPr>
        <w:pStyle w:val="Odstavecseseznamem"/>
        <w:numPr>
          <w:ilvl w:val="0"/>
          <w:numId w:val="39"/>
        </w:numPr>
        <w:shd w:val="clear" w:color="auto" w:fill="FFFFFF"/>
        <w:spacing w:line="300" w:lineRule="atLeast"/>
        <w:ind w:left="709" w:hanging="720"/>
        <w:rPr>
          <w:rStyle w:val="Hypertextovodkaz"/>
        </w:rPr>
      </w:pPr>
      <w:bookmarkStart w:id="165" w:name="_Ref28896694"/>
      <w:r w:rsidRPr="001F5141">
        <w:t>Průkazové fotografie. In: </w:t>
      </w:r>
      <w:r w:rsidRPr="00893E57">
        <w:rPr>
          <w:i/>
          <w:iCs/>
        </w:rPr>
        <w:t>Foto Sláma</w:t>
      </w:r>
      <w:r w:rsidRPr="001F5141">
        <w:t xml:space="preserve"> [online]. [cit. 2019-12-02]. Dostupné z: </w:t>
      </w:r>
      <w:hyperlink r:id="rId68" w:history="1">
        <w:r w:rsidRPr="0092080F">
          <w:rPr>
            <w:rStyle w:val="Hypertextovodkaz"/>
          </w:rPr>
          <w:t>http://www.fotoslama.cz/cs/fotografie-prukazove</w:t>
        </w:r>
      </w:hyperlink>
      <w:bookmarkEnd w:id="165"/>
    </w:p>
    <w:p w14:paraId="5D8C3D27" w14:textId="77777777" w:rsidR="000D5570" w:rsidRPr="00893E57" w:rsidRDefault="000D5570" w:rsidP="00893E57">
      <w:pPr>
        <w:shd w:val="clear" w:color="auto" w:fill="FFFFFF"/>
        <w:spacing w:line="300" w:lineRule="atLeast"/>
        <w:ind w:left="709" w:hanging="720"/>
        <w:rPr>
          <w:rStyle w:val="Hypertextovodkaz"/>
          <w:color w:val="auto"/>
        </w:rPr>
      </w:pPr>
    </w:p>
    <w:p w14:paraId="1628A9B1" w14:textId="240CEB18" w:rsidR="00DC484C" w:rsidRDefault="000D5570" w:rsidP="00893E57">
      <w:pPr>
        <w:pStyle w:val="Odstavecseseznamem"/>
        <w:numPr>
          <w:ilvl w:val="0"/>
          <w:numId w:val="39"/>
        </w:numPr>
        <w:shd w:val="clear" w:color="auto" w:fill="FFFFFF"/>
        <w:spacing w:line="300" w:lineRule="atLeast"/>
        <w:ind w:left="709" w:hanging="720"/>
      </w:pPr>
      <w:bookmarkStart w:id="166" w:name="_Ref28896746"/>
      <w:r w:rsidRPr="00B37F7D">
        <w:t>MALLICK, Satya. </w:t>
      </w:r>
      <w:r w:rsidRPr="00893E57">
        <w:rPr>
          <w:i/>
          <w:iCs/>
        </w:rPr>
        <w:t>Blob Detection Using OpenCV ( Python, C++ )</w:t>
      </w:r>
      <w:r w:rsidRPr="00B37F7D">
        <w:t xml:space="preserve"> [online]. 17. 2. 2015 [cit. 2019-12-21]. Dostupné z: </w:t>
      </w:r>
      <w:hyperlink r:id="rId69" w:history="1">
        <w:r w:rsidRPr="0092080F">
          <w:rPr>
            <w:rStyle w:val="Hypertextovodkaz"/>
          </w:rPr>
          <w:t>https://www.learnopencv.com/blob-detection-using-opencv-python-c/</w:t>
        </w:r>
      </w:hyperlink>
      <w:bookmarkEnd w:id="166"/>
    </w:p>
    <w:p w14:paraId="0F34673D" w14:textId="493B94F8" w:rsidR="00640EC2" w:rsidRPr="007F570A" w:rsidRDefault="00640EC2" w:rsidP="007F570A">
      <w:pPr>
        <w:spacing w:line="240" w:lineRule="auto"/>
        <w:jc w:val="left"/>
      </w:pPr>
      <w:r w:rsidRPr="004404AD">
        <w:br w:type="page"/>
      </w:r>
      <w:bookmarkStart w:id="167" w:name="_Toc476579334"/>
      <w:r w:rsidRPr="004404AD">
        <w:rPr>
          <w:b/>
          <w:sz w:val="48"/>
          <w:szCs w:val="48"/>
        </w:rPr>
        <w:lastRenderedPageBreak/>
        <w:t>Seznam symbolů, veličin a zkratek</w:t>
      </w:r>
      <w:bookmarkEnd w:id="167"/>
    </w:p>
    <w:p w14:paraId="68694A0D" w14:textId="77777777" w:rsidR="00640EC2" w:rsidRPr="004404AD" w:rsidRDefault="00640EC2" w:rsidP="00640EC2">
      <w:pPr>
        <w:ind w:left="54"/>
      </w:pPr>
      <w:r w:rsidRPr="004404AD">
        <w:t>FEKT</w:t>
      </w:r>
      <w:r w:rsidRPr="004404AD">
        <w:tab/>
      </w:r>
      <w:r w:rsidRPr="004404AD">
        <w:tab/>
        <w:t>Fakulta elektrotechniky a komunikačních technologií</w:t>
      </w:r>
    </w:p>
    <w:p w14:paraId="2A4ACC16" w14:textId="2D89032C" w:rsidR="00640EC2" w:rsidRDefault="00640EC2" w:rsidP="00640EC2">
      <w:pPr>
        <w:ind w:left="54"/>
      </w:pPr>
      <w:r w:rsidRPr="004404AD">
        <w:t>VUT</w:t>
      </w:r>
      <w:r w:rsidRPr="004404AD">
        <w:tab/>
      </w:r>
      <w:r w:rsidRPr="004404AD">
        <w:tab/>
        <w:t>Vysoké učení technické v</w:t>
      </w:r>
      <w:r w:rsidR="007847BE">
        <w:t> </w:t>
      </w:r>
      <w:r w:rsidRPr="004404AD">
        <w:t>Brně</w:t>
      </w:r>
    </w:p>
    <w:p w14:paraId="3FD88BFB" w14:textId="604C1AF2" w:rsidR="007847BE" w:rsidRDefault="007847BE" w:rsidP="00640EC2">
      <w:pPr>
        <w:ind w:left="54"/>
      </w:pPr>
      <w:r>
        <w:t>mm</w:t>
      </w:r>
      <w:r>
        <w:tab/>
      </w:r>
      <w:r>
        <w:tab/>
        <w:t>milimetr</w:t>
      </w:r>
    </w:p>
    <w:p w14:paraId="7D8B19D9" w14:textId="205A360E" w:rsidR="007847BE" w:rsidRDefault="007847BE" w:rsidP="00640EC2">
      <w:pPr>
        <w:ind w:left="54"/>
      </w:pPr>
      <w:r>
        <w:t>m.</w:t>
      </w:r>
      <w:r>
        <w:tab/>
      </w:r>
      <w:r>
        <w:tab/>
        <w:t xml:space="preserve">musculus </w:t>
      </w:r>
    </w:p>
    <w:p w14:paraId="1ED16DC5" w14:textId="636CF329" w:rsidR="00041CB3" w:rsidRDefault="00041CB3" w:rsidP="00640EC2">
      <w:pPr>
        <w:ind w:left="54"/>
      </w:pPr>
      <w:r>
        <w:t>ms</w:t>
      </w:r>
      <w:r>
        <w:tab/>
      </w:r>
      <w:r>
        <w:tab/>
        <w:t>milisekundy</w:t>
      </w:r>
    </w:p>
    <w:p w14:paraId="37E73CA0" w14:textId="4C7712A8" w:rsidR="00925FF7" w:rsidRDefault="00925FF7" w:rsidP="00640EC2">
      <w:pPr>
        <w:ind w:left="54"/>
      </w:pPr>
      <w:r>
        <w:t>°</w:t>
      </w:r>
      <w:r>
        <w:tab/>
      </w:r>
      <w:r>
        <w:tab/>
        <w:t>stupně</w:t>
      </w:r>
    </w:p>
    <w:p w14:paraId="3D0D90C1" w14:textId="529A684E" w:rsidR="00925FF7" w:rsidRDefault="00925FF7" w:rsidP="00640EC2">
      <w:pPr>
        <w:ind w:left="54"/>
      </w:pPr>
      <w:r>
        <w:t>‘</w:t>
      </w:r>
      <w:r>
        <w:tab/>
      </w:r>
      <w:r>
        <w:tab/>
        <w:t>minuty</w:t>
      </w:r>
    </w:p>
    <w:p w14:paraId="59DEC78E" w14:textId="73BFDAC5" w:rsidR="00925FF7" w:rsidRDefault="00925FF7" w:rsidP="00640EC2">
      <w:pPr>
        <w:ind w:left="54"/>
      </w:pPr>
      <w:r>
        <w:t>‘‘</w:t>
      </w:r>
      <w:r>
        <w:tab/>
      </w:r>
      <w:r>
        <w:tab/>
        <w:t>vteřiny</w:t>
      </w:r>
    </w:p>
    <w:p w14:paraId="05C7764F" w14:textId="150D6208" w:rsidR="00925FF7" w:rsidRDefault="00783380" w:rsidP="00640EC2">
      <w:pPr>
        <w:ind w:left="54"/>
      </w:pPr>
      <w:r>
        <w:t>Hz</w:t>
      </w:r>
      <w:r>
        <w:tab/>
      </w:r>
      <w:r>
        <w:tab/>
        <w:t>h</w:t>
      </w:r>
      <w:r w:rsidR="00925FF7">
        <w:t>ertz</w:t>
      </w:r>
    </w:p>
    <w:p w14:paraId="025C6E58" w14:textId="09FC0C81" w:rsidR="002853E6" w:rsidRDefault="00783380" w:rsidP="00640EC2">
      <w:pPr>
        <w:ind w:left="54"/>
      </w:pPr>
      <w:r>
        <w:t>D</w:t>
      </w:r>
      <w:r>
        <w:tab/>
      </w:r>
      <w:r>
        <w:tab/>
        <w:t>d</w:t>
      </w:r>
      <w:r w:rsidR="002853E6">
        <w:t>ioptrie</w:t>
      </w:r>
    </w:p>
    <w:p w14:paraId="3B6256B0" w14:textId="5A76593E" w:rsidR="00783380" w:rsidRDefault="00783380" w:rsidP="00640EC2">
      <w:pPr>
        <w:ind w:left="54"/>
      </w:pPr>
      <w:r>
        <w:t>mV</w:t>
      </w:r>
      <w:r>
        <w:tab/>
      </w:r>
      <w:r>
        <w:tab/>
        <w:t>milivolt</w:t>
      </w:r>
    </w:p>
    <w:p w14:paraId="6146753F" w14:textId="670CCB20" w:rsidR="005215DC" w:rsidRDefault="005215DC" w:rsidP="00640EC2">
      <w:pPr>
        <w:ind w:left="54"/>
      </w:pPr>
      <w:r>
        <w:t>cm</w:t>
      </w:r>
      <w:r>
        <w:tab/>
      </w:r>
      <w:r>
        <w:tab/>
        <w:t>centimetr</w:t>
      </w:r>
    </w:p>
    <w:p w14:paraId="40E1AEF5" w14:textId="3E519008" w:rsidR="00CE7368" w:rsidRDefault="00CE7368" w:rsidP="00640EC2">
      <w:pPr>
        <w:ind w:left="54"/>
      </w:pPr>
      <w:r>
        <w:t>EEG</w:t>
      </w:r>
      <w:r>
        <w:tab/>
      </w:r>
      <w:r>
        <w:tab/>
        <w:t>elektroencefalogram</w:t>
      </w:r>
    </w:p>
    <w:p w14:paraId="338876D0" w14:textId="1542CC2D" w:rsidR="00F80AC7" w:rsidRDefault="00F80AC7" w:rsidP="00640EC2">
      <w:pPr>
        <w:ind w:left="54"/>
      </w:pPr>
      <w:r>
        <w:t>OpenCV</w:t>
      </w:r>
      <w:r>
        <w:tab/>
        <w:t>Open Computer Vision</w:t>
      </w:r>
    </w:p>
    <w:p w14:paraId="3C195E14" w14:textId="343AFE35" w:rsidR="006725AB" w:rsidRPr="00912EE1" w:rsidRDefault="006725AB" w:rsidP="00AE4072">
      <w:pPr>
        <w:ind w:left="54"/>
      </w:pPr>
      <w:r>
        <w:t>LED</w:t>
      </w:r>
      <w:r>
        <w:tab/>
      </w:r>
      <w:r>
        <w:tab/>
        <w:t>elektroluminiscenční dioda</w:t>
      </w:r>
    </w:p>
    <w:sectPr w:rsidR="006725AB" w:rsidRPr="00912EE1" w:rsidSect="000C3DD2">
      <w:type w:val="continuous"/>
      <w:pgSz w:w="11906" w:h="16838"/>
      <w:pgMar w:top="1701" w:right="1418" w:bottom="1701" w:left="1418" w:header="709" w:footer="709" w:gutter="567"/>
      <w:pgNumType w:start="29"/>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570DA" w14:textId="77777777" w:rsidR="00E56AAD" w:rsidRDefault="00E56AAD">
      <w:pPr>
        <w:spacing w:line="240" w:lineRule="auto"/>
      </w:pPr>
      <w:r>
        <w:separator/>
      </w:r>
    </w:p>
  </w:endnote>
  <w:endnote w:type="continuationSeparator" w:id="0">
    <w:p w14:paraId="7EBAB88E" w14:textId="77777777" w:rsidR="00E56AAD" w:rsidRDefault="00E56A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Vafle VUT">
    <w:altName w:val="Arial Narrow"/>
    <w:panose1 w:val="00000000000000000000"/>
    <w:charset w:val="00"/>
    <w:family w:val="modern"/>
    <w:notTrueType/>
    <w:pitch w:val="variable"/>
    <w:sig w:usb0="00000001" w:usb1="5000606A" w:usb2="00000000" w:usb3="00000000" w:csb0="00000093"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D3DA9" w14:textId="77777777" w:rsidR="00BB1BA2" w:rsidRDefault="00BB1BA2" w:rsidP="002975FF">
    <w:pPr>
      <w:pStyle w:val="Zpat"/>
      <w:ind w:right="360"/>
    </w:pPr>
  </w:p>
  <w:p w14:paraId="6CC34CF1" w14:textId="77777777" w:rsidR="00BB1BA2" w:rsidRDefault="00BB1B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643B2" w14:textId="77777777" w:rsidR="00BB1BA2" w:rsidRDefault="00BB1BA2" w:rsidP="00E45481">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separate"/>
    </w:r>
    <w:r w:rsidR="00B47F33">
      <w:rPr>
        <w:rStyle w:val="slostrnky"/>
        <w:noProof/>
      </w:rPr>
      <w:t>20</w:t>
    </w:r>
    <w:r>
      <w:rPr>
        <w:rStyle w:val="slostrnky"/>
      </w:rPr>
      <w:fldChar w:fldCharType="end"/>
    </w:r>
  </w:p>
  <w:p w14:paraId="5BDFB15E" w14:textId="77777777" w:rsidR="00BB1BA2" w:rsidRDefault="00BB1BA2" w:rsidP="002975FF">
    <w:pPr>
      <w:pStyle w:val="Zpa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186797" w14:textId="77777777" w:rsidR="00E56AAD" w:rsidRDefault="00E56AAD">
      <w:pPr>
        <w:spacing w:line="240" w:lineRule="auto"/>
      </w:pPr>
      <w:r>
        <w:separator/>
      </w:r>
    </w:p>
  </w:footnote>
  <w:footnote w:type="continuationSeparator" w:id="0">
    <w:p w14:paraId="68CB4CD2" w14:textId="77777777" w:rsidR="00E56AAD" w:rsidRDefault="00E56AA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643C986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633487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D7A382A"/>
    <w:multiLevelType w:val="hybridMultilevel"/>
    <w:tmpl w:val="9F5C2236"/>
    <w:lvl w:ilvl="0" w:tplc="9F2012D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100248DC"/>
    <w:multiLevelType w:val="hybridMultilevel"/>
    <w:tmpl w:val="D9B6DD70"/>
    <w:lvl w:ilvl="0" w:tplc="D032B7CA">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2AA494F"/>
    <w:multiLevelType w:val="multilevel"/>
    <w:tmpl w:val="2480ACF2"/>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BFC547B"/>
    <w:multiLevelType w:val="multilevel"/>
    <w:tmpl w:val="F0D8347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07C66A7"/>
    <w:multiLevelType w:val="hybridMultilevel"/>
    <w:tmpl w:val="BC7A03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09A5A64"/>
    <w:multiLevelType w:val="hybridMultilevel"/>
    <w:tmpl w:val="E66203CC"/>
    <w:lvl w:ilvl="0" w:tplc="8D8CD7E4">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58A68BA"/>
    <w:multiLevelType w:val="multilevel"/>
    <w:tmpl w:val="B838E91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E036CEC"/>
    <w:multiLevelType w:val="multilevel"/>
    <w:tmpl w:val="B838E91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F61557C"/>
    <w:multiLevelType w:val="hybridMultilevel"/>
    <w:tmpl w:val="545CE4A8"/>
    <w:lvl w:ilvl="0" w:tplc="49C09ABA">
      <w:numFmt w:val="bullet"/>
      <w:lvlText w:val="-"/>
      <w:lvlJc w:val="left"/>
      <w:pPr>
        <w:ind w:left="720" w:hanging="360"/>
      </w:pPr>
      <w:rPr>
        <w:rFonts w:ascii="Calibri" w:eastAsia="Calibri" w:hAnsi="Calibri"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4991ABD"/>
    <w:multiLevelType w:val="hybridMultilevel"/>
    <w:tmpl w:val="D2A0CE88"/>
    <w:lvl w:ilvl="0" w:tplc="E49CBB58">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5577A60"/>
    <w:multiLevelType w:val="hybridMultilevel"/>
    <w:tmpl w:val="23EC707A"/>
    <w:lvl w:ilvl="0" w:tplc="70722458">
      <w:start w:val="1"/>
      <w:numFmt w:val="bullet"/>
      <w:lvlText w:val="o"/>
      <w:lvlJc w:val="left"/>
      <w:pPr>
        <w:ind w:left="1068" w:hanging="360"/>
      </w:pPr>
      <w:rPr>
        <w:rFonts w:ascii="Courier New" w:hAnsi="Courier New" w:cs="Courier New" w:hint="default"/>
      </w:rPr>
    </w:lvl>
    <w:lvl w:ilvl="1" w:tplc="04050003">
      <w:start w:val="1"/>
      <w:numFmt w:val="bullet"/>
      <w:lvlText w:val="o"/>
      <w:lvlJc w:val="left"/>
      <w:pPr>
        <w:ind w:left="1068" w:hanging="360"/>
      </w:pPr>
      <w:rPr>
        <w:rFonts w:ascii="Courier New" w:hAnsi="Courier New" w:cs="Courier New" w:hint="default"/>
      </w:rPr>
    </w:lvl>
    <w:lvl w:ilvl="2" w:tplc="04050005">
      <w:start w:val="1"/>
      <w:numFmt w:val="bullet"/>
      <w:lvlText w:val=""/>
      <w:lvlJc w:val="left"/>
      <w:pPr>
        <w:ind w:left="1788" w:hanging="360"/>
      </w:pPr>
      <w:rPr>
        <w:rFonts w:ascii="Wingdings" w:hAnsi="Wingdings" w:hint="default"/>
      </w:rPr>
    </w:lvl>
    <w:lvl w:ilvl="3" w:tplc="04050001" w:tentative="1">
      <w:start w:val="1"/>
      <w:numFmt w:val="bullet"/>
      <w:lvlText w:val=""/>
      <w:lvlJc w:val="left"/>
      <w:pPr>
        <w:ind w:left="2508" w:hanging="360"/>
      </w:pPr>
      <w:rPr>
        <w:rFonts w:ascii="Symbol" w:hAnsi="Symbol" w:hint="default"/>
      </w:rPr>
    </w:lvl>
    <w:lvl w:ilvl="4" w:tplc="04050003" w:tentative="1">
      <w:start w:val="1"/>
      <w:numFmt w:val="bullet"/>
      <w:lvlText w:val="o"/>
      <w:lvlJc w:val="left"/>
      <w:pPr>
        <w:ind w:left="3228" w:hanging="360"/>
      </w:pPr>
      <w:rPr>
        <w:rFonts w:ascii="Courier New" w:hAnsi="Courier New" w:cs="Courier New" w:hint="default"/>
      </w:rPr>
    </w:lvl>
    <w:lvl w:ilvl="5" w:tplc="04050005" w:tentative="1">
      <w:start w:val="1"/>
      <w:numFmt w:val="bullet"/>
      <w:lvlText w:val=""/>
      <w:lvlJc w:val="left"/>
      <w:pPr>
        <w:ind w:left="3948" w:hanging="360"/>
      </w:pPr>
      <w:rPr>
        <w:rFonts w:ascii="Wingdings" w:hAnsi="Wingdings" w:hint="default"/>
      </w:rPr>
    </w:lvl>
    <w:lvl w:ilvl="6" w:tplc="04050001" w:tentative="1">
      <w:start w:val="1"/>
      <w:numFmt w:val="bullet"/>
      <w:lvlText w:val=""/>
      <w:lvlJc w:val="left"/>
      <w:pPr>
        <w:ind w:left="4668" w:hanging="360"/>
      </w:pPr>
      <w:rPr>
        <w:rFonts w:ascii="Symbol" w:hAnsi="Symbol" w:hint="default"/>
      </w:rPr>
    </w:lvl>
    <w:lvl w:ilvl="7" w:tplc="04050003" w:tentative="1">
      <w:start w:val="1"/>
      <w:numFmt w:val="bullet"/>
      <w:lvlText w:val="o"/>
      <w:lvlJc w:val="left"/>
      <w:pPr>
        <w:ind w:left="5388" w:hanging="360"/>
      </w:pPr>
      <w:rPr>
        <w:rFonts w:ascii="Courier New" w:hAnsi="Courier New" w:cs="Courier New" w:hint="default"/>
      </w:rPr>
    </w:lvl>
    <w:lvl w:ilvl="8" w:tplc="04050005" w:tentative="1">
      <w:start w:val="1"/>
      <w:numFmt w:val="bullet"/>
      <w:lvlText w:val=""/>
      <w:lvlJc w:val="left"/>
      <w:pPr>
        <w:ind w:left="6108" w:hanging="360"/>
      </w:pPr>
      <w:rPr>
        <w:rFonts w:ascii="Wingdings" w:hAnsi="Wingdings" w:hint="default"/>
      </w:rPr>
    </w:lvl>
  </w:abstractNum>
  <w:abstractNum w:abstractNumId="13" w15:restartNumberingAfterBreak="0">
    <w:nsid w:val="36A91E82"/>
    <w:multiLevelType w:val="hybridMultilevel"/>
    <w:tmpl w:val="3E7ED48C"/>
    <w:lvl w:ilvl="0" w:tplc="98A6A32E">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89B631E"/>
    <w:multiLevelType w:val="hybridMultilevel"/>
    <w:tmpl w:val="72D83000"/>
    <w:lvl w:ilvl="0" w:tplc="4E6CFD5C">
      <w:start w:val="1"/>
      <w:numFmt w:val="decimal"/>
      <w:lvlText w:val="1.1.%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D035CBE"/>
    <w:multiLevelType w:val="hybridMultilevel"/>
    <w:tmpl w:val="3DF0930A"/>
    <w:lvl w:ilvl="0" w:tplc="677803A6">
      <w:start w:val="1"/>
      <w:numFmt w:val="decimal"/>
      <w:lvlText w:val="[%1]"/>
      <w:lvlJc w:val="left"/>
      <w:pPr>
        <w:ind w:left="2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AD4A872">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F4EECC4">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512A18E">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A76C3B2">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06E0F9B2">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9C8DEF6">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CFC6E02">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C826A64">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45836896"/>
    <w:multiLevelType w:val="hybridMultilevel"/>
    <w:tmpl w:val="07849A88"/>
    <w:lvl w:ilvl="0" w:tplc="6F3E168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85819A0"/>
    <w:multiLevelType w:val="hybridMultilevel"/>
    <w:tmpl w:val="C08C5786"/>
    <w:lvl w:ilvl="0" w:tplc="13B08C38">
      <w:start w:val="23"/>
      <w:numFmt w:val="bullet"/>
      <w:lvlText w:val="-"/>
      <w:lvlJc w:val="left"/>
      <w:pPr>
        <w:ind w:left="720" w:hanging="360"/>
      </w:pPr>
      <w:rPr>
        <w:rFonts w:ascii="Cambria" w:eastAsia="Times New Roman" w:hAnsi="Cambria"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B194E70"/>
    <w:multiLevelType w:val="hybridMultilevel"/>
    <w:tmpl w:val="B4747D06"/>
    <w:lvl w:ilvl="0" w:tplc="04050001">
      <w:start w:val="1"/>
      <w:numFmt w:val="bullet"/>
      <w:lvlText w:val=""/>
      <w:lvlJc w:val="left"/>
      <w:pPr>
        <w:ind w:left="720" w:hanging="360"/>
      </w:pPr>
      <w:rPr>
        <w:rFonts w:ascii="Symbol" w:hAnsi="Symbol" w:hint="default"/>
      </w:rPr>
    </w:lvl>
    <w:lvl w:ilvl="1" w:tplc="DF3A2FCE">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D5870D3"/>
    <w:multiLevelType w:val="multilevel"/>
    <w:tmpl w:val="B838E91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1E33C67"/>
    <w:multiLevelType w:val="hybridMultilevel"/>
    <w:tmpl w:val="EB188688"/>
    <w:lvl w:ilvl="0" w:tplc="6F3E168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2CB7EEF"/>
    <w:multiLevelType w:val="multilevel"/>
    <w:tmpl w:val="0405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51C499B"/>
    <w:multiLevelType w:val="hybridMultilevel"/>
    <w:tmpl w:val="E760F6BE"/>
    <w:lvl w:ilvl="0" w:tplc="04050001">
      <w:start w:val="1"/>
      <w:numFmt w:val="bullet"/>
      <w:lvlText w:val=""/>
      <w:lvlJc w:val="left"/>
      <w:pPr>
        <w:ind w:left="1287" w:hanging="360"/>
      </w:pPr>
      <w:rPr>
        <w:rFonts w:ascii="Symbol" w:hAnsi="Symbol" w:hint="default"/>
      </w:rPr>
    </w:lvl>
    <w:lvl w:ilvl="1" w:tplc="04050003" w:tentative="1">
      <w:start w:val="1"/>
      <w:numFmt w:val="bullet"/>
      <w:lvlText w:val="o"/>
      <w:lvlJc w:val="left"/>
      <w:pPr>
        <w:ind w:left="2007" w:hanging="360"/>
      </w:pPr>
      <w:rPr>
        <w:rFonts w:ascii="Courier New" w:hAnsi="Courier New" w:cs="Courier New" w:hint="default"/>
      </w:rPr>
    </w:lvl>
    <w:lvl w:ilvl="2" w:tplc="04050005" w:tentative="1">
      <w:start w:val="1"/>
      <w:numFmt w:val="bullet"/>
      <w:lvlText w:val=""/>
      <w:lvlJc w:val="left"/>
      <w:pPr>
        <w:ind w:left="2727" w:hanging="360"/>
      </w:pPr>
      <w:rPr>
        <w:rFonts w:ascii="Wingdings" w:hAnsi="Wingdings" w:hint="default"/>
      </w:rPr>
    </w:lvl>
    <w:lvl w:ilvl="3" w:tplc="04050001" w:tentative="1">
      <w:start w:val="1"/>
      <w:numFmt w:val="bullet"/>
      <w:lvlText w:val=""/>
      <w:lvlJc w:val="left"/>
      <w:pPr>
        <w:ind w:left="3447" w:hanging="360"/>
      </w:pPr>
      <w:rPr>
        <w:rFonts w:ascii="Symbol" w:hAnsi="Symbol" w:hint="default"/>
      </w:rPr>
    </w:lvl>
    <w:lvl w:ilvl="4" w:tplc="04050003" w:tentative="1">
      <w:start w:val="1"/>
      <w:numFmt w:val="bullet"/>
      <w:lvlText w:val="o"/>
      <w:lvlJc w:val="left"/>
      <w:pPr>
        <w:ind w:left="4167" w:hanging="360"/>
      </w:pPr>
      <w:rPr>
        <w:rFonts w:ascii="Courier New" w:hAnsi="Courier New" w:cs="Courier New" w:hint="default"/>
      </w:rPr>
    </w:lvl>
    <w:lvl w:ilvl="5" w:tplc="04050005" w:tentative="1">
      <w:start w:val="1"/>
      <w:numFmt w:val="bullet"/>
      <w:lvlText w:val=""/>
      <w:lvlJc w:val="left"/>
      <w:pPr>
        <w:ind w:left="4887" w:hanging="360"/>
      </w:pPr>
      <w:rPr>
        <w:rFonts w:ascii="Wingdings" w:hAnsi="Wingdings" w:hint="default"/>
      </w:rPr>
    </w:lvl>
    <w:lvl w:ilvl="6" w:tplc="04050001" w:tentative="1">
      <w:start w:val="1"/>
      <w:numFmt w:val="bullet"/>
      <w:lvlText w:val=""/>
      <w:lvlJc w:val="left"/>
      <w:pPr>
        <w:ind w:left="5607" w:hanging="360"/>
      </w:pPr>
      <w:rPr>
        <w:rFonts w:ascii="Symbol" w:hAnsi="Symbol" w:hint="default"/>
      </w:rPr>
    </w:lvl>
    <w:lvl w:ilvl="7" w:tplc="04050003" w:tentative="1">
      <w:start w:val="1"/>
      <w:numFmt w:val="bullet"/>
      <w:lvlText w:val="o"/>
      <w:lvlJc w:val="left"/>
      <w:pPr>
        <w:ind w:left="6327" w:hanging="360"/>
      </w:pPr>
      <w:rPr>
        <w:rFonts w:ascii="Courier New" w:hAnsi="Courier New" w:cs="Courier New" w:hint="default"/>
      </w:rPr>
    </w:lvl>
    <w:lvl w:ilvl="8" w:tplc="04050005" w:tentative="1">
      <w:start w:val="1"/>
      <w:numFmt w:val="bullet"/>
      <w:lvlText w:val=""/>
      <w:lvlJc w:val="left"/>
      <w:pPr>
        <w:ind w:left="7047" w:hanging="360"/>
      </w:pPr>
      <w:rPr>
        <w:rFonts w:ascii="Wingdings" w:hAnsi="Wingdings" w:hint="default"/>
      </w:rPr>
    </w:lvl>
  </w:abstractNum>
  <w:abstractNum w:abstractNumId="23" w15:restartNumberingAfterBreak="0">
    <w:nsid w:val="563B6DA1"/>
    <w:multiLevelType w:val="hybridMultilevel"/>
    <w:tmpl w:val="BD18ED6C"/>
    <w:lvl w:ilvl="0" w:tplc="DD3018F4">
      <w:numFmt w:val="bullet"/>
      <w:lvlText w:val="-"/>
      <w:lvlJc w:val="left"/>
      <w:pPr>
        <w:ind w:left="1428" w:hanging="360"/>
      </w:pPr>
      <w:rPr>
        <w:rFonts w:ascii="Times New Roman" w:eastAsia="Times New Roman" w:hAnsi="Times New Roman" w:cs="Times New Roman"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15:restartNumberingAfterBreak="0">
    <w:nsid w:val="580E4ED4"/>
    <w:multiLevelType w:val="hybridMultilevel"/>
    <w:tmpl w:val="155CE018"/>
    <w:lvl w:ilvl="0" w:tplc="8D8CD7E4">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AB75705"/>
    <w:multiLevelType w:val="hybridMultilevel"/>
    <w:tmpl w:val="EA14A12C"/>
    <w:lvl w:ilvl="0" w:tplc="739817D0">
      <w:numFmt w:val="bullet"/>
      <w:lvlText w:val="-"/>
      <w:lvlJc w:val="left"/>
      <w:pPr>
        <w:tabs>
          <w:tab w:val="num" w:pos="4605"/>
        </w:tabs>
        <w:ind w:left="4605" w:hanging="360"/>
      </w:pPr>
      <w:rPr>
        <w:rFonts w:ascii="Arial" w:eastAsia="Times New Roman" w:hAnsi="Arial" w:cs="Arial" w:hint="default"/>
      </w:rPr>
    </w:lvl>
    <w:lvl w:ilvl="1" w:tplc="04050003" w:tentative="1">
      <w:start w:val="1"/>
      <w:numFmt w:val="bullet"/>
      <w:lvlText w:val="o"/>
      <w:lvlJc w:val="left"/>
      <w:pPr>
        <w:tabs>
          <w:tab w:val="num" w:pos="5325"/>
        </w:tabs>
        <w:ind w:left="5325" w:hanging="360"/>
      </w:pPr>
      <w:rPr>
        <w:rFonts w:ascii="Courier New" w:hAnsi="Courier New" w:cs="Courier New" w:hint="default"/>
      </w:rPr>
    </w:lvl>
    <w:lvl w:ilvl="2" w:tplc="04050005" w:tentative="1">
      <w:start w:val="1"/>
      <w:numFmt w:val="bullet"/>
      <w:lvlText w:val=""/>
      <w:lvlJc w:val="left"/>
      <w:pPr>
        <w:tabs>
          <w:tab w:val="num" w:pos="6045"/>
        </w:tabs>
        <w:ind w:left="6045" w:hanging="360"/>
      </w:pPr>
      <w:rPr>
        <w:rFonts w:ascii="Wingdings" w:hAnsi="Wingdings" w:hint="default"/>
      </w:rPr>
    </w:lvl>
    <w:lvl w:ilvl="3" w:tplc="04050001" w:tentative="1">
      <w:start w:val="1"/>
      <w:numFmt w:val="bullet"/>
      <w:lvlText w:val=""/>
      <w:lvlJc w:val="left"/>
      <w:pPr>
        <w:tabs>
          <w:tab w:val="num" w:pos="6765"/>
        </w:tabs>
        <w:ind w:left="6765" w:hanging="360"/>
      </w:pPr>
      <w:rPr>
        <w:rFonts w:ascii="Symbol" w:hAnsi="Symbol" w:hint="default"/>
      </w:rPr>
    </w:lvl>
    <w:lvl w:ilvl="4" w:tplc="04050003" w:tentative="1">
      <w:start w:val="1"/>
      <w:numFmt w:val="bullet"/>
      <w:lvlText w:val="o"/>
      <w:lvlJc w:val="left"/>
      <w:pPr>
        <w:tabs>
          <w:tab w:val="num" w:pos="7485"/>
        </w:tabs>
        <w:ind w:left="7485" w:hanging="360"/>
      </w:pPr>
      <w:rPr>
        <w:rFonts w:ascii="Courier New" w:hAnsi="Courier New" w:cs="Courier New" w:hint="default"/>
      </w:rPr>
    </w:lvl>
    <w:lvl w:ilvl="5" w:tplc="04050005" w:tentative="1">
      <w:start w:val="1"/>
      <w:numFmt w:val="bullet"/>
      <w:lvlText w:val=""/>
      <w:lvlJc w:val="left"/>
      <w:pPr>
        <w:tabs>
          <w:tab w:val="num" w:pos="8205"/>
        </w:tabs>
        <w:ind w:left="8205" w:hanging="360"/>
      </w:pPr>
      <w:rPr>
        <w:rFonts w:ascii="Wingdings" w:hAnsi="Wingdings" w:hint="default"/>
      </w:rPr>
    </w:lvl>
    <w:lvl w:ilvl="6" w:tplc="04050001" w:tentative="1">
      <w:start w:val="1"/>
      <w:numFmt w:val="bullet"/>
      <w:lvlText w:val=""/>
      <w:lvlJc w:val="left"/>
      <w:pPr>
        <w:tabs>
          <w:tab w:val="num" w:pos="8925"/>
        </w:tabs>
        <w:ind w:left="8925" w:hanging="360"/>
      </w:pPr>
      <w:rPr>
        <w:rFonts w:ascii="Symbol" w:hAnsi="Symbol" w:hint="default"/>
      </w:rPr>
    </w:lvl>
    <w:lvl w:ilvl="7" w:tplc="04050003" w:tentative="1">
      <w:start w:val="1"/>
      <w:numFmt w:val="bullet"/>
      <w:lvlText w:val="o"/>
      <w:lvlJc w:val="left"/>
      <w:pPr>
        <w:tabs>
          <w:tab w:val="num" w:pos="9645"/>
        </w:tabs>
        <w:ind w:left="9645" w:hanging="360"/>
      </w:pPr>
      <w:rPr>
        <w:rFonts w:ascii="Courier New" w:hAnsi="Courier New" w:cs="Courier New" w:hint="default"/>
      </w:rPr>
    </w:lvl>
    <w:lvl w:ilvl="8" w:tplc="04050005" w:tentative="1">
      <w:start w:val="1"/>
      <w:numFmt w:val="bullet"/>
      <w:lvlText w:val=""/>
      <w:lvlJc w:val="left"/>
      <w:pPr>
        <w:tabs>
          <w:tab w:val="num" w:pos="10365"/>
        </w:tabs>
        <w:ind w:left="10365" w:hanging="360"/>
      </w:pPr>
      <w:rPr>
        <w:rFonts w:ascii="Wingdings" w:hAnsi="Wingdings" w:hint="default"/>
      </w:rPr>
    </w:lvl>
  </w:abstractNum>
  <w:abstractNum w:abstractNumId="26" w15:restartNumberingAfterBreak="0">
    <w:nsid w:val="5C847D38"/>
    <w:multiLevelType w:val="hybridMultilevel"/>
    <w:tmpl w:val="5364A056"/>
    <w:lvl w:ilvl="0" w:tplc="13B08C38">
      <w:start w:val="23"/>
      <w:numFmt w:val="bullet"/>
      <w:lvlText w:val="-"/>
      <w:lvlJc w:val="left"/>
      <w:pPr>
        <w:ind w:left="1080" w:hanging="360"/>
      </w:pPr>
      <w:rPr>
        <w:rFonts w:ascii="Cambria" w:eastAsia="Times New Roman" w:hAnsi="Cambria"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7" w15:restartNumberingAfterBreak="0">
    <w:nsid w:val="5F0475F5"/>
    <w:multiLevelType w:val="hybridMultilevel"/>
    <w:tmpl w:val="903E14D6"/>
    <w:lvl w:ilvl="0" w:tplc="314C8F36">
      <w:start w:val="1"/>
      <w:numFmt w:val="upperRoman"/>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60044DD2"/>
    <w:multiLevelType w:val="hybridMultilevel"/>
    <w:tmpl w:val="3D4617B2"/>
    <w:lvl w:ilvl="0" w:tplc="D588840A">
      <w:start w:val="1"/>
      <w:numFmt w:val="decimal"/>
      <w:lvlText w:val="[%1]"/>
      <w:lvlJc w:val="left"/>
      <w:pPr>
        <w:ind w:left="720"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61C34DF1"/>
    <w:multiLevelType w:val="multilevel"/>
    <w:tmpl w:val="D78E1958"/>
    <w:lvl w:ilvl="0">
      <w:start w:val="1"/>
      <w:numFmt w:val="decimal"/>
      <w:pStyle w:val="Nadpis1"/>
      <w:lvlText w:val="%1"/>
      <w:lvlJc w:val="left"/>
      <w:pPr>
        <w:tabs>
          <w:tab w:val="num" w:pos="1134"/>
        </w:tabs>
        <w:ind w:left="1134" w:hanging="1134"/>
      </w:pPr>
      <w:rPr>
        <w:rFonts w:hint="default"/>
      </w:rPr>
    </w:lvl>
    <w:lvl w:ilvl="1">
      <w:start w:val="1"/>
      <w:numFmt w:val="decimal"/>
      <w:pStyle w:val="Nadpis2"/>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29D77DA"/>
    <w:multiLevelType w:val="multilevel"/>
    <w:tmpl w:val="2480ACF2"/>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86B24D8"/>
    <w:multiLevelType w:val="hybridMultilevel"/>
    <w:tmpl w:val="3B720B74"/>
    <w:lvl w:ilvl="0" w:tplc="98A6A32E">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6D81483F"/>
    <w:multiLevelType w:val="hybridMultilevel"/>
    <w:tmpl w:val="B6F2D342"/>
    <w:lvl w:ilvl="0" w:tplc="13B08C38">
      <w:start w:val="23"/>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A67BF"/>
    <w:multiLevelType w:val="hybridMultilevel"/>
    <w:tmpl w:val="A3F2F01C"/>
    <w:lvl w:ilvl="0" w:tplc="149E6510">
      <w:start w:val="1"/>
      <w:numFmt w:val="decimal"/>
      <w:lvlText w:val="[%1]"/>
      <w:lvlJc w:val="left"/>
      <w:pPr>
        <w:ind w:left="2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618DA56">
      <w:start w:val="1"/>
      <w:numFmt w:val="lowerLetter"/>
      <w:lvlText w:val="%2"/>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AAAD71A">
      <w:start w:val="1"/>
      <w:numFmt w:val="lowerRoman"/>
      <w:lvlText w:val="%3"/>
      <w:lvlJc w:val="left"/>
      <w:pPr>
        <w:ind w:left="18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B0AE6E68">
      <w:start w:val="1"/>
      <w:numFmt w:val="decimal"/>
      <w:lvlText w:val="%4"/>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CC84D3A">
      <w:start w:val="1"/>
      <w:numFmt w:val="lowerLetter"/>
      <w:lvlText w:val="%5"/>
      <w:lvlJc w:val="left"/>
      <w:pPr>
        <w:ind w:left="32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336FEEA">
      <w:start w:val="1"/>
      <w:numFmt w:val="lowerRoman"/>
      <w:lvlText w:val="%6"/>
      <w:lvlJc w:val="left"/>
      <w:pPr>
        <w:ind w:left="39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7EADCC4">
      <w:start w:val="1"/>
      <w:numFmt w:val="decimal"/>
      <w:lvlText w:val="%7"/>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0B076EA">
      <w:start w:val="1"/>
      <w:numFmt w:val="lowerLetter"/>
      <w:lvlText w:val="%8"/>
      <w:lvlJc w:val="left"/>
      <w:pPr>
        <w:ind w:left="54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51A8FEB6">
      <w:start w:val="1"/>
      <w:numFmt w:val="lowerRoman"/>
      <w:lvlText w:val="%9"/>
      <w:lvlJc w:val="left"/>
      <w:pPr>
        <w:ind w:left="61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7403764C"/>
    <w:multiLevelType w:val="hybridMultilevel"/>
    <w:tmpl w:val="08F4D29C"/>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60310A3"/>
    <w:multiLevelType w:val="multilevel"/>
    <w:tmpl w:val="B838E914"/>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7C1318"/>
    <w:multiLevelType w:val="hybridMultilevel"/>
    <w:tmpl w:val="780863AE"/>
    <w:lvl w:ilvl="0" w:tplc="46AC9166">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7A4466BA"/>
    <w:multiLevelType w:val="hybridMultilevel"/>
    <w:tmpl w:val="AB0C836A"/>
    <w:lvl w:ilvl="0" w:tplc="AE16065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7B397B44"/>
    <w:multiLevelType w:val="hybridMultilevel"/>
    <w:tmpl w:val="55AC1DE0"/>
    <w:lvl w:ilvl="0" w:tplc="8D8CD7E4">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9"/>
  </w:num>
  <w:num w:numId="2">
    <w:abstractNumId w:val="25"/>
  </w:num>
  <w:num w:numId="3">
    <w:abstractNumId w:val="6"/>
  </w:num>
  <w:num w:numId="4">
    <w:abstractNumId w:val="34"/>
  </w:num>
  <w:num w:numId="5">
    <w:abstractNumId w:val="2"/>
  </w:num>
  <w:num w:numId="6">
    <w:abstractNumId w:val="10"/>
  </w:num>
  <w:num w:numId="7">
    <w:abstractNumId w:val="17"/>
  </w:num>
  <w:num w:numId="8">
    <w:abstractNumId w:val="27"/>
  </w:num>
  <w:num w:numId="9">
    <w:abstractNumId w:val="32"/>
  </w:num>
  <w:num w:numId="10">
    <w:abstractNumId w:val="26"/>
  </w:num>
  <w:num w:numId="11">
    <w:abstractNumId w:val="11"/>
  </w:num>
  <w:num w:numId="12">
    <w:abstractNumId w:val="0"/>
  </w:num>
  <w:num w:numId="13">
    <w:abstractNumId w:val="1"/>
  </w:num>
  <w:num w:numId="14">
    <w:abstractNumId w:val="8"/>
  </w:num>
  <w:num w:numId="15">
    <w:abstractNumId w:val="9"/>
  </w:num>
  <w:num w:numId="16">
    <w:abstractNumId w:val="30"/>
  </w:num>
  <w:num w:numId="17">
    <w:abstractNumId w:val="4"/>
  </w:num>
  <w:num w:numId="18">
    <w:abstractNumId w:val="19"/>
  </w:num>
  <w:num w:numId="19">
    <w:abstractNumId w:val="35"/>
  </w:num>
  <w:num w:numId="20">
    <w:abstractNumId w:val="5"/>
  </w:num>
  <w:num w:numId="21">
    <w:abstractNumId w:val="21"/>
  </w:num>
  <w:num w:numId="22">
    <w:abstractNumId w:val="18"/>
  </w:num>
  <w:num w:numId="23">
    <w:abstractNumId w:val="12"/>
  </w:num>
  <w:num w:numId="24">
    <w:abstractNumId w:val="22"/>
  </w:num>
  <w:num w:numId="25">
    <w:abstractNumId w:val="24"/>
  </w:num>
  <w:num w:numId="26">
    <w:abstractNumId w:val="7"/>
  </w:num>
  <w:num w:numId="27">
    <w:abstractNumId w:val="38"/>
  </w:num>
  <w:num w:numId="28">
    <w:abstractNumId w:val="13"/>
  </w:num>
  <w:num w:numId="29">
    <w:abstractNumId w:val="31"/>
  </w:num>
  <w:num w:numId="30">
    <w:abstractNumId w:val="20"/>
  </w:num>
  <w:num w:numId="31">
    <w:abstractNumId w:val="16"/>
  </w:num>
  <w:num w:numId="32">
    <w:abstractNumId w:val="3"/>
  </w:num>
  <w:num w:numId="33">
    <w:abstractNumId w:val="36"/>
  </w:num>
  <w:num w:numId="34">
    <w:abstractNumId w:val="23"/>
  </w:num>
  <w:num w:numId="35">
    <w:abstractNumId w:val="15"/>
  </w:num>
  <w:num w:numId="36">
    <w:abstractNumId w:val="33"/>
  </w:num>
  <w:num w:numId="37">
    <w:abstractNumId w:val="14"/>
  </w:num>
  <w:num w:numId="38">
    <w:abstractNumId w:val="37"/>
  </w:num>
  <w:num w:numId="39">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431"/>
    <w:rsid w:val="00002E16"/>
    <w:rsid w:val="00011E8F"/>
    <w:rsid w:val="00013983"/>
    <w:rsid w:val="00013F61"/>
    <w:rsid w:val="00015046"/>
    <w:rsid w:val="00015808"/>
    <w:rsid w:val="00016275"/>
    <w:rsid w:val="0001659E"/>
    <w:rsid w:val="00020172"/>
    <w:rsid w:val="000222DE"/>
    <w:rsid w:val="0002371C"/>
    <w:rsid w:val="00025576"/>
    <w:rsid w:val="0002616D"/>
    <w:rsid w:val="00027AC3"/>
    <w:rsid w:val="00031BFF"/>
    <w:rsid w:val="00034109"/>
    <w:rsid w:val="00041CB3"/>
    <w:rsid w:val="00043669"/>
    <w:rsid w:val="000471A0"/>
    <w:rsid w:val="000511ED"/>
    <w:rsid w:val="000534B9"/>
    <w:rsid w:val="000540F5"/>
    <w:rsid w:val="00055B3A"/>
    <w:rsid w:val="0005619D"/>
    <w:rsid w:val="0005664C"/>
    <w:rsid w:val="000571CB"/>
    <w:rsid w:val="00065953"/>
    <w:rsid w:val="000670AE"/>
    <w:rsid w:val="00070AD2"/>
    <w:rsid w:val="00073170"/>
    <w:rsid w:val="00074948"/>
    <w:rsid w:val="00074F99"/>
    <w:rsid w:val="00075CE4"/>
    <w:rsid w:val="0007614C"/>
    <w:rsid w:val="00076E1D"/>
    <w:rsid w:val="0007741B"/>
    <w:rsid w:val="0008078B"/>
    <w:rsid w:val="000812E2"/>
    <w:rsid w:val="00083A8D"/>
    <w:rsid w:val="00083B69"/>
    <w:rsid w:val="00084CB4"/>
    <w:rsid w:val="00091B0C"/>
    <w:rsid w:val="00091DDB"/>
    <w:rsid w:val="00093106"/>
    <w:rsid w:val="00093674"/>
    <w:rsid w:val="0009424B"/>
    <w:rsid w:val="00094734"/>
    <w:rsid w:val="000B585C"/>
    <w:rsid w:val="000B67F3"/>
    <w:rsid w:val="000B6C0E"/>
    <w:rsid w:val="000B75FE"/>
    <w:rsid w:val="000C11BA"/>
    <w:rsid w:val="000C2554"/>
    <w:rsid w:val="000C3DD2"/>
    <w:rsid w:val="000C4174"/>
    <w:rsid w:val="000C4878"/>
    <w:rsid w:val="000C6BDC"/>
    <w:rsid w:val="000D5570"/>
    <w:rsid w:val="000D583B"/>
    <w:rsid w:val="000E57D3"/>
    <w:rsid w:val="000E6115"/>
    <w:rsid w:val="000E63F9"/>
    <w:rsid w:val="000E6C69"/>
    <w:rsid w:val="000F0E0A"/>
    <w:rsid w:val="000F3B7A"/>
    <w:rsid w:val="000F56D6"/>
    <w:rsid w:val="000F6D98"/>
    <w:rsid w:val="0010150C"/>
    <w:rsid w:val="00102188"/>
    <w:rsid w:val="00102707"/>
    <w:rsid w:val="00102CA7"/>
    <w:rsid w:val="001054C7"/>
    <w:rsid w:val="00107D8A"/>
    <w:rsid w:val="00112E58"/>
    <w:rsid w:val="00115714"/>
    <w:rsid w:val="0012000C"/>
    <w:rsid w:val="00125D53"/>
    <w:rsid w:val="001311B8"/>
    <w:rsid w:val="00134AB4"/>
    <w:rsid w:val="00140EE8"/>
    <w:rsid w:val="00142029"/>
    <w:rsid w:val="00150FBF"/>
    <w:rsid w:val="00152923"/>
    <w:rsid w:val="0016196F"/>
    <w:rsid w:val="00161AC1"/>
    <w:rsid w:val="0016217A"/>
    <w:rsid w:val="00164A15"/>
    <w:rsid w:val="0016735B"/>
    <w:rsid w:val="00173EC1"/>
    <w:rsid w:val="001761C0"/>
    <w:rsid w:val="001835AE"/>
    <w:rsid w:val="0018639C"/>
    <w:rsid w:val="001908A3"/>
    <w:rsid w:val="0019118E"/>
    <w:rsid w:val="001931C6"/>
    <w:rsid w:val="001948AC"/>
    <w:rsid w:val="00195E67"/>
    <w:rsid w:val="0019743A"/>
    <w:rsid w:val="001A012C"/>
    <w:rsid w:val="001A1ABC"/>
    <w:rsid w:val="001A3532"/>
    <w:rsid w:val="001B29DD"/>
    <w:rsid w:val="001B31AA"/>
    <w:rsid w:val="001B4A41"/>
    <w:rsid w:val="001C1784"/>
    <w:rsid w:val="001C2B05"/>
    <w:rsid w:val="001C5492"/>
    <w:rsid w:val="001C704A"/>
    <w:rsid w:val="001C75D8"/>
    <w:rsid w:val="001D1568"/>
    <w:rsid w:val="001D19ED"/>
    <w:rsid w:val="001D5162"/>
    <w:rsid w:val="001D5648"/>
    <w:rsid w:val="001D68E3"/>
    <w:rsid w:val="001E1216"/>
    <w:rsid w:val="001E25EE"/>
    <w:rsid w:val="001E3931"/>
    <w:rsid w:val="001E4185"/>
    <w:rsid w:val="001F0BB4"/>
    <w:rsid w:val="001F190F"/>
    <w:rsid w:val="001F5141"/>
    <w:rsid w:val="001F55B9"/>
    <w:rsid w:val="001F5D3C"/>
    <w:rsid w:val="002053B1"/>
    <w:rsid w:val="00210720"/>
    <w:rsid w:val="00212B3D"/>
    <w:rsid w:val="0021330B"/>
    <w:rsid w:val="00215D16"/>
    <w:rsid w:val="002266AF"/>
    <w:rsid w:val="00230B82"/>
    <w:rsid w:val="00231B8B"/>
    <w:rsid w:val="00231DF3"/>
    <w:rsid w:val="00232CCD"/>
    <w:rsid w:val="0023480C"/>
    <w:rsid w:val="0023541B"/>
    <w:rsid w:val="002378D6"/>
    <w:rsid w:val="00240D20"/>
    <w:rsid w:val="00242AAA"/>
    <w:rsid w:val="00245937"/>
    <w:rsid w:val="00250FD3"/>
    <w:rsid w:val="00250FDE"/>
    <w:rsid w:val="002520CB"/>
    <w:rsid w:val="00252D1F"/>
    <w:rsid w:val="00252E1F"/>
    <w:rsid w:val="00255465"/>
    <w:rsid w:val="00256E2D"/>
    <w:rsid w:val="0026026A"/>
    <w:rsid w:val="0026045A"/>
    <w:rsid w:val="00264F8C"/>
    <w:rsid w:val="00266002"/>
    <w:rsid w:val="0027138E"/>
    <w:rsid w:val="002724A2"/>
    <w:rsid w:val="00272CDA"/>
    <w:rsid w:val="002758FE"/>
    <w:rsid w:val="0027771D"/>
    <w:rsid w:val="00277A4D"/>
    <w:rsid w:val="00281526"/>
    <w:rsid w:val="00282083"/>
    <w:rsid w:val="002853E6"/>
    <w:rsid w:val="00287726"/>
    <w:rsid w:val="00294746"/>
    <w:rsid w:val="00296B4D"/>
    <w:rsid w:val="002975FF"/>
    <w:rsid w:val="002A1349"/>
    <w:rsid w:val="002A2CB5"/>
    <w:rsid w:val="002A440C"/>
    <w:rsid w:val="002A4F63"/>
    <w:rsid w:val="002A5127"/>
    <w:rsid w:val="002A7815"/>
    <w:rsid w:val="002B0B69"/>
    <w:rsid w:val="002B0B74"/>
    <w:rsid w:val="002B1364"/>
    <w:rsid w:val="002B2A73"/>
    <w:rsid w:val="002B340E"/>
    <w:rsid w:val="002B3B84"/>
    <w:rsid w:val="002B3C00"/>
    <w:rsid w:val="002B6CC4"/>
    <w:rsid w:val="002C0A91"/>
    <w:rsid w:val="002C167C"/>
    <w:rsid w:val="002C2DE6"/>
    <w:rsid w:val="002C4227"/>
    <w:rsid w:val="002C5D52"/>
    <w:rsid w:val="002C7455"/>
    <w:rsid w:val="002C7575"/>
    <w:rsid w:val="002D2254"/>
    <w:rsid w:val="002D2A1B"/>
    <w:rsid w:val="002D2BF2"/>
    <w:rsid w:val="002D40B8"/>
    <w:rsid w:val="002D4CA1"/>
    <w:rsid w:val="002D4F71"/>
    <w:rsid w:val="002E0D85"/>
    <w:rsid w:val="002E2B28"/>
    <w:rsid w:val="002E7E06"/>
    <w:rsid w:val="002F233D"/>
    <w:rsid w:val="002F4C94"/>
    <w:rsid w:val="002F65F6"/>
    <w:rsid w:val="002F7283"/>
    <w:rsid w:val="003031E5"/>
    <w:rsid w:val="00304637"/>
    <w:rsid w:val="00310A70"/>
    <w:rsid w:val="00311793"/>
    <w:rsid w:val="003123B0"/>
    <w:rsid w:val="00313131"/>
    <w:rsid w:val="00322B68"/>
    <w:rsid w:val="0032379D"/>
    <w:rsid w:val="003301C4"/>
    <w:rsid w:val="003308BC"/>
    <w:rsid w:val="003308BD"/>
    <w:rsid w:val="003320FC"/>
    <w:rsid w:val="0033292A"/>
    <w:rsid w:val="00334E64"/>
    <w:rsid w:val="003351CA"/>
    <w:rsid w:val="00335724"/>
    <w:rsid w:val="00336E23"/>
    <w:rsid w:val="0034061E"/>
    <w:rsid w:val="00343847"/>
    <w:rsid w:val="00344839"/>
    <w:rsid w:val="00346A6D"/>
    <w:rsid w:val="003470A5"/>
    <w:rsid w:val="003513BB"/>
    <w:rsid w:val="00357B98"/>
    <w:rsid w:val="00360863"/>
    <w:rsid w:val="00371111"/>
    <w:rsid w:val="00373B2B"/>
    <w:rsid w:val="00373F65"/>
    <w:rsid w:val="003741B1"/>
    <w:rsid w:val="00374FD8"/>
    <w:rsid w:val="00375614"/>
    <w:rsid w:val="00376176"/>
    <w:rsid w:val="00376A45"/>
    <w:rsid w:val="00377CB4"/>
    <w:rsid w:val="003813F7"/>
    <w:rsid w:val="0038469E"/>
    <w:rsid w:val="003926B2"/>
    <w:rsid w:val="00393500"/>
    <w:rsid w:val="003964FA"/>
    <w:rsid w:val="003A3FF6"/>
    <w:rsid w:val="003B0065"/>
    <w:rsid w:val="003C1BF9"/>
    <w:rsid w:val="003C7CFE"/>
    <w:rsid w:val="003D0390"/>
    <w:rsid w:val="003D1745"/>
    <w:rsid w:val="003D3E22"/>
    <w:rsid w:val="003D6B93"/>
    <w:rsid w:val="003E65D3"/>
    <w:rsid w:val="003F1B72"/>
    <w:rsid w:val="003F63B9"/>
    <w:rsid w:val="00403BC8"/>
    <w:rsid w:val="004100CD"/>
    <w:rsid w:val="00411B2B"/>
    <w:rsid w:val="00420366"/>
    <w:rsid w:val="0042185B"/>
    <w:rsid w:val="00422421"/>
    <w:rsid w:val="00431AFC"/>
    <w:rsid w:val="00431E92"/>
    <w:rsid w:val="00433FC2"/>
    <w:rsid w:val="004404AD"/>
    <w:rsid w:val="00441F16"/>
    <w:rsid w:val="004448F6"/>
    <w:rsid w:val="00444C62"/>
    <w:rsid w:val="00445CDE"/>
    <w:rsid w:val="00446B93"/>
    <w:rsid w:val="00446FD6"/>
    <w:rsid w:val="00454D83"/>
    <w:rsid w:val="004611A0"/>
    <w:rsid w:val="004619A5"/>
    <w:rsid w:val="00461B02"/>
    <w:rsid w:val="00462033"/>
    <w:rsid w:val="00462D17"/>
    <w:rsid w:val="004648F9"/>
    <w:rsid w:val="004671BD"/>
    <w:rsid w:val="00471414"/>
    <w:rsid w:val="004742F8"/>
    <w:rsid w:val="00474E93"/>
    <w:rsid w:val="0048601F"/>
    <w:rsid w:val="00486044"/>
    <w:rsid w:val="00494061"/>
    <w:rsid w:val="0049544D"/>
    <w:rsid w:val="0049742D"/>
    <w:rsid w:val="004A0C02"/>
    <w:rsid w:val="004A1F2A"/>
    <w:rsid w:val="004A369D"/>
    <w:rsid w:val="004A46AB"/>
    <w:rsid w:val="004A5546"/>
    <w:rsid w:val="004A72EB"/>
    <w:rsid w:val="004B1008"/>
    <w:rsid w:val="004B15FB"/>
    <w:rsid w:val="004B348B"/>
    <w:rsid w:val="004B43C8"/>
    <w:rsid w:val="004B4F2F"/>
    <w:rsid w:val="004B61CC"/>
    <w:rsid w:val="004C02B9"/>
    <w:rsid w:val="004C191A"/>
    <w:rsid w:val="004C78DB"/>
    <w:rsid w:val="004D13B6"/>
    <w:rsid w:val="004D260A"/>
    <w:rsid w:val="004D32B5"/>
    <w:rsid w:val="004E037E"/>
    <w:rsid w:val="004E2312"/>
    <w:rsid w:val="004E2A65"/>
    <w:rsid w:val="004E5D1E"/>
    <w:rsid w:val="004E7A66"/>
    <w:rsid w:val="004F516A"/>
    <w:rsid w:val="004F6A9E"/>
    <w:rsid w:val="005020B6"/>
    <w:rsid w:val="005053E9"/>
    <w:rsid w:val="00506E2F"/>
    <w:rsid w:val="00516930"/>
    <w:rsid w:val="005201D0"/>
    <w:rsid w:val="0052037E"/>
    <w:rsid w:val="005215DC"/>
    <w:rsid w:val="005233E5"/>
    <w:rsid w:val="00524152"/>
    <w:rsid w:val="00525794"/>
    <w:rsid w:val="00527C2E"/>
    <w:rsid w:val="00535FC3"/>
    <w:rsid w:val="005376C0"/>
    <w:rsid w:val="00537BB6"/>
    <w:rsid w:val="0054346B"/>
    <w:rsid w:val="0054426D"/>
    <w:rsid w:val="005517BA"/>
    <w:rsid w:val="005555BC"/>
    <w:rsid w:val="00556007"/>
    <w:rsid w:val="00556D41"/>
    <w:rsid w:val="00557AFD"/>
    <w:rsid w:val="00562F54"/>
    <w:rsid w:val="005645FF"/>
    <w:rsid w:val="00564686"/>
    <w:rsid w:val="00571748"/>
    <w:rsid w:val="00573DC1"/>
    <w:rsid w:val="00576818"/>
    <w:rsid w:val="0057733F"/>
    <w:rsid w:val="00596F4F"/>
    <w:rsid w:val="005A0917"/>
    <w:rsid w:val="005A20B1"/>
    <w:rsid w:val="005A544B"/>
    <w:rsid w:val="005B52FC"/>
    <w:rsid w:val="005B564E"/>
    <w:rsid w:val="005B6BD5"/>
    <w:rsid w:val="005C16A9"/>
    <w:rsid w:val="005C1915"/>
    <w:rsid w:val="005C663D"/>
    <w:rsid w:val="005D0F05"/>
    <w:rsid w:val="005D18C9"/>
    <w:rsid w:val="005D7A75"/>
    <w:rsid w:val="005E18DC"/>
    <w:rsid w:val="005E203E"/>
    <w:rsid w:val="005E29B7"/>
    <w:rsid w:val="005F135C"/>
    <w:rsid w:val="005F2719"/>
    <w:rsid w:val="005F5581"/>
    <w:rsid w:val="005F5D61"/>
    <w:rsid w:val="00600B62"/>
    <w:rsid w:val="006015CB"/>
    <w:rsid w:val="00601B78"/>
    <w:rsid w:val="0060350C"/>
    <w:rsid w:val="006047D9"/>
    <w:rsid w:val="00607478"/>
    <w:rsid w:val="006147D4"/>
    <w:rsid w:val="00615065"/>
    <w:rsid w:val="00616C5A"/>
    <w:rsid w:val="006175D6"/>
    <w:rsid w:val="00622B2A"/>
    <w:rsid w:val="00626A42"/>
    <w:rsid w:val="00630B2A"/>
    <w:rsid w:val="00632747"/>
    <w:rsid w:val="00635274"/>
    <w:rsid w:val="006403D1"/>
    <w:rsid w:val="00640EC2"/>
    <w:rsid w:val="00643C0D"/>
    <w:rsid w:val="00647FD5"/>
    <w:rsid w:val="0065073A"/>
    <w:rsid w:val="0065324D"/>
    <w:rsid w:val="006572FF"/>
    <w:rsid w:val="0066308C"/>
    <w:rsid w:val="00670D21"/>
    <w:rsid w:val="006725AB"/>
    <w:rsid w:val="006728BA"/>
    <w:rsid w:val="00675620"/>
    <w:rsid w:val="006762EE"/>
    <w:rsid w:val="0067665E"/>
    <w:rsid w:val="00680640"/>
    <w:rsid w:val="00681ABD"/>
    <w:rsid w:val="0068297C"/>
    <w:rsid w:val="006859C2"/>
    <w:rsid w:val="00687079"/>
    <w:rsid w:val="006925D5"/>
    <w:rsid w:val="00694A7C"/>
    <w:rsid w:val="00694E19"/>
    <w:rsid w:val="006A050B"/>
    <w:rsid w:val="006A12BD"/>
    <w:rsid w:val="006B3000"/>
    <w:rsid w:val="006B3935"/>
    <w:rsid w:val="006C088D"/>
    <w:rsid w:val="006C0A48"/>
    <w:rsid w:val="006C3B45"/>
    <w:rsid w:val="006D2EFD"/>
    <w:rsid w:val="006D5530"/>
    <w:rsid w:val="006D7D9A"/>
    <w:rsid w:val="006E7308"/>
    <w:rsid w:val="006F0EBE"/>
    <w:rsid w:val="006F0F63"/>
    <w:rsid w:val="006F1E07"/>
    <w:rsid w:val="006F51DB"/>
    <w:rsid w:val="006F590C"/>
    <w:rsid w:val="00700806"/>
    <w:rsid w:val="00702625"/>
    <w:rsid w:val="00707343"/>
    <w:rsid w:val="007079A5"/>
    <w:rsid w:val="00711237"/>
    <w:rsid w:val="00711EBA"/>
    <w:rsid w:val="00713532"/>
    <w:rsid w:val="007140B4"/>
    <w:rsid w:val="00720F28"/>
    <w:rsid w:val="007216C1"/>
    <w:rsid w:val="00727C41"/>
    <w:rsid w:val="00730CB6"/>
    <w:rsid w:val="0073323A"/>
    <w:rsid w:val="0074215A"/>
    <w:rsid w:val="00744EB1"/>
    <w:rsid w:val="00745F9A"/>
    <w:rsid w:val="007469F9"/>
    <w:rsid w:val="00752B17"/>
    <w:rsid w:val="00764605"/>
    <w:rsid w:val="00764763"/>
    <w:rsid w:val="007675B0"/>
    <w:rsid w:val="00767F6C"/>
    <w:rsid w:val="007737A3"/>
    <w:rsid w:val="00773FB1"/>
    <w:rsid w:val="007763D6"/>
    <w:rsid w:val="0077659C"/>
    <w:rsid w:val="00777811"/>
    <w:rsid w:val="00781B8C"/>
    <w:rsid w:val="00782D65"/>
    <w:rsid w:val="00783380"/>
    <w:rsid w:val="007847BE"/>
    <w:rsid w:val="00785238"/>
    <w:rsid w:val="007854F1"/>
    <w:rsid w:val="00786449"/>
    <w:rsid w:val="007A09EE"/>
    <w:rsid w:val="007A137F"/>
    <w:rsid w:val="007A3F4F"/>
    <w:rsid w:val="007A7561"/>
    <w:rsid w:val="007B3224"/>
    <w:rsid w:val="007B5041"/>
    <w:rsid w:val="007B7100"/>
    <w:rsid w:val="007C011F"/>
    <w:rsid w:val="007C15CD"/>
    <w:rsid w:val="007C53CA"/>
    <w:rsid w:val="007C5430"/>
    <w:rsid w:val="007C59AE"/>
    <w:rsid w:val="007D1C8E"/>
    <w:rsid w:val="007D201C"/>
    <w:rsid w:val="007D6046"/>
    <w:rsid w:val="007D6E1E"/>
    <w:rsid w:val="007D7507"/>
    <w:rsid w:val="007E325D"/>
    <w:rsid w:val="007E6A52"/>
    <w:rsid w:val="007F045A"/>
    <w:rsid w:val="007F3773"/>
    <w:rsid w:val="007F570A"/>
    <w:rsid w:val="00800254"/>
    <w:rsid w:val="0080263D"/>
    <w:rsid w:val="00806769"/>
    <w:rsid w:val="00811982"/>
    <w:rsid w:val="00811D80"/>
    <w:rsid w:val="00813948"/>
    <w:rsid w:val="0081605C"/>
    <w:rsid w:val="00817E00"/>
    <w:rsid w:val="00820605"/>
    <w:rsid w:val="008212D4"/>
    <w:rsid w:val="0082292C"/>
    <w:rsid w:val="00826B70"/>
    <w:rsid w:val="008275A6"/>
    <w:rsid w:val="00830E24"/>
    <w:rsid w:val="0083219B"/>
    <w:rsid w:val="00836134"/>
    <w:rsid w:val="00837181"/>
    <w:rsid w:val="008404EE"/>
    <w:rsid w:val="00841CF3"/>
    <w:rsid w:val="0084227E"/>
    <w:rsid w:val="00843461"/>
    <w:rsid w:val="00843C31"/>
    <w:rsid w:val="00844ED6"/>
    <w:rsid w:val="0084502B"/>
    <w:rsid w:val="0084544F"/>
    <w:rsid w:val="008469C8"/>
    <w:rsid w:val="0085052B"/>
    <w:rsid w:val="00851F8F"/>
    <w:rsid w:val="00857B91"/>
    <w:rsid w:val="00861258"/>
    <w:rsid w:val="00861CBD"/>
    <w:rsid w:val="00862DD0"/>
    <w:rsid w:val="00863137"/>
    <w:rsid w:val="00866AED"/>
    <w:rsid w:val="00870950"/>
    <w:rsid w:val="00871FA6"/>
    <w:rsid w:val="00873DB4"/>
    <w:rsid w:val="0087697A"/>
    <w:rsid w:val="00876C4E"/>
    <w:rsid w:val="00877C96"/>
    <w:rsid w:val="00882CF2"/>
    <w:rsid w:val="00884B65"/>
    <w:rsid w:val="00891BB4"/>
    <w:rsid w:val="0089295F"/>
    <w:rsid w:val="00892BCB"/>
    <w:rsid w:val="0089391F"/>
    <w:rsid w:val="00893CF5"/>
    <w:rsid w:val="00893E57"/>
    <w:rsid w:val="008A2A02"/>
    <w:rsid w:val="008A3BD4"/>
    <w:rsid w:val="008A3CB8"/>
    <w:rsid w:val="008A3D12"/>
    <w:rsid w:val="008A42C1"/>
    <w:rsid w:val="008B09D0"/>
    <w:rsid w:val="008B26C3"/>
    <w:rsid w:val="008B2B18"/>
    <w:rsid w:val="008B2DD4"/>
    <w:rsid w:val="008B3AE4"/>
    <w:rsid w:val="008B51E1"/>
    <w:rsid w:val="008B6859"/>
    <w:rsid w:val="008B7D60"/>
    <w:rsid w:val="008C0431"/>
    <w:rsid w:val="008C197C"/>
    <w:rsid w:val="008C458F"/>
    <w:rsid w:val="008C71D6"/>
    <w:rsid w:val="008D52F7"/>
    <w:rsid w:val="008D5330"/>
    <w:rsid w:val="008E0F68"/>
    <w:rsid w:val="008E575B"/>
    <w:rsid w:val="008E5FA7"/>
    <w:rsid w:val="008E64B1"/>
    <w:rsid w:val="008F2E66"/>
    <w:rsid w:val="008F6947"/>
    <w:rsid w:val="00900164"/>
    <w:rsid w:val="00901AE1"/>
    <w:rsid w:val="00903C3F"/>
    <w:rsid w:val="009049A4"/>
    <w:rsid w:val="00906FA0"/>
    <w:rsid w:val="009108B8"/>
    <w:rsid w:val="00912EE1"/>
    <w:rsid w:val="00915132"/>
    <w:rsid w:val="00916E50"/>
    <w:rsid w:val="00921F94"/>
    <w:rsid w:val="00922BD4"/>
    <w:rsid w:val="009239D3"/>
    <w:rsid w:val="00925776"/>
    <w:rsid w:val="00925FF7"/>
    <w:rsid w:val="00930931"/>
    <w:rsid w:val="009314AC"/>
    <w:rsid w:val="00931E91"/>
    <w:rsid w:val="00934E13"/>
    <w:rsid w:val="009415E3"/>
    <w:rsid w:val="009427C0"/>
    <w:rsid w:val="009443EE"/>
    <w:rsid w:val="00944F42"/>
    <w:rsid w:val="00946C53"/>
    <w:rsid w:val="00947A89"/>
    <w:rsid w:val="0095141F"/>
    <w:rsid w:val="00951803"/>
    <w:rsid w:val="00960CB5"/>
    <w:rsid w:val="009679BA"/>
    <w:rsid w:val="00971515"/>
    <w:rsid w:val="009733E6"/>
    <w:rsid w:val="00974CE0"/>
    <w:rsid w:val="00974D77"/>
    <w:rsid w:val="009846B8"/>
    <w:rsid w:val="00984DF9"/>
    <w:rsid w:val="0098548D"/>
    <w:rsid w:val="00985A24"/>
    <w:rsid w:val="00985BF2"/>
    <w:rsid w:val="009878A4"/>
    <w:rsid w:val="00995876"/>
    <w:rsid w:val="009A1093"/>
    <w:rsid w:val="009A1946"/>
    <w:rsid w:val="009A4E62"/>
    <w:rsid w:val="009A519D"/>
    <w:rsid w:val="009B7953"/>
    <w:rsid w:val="009C341C"/>
    <w:rsid w:val="009C6C6D"/>
    <w:rsid w:val="009D5740"/>
    <w:rsid w:val="009E51C1"/>
    <w:rsid w:val="009F188D"/>
    <w:rsid w:val="009F33A4"/>
    <w:rsid w:val="00A0059B"/>
    <w:rsid w:val="00A016A3"/>
    <w:rsid w:val="00A05B75"/>
    <w:rsid w:val="00A109D6"/>
    <w:rsid w:val="00A1321D"/>
    <w:rsid w:val="00A13294"/>
    <w:rsid w:val="00A13D28"/>
    <w:rsid w:val="00A21565"/>
    <w:rsid w:val="00A226FB"/>
    <w:rsid w:val="00A22A3B"/>
    <w:rsid w:val="00A23614"/>
    <w:rsid w:val="00A237B0"/>
    <w:rsid w:val="00A23BDC"/>
    <w:rsid w:val="00A23F05"/>
    <w:rsid w:val="00A24CFD"/>
    <w:rsid w:val="00A2726B"/>
    <w:rsid w:val="00A31BF0"/>
    <w:rsid w:val="00A32BB5"/>
    <w:rsid w:val="00A36394"/>
    <w:rsid w:val="00A411FF"/>
    <w:rsid w:val="00A43411"/>
    <w:rsid w:val="00A44F2E"/>
    <w:rsid w:val="00A501B1"/>
    <w:rsid w:val="00A55141"/>
    <w:rsid w:val="00A57591"/>
    <w:rsid w:val="00A7456C"/>
    <w:rsid w:val="00A85C73"/>
    <w:rsid w:val="00A86523"/>
    <w:rsid w:val="00A87DE3"/>
    <w:rsid w:val="00A91B21"/>
    <w:rsid w:val="00A94787"/>
    <w:rsid w:val="00A94969"/>
    <w:rsid w:val="00AA3FF4"/>
    <w:rsid w:val="00AB074C"/>
    <w:rsid w:val="00AB1FAF"/>
    <w:rsid w:val="00AB6851"/>
    <w:rsid w:val="00AB6B2A"/>
    <w:rsid w:val="00AB71E2"/>
    <w:rsid w:val="00AC1258"/>
    <w:rsid w:val="00AC4896"/>
    <w:rsid w:val="00AC71BC"/>
    <w:rsid w:val="00AC77A1"/>
    <w:rsid w:val="00AC786F"/>
    <w:rsid w:val="00AC7DBC"/>
    <w:rsid w:val="00AC7E64"/>
    <w:rsid w:val="00AD03E4"/>
    <w:rsid w:val="00AD0AB1"/>
    <w:rsid w:val="00AD2280"/>
    <w:rsid w:val="00AD64DA"/>
    <w:rsid w:val="00AD7FD2"/>
    <w:rsid w:val="00AE0FD5"/>
    <w:rsid w:val="00AE1964"/>
    <w:rsid w:val="00AE2B1D"/>
    <w:rsid w:val="00AE3197"/>
    <w:rsid w:val="00AE4072"/>
    <w:rsid w:val="00AE5FEA"/>
    <w:rsid w:val="00AE6361"/>
    <w:rsid w:val="00AE73DE"/>
    <w:rsid w:val="00AF03EA"/>
    <w:rsid w:val="00AF12DD"/>
    <w:rsid w:val="00AF2BBD"/>
    <w:rsid w:val="00B01531"/>
    <w:rsid w:val="00B05E5A"/>
    <w:rsid w:val="00B05E6A"/>
    <w:rsid w:val="00B105D9"/>
    <w:rsid w:val="00B13FF6"/>
    <w:rsid w:val="00B155CB"/>
    <w:rsid w:val="00B2087E"/>
    <w:rsid w:val="00B236DB"/>
    <w:rsid w:val="00B24972"/>
    <w:rsid w:val="00B301F9"/>
    <w:rsid w:val="00B31E59"/>
    <w:rsid w:val="00B31EFF"/>
    <w:rsid w:val="00B37F7D"/>
    <w:rsid w:val="00B43C10"/>
    <w:rsid w:val="00B464C0"/>
    <w:rsid w:val="00B46FBF"/>
    <w:rsid w:val="00B47F33"/>
    <w:rsid w:val="00B51D1C"/>
    <w:rsid w:val="00B527DD"/>
    <w:rsid w:val="00B63276"/>
    <w:rsid w:val="00B64D48"/>
    <w:rsid w:val="00B66BD8"/>
    <w:rsid w:val="00B66D6F"/>
    <w:rsid w:val="00B7313F"/>
    <w:rsid w:val="00B73C0B"/>
    <w:rsid w:val="00B80F79"/>
    <w:rsid w:val="00B83C33"/>
    <w:rsid w:val="00B85268"/>
    <w:rsid w:val="00B90EEE"/>
    <w:rsid w:val="00B94D97"/>
    <w:rsid w:val="00B95DC3"/>
    <w:rsid w:val="00B96C5E"/>
    <w:rsid w:val="00BA4AE6"/>
    <w:rsid w:val="00BA5EB4"/>
    <w:rsid w:val="00BB0841"/>
    <w:rsid w:val="00BB14B8"/>
    <w:rsid w:val="00BB1BA2"/>
    <w:rsid w:val="00BB5D49"/>
    <w:rsid w:val="00BB6BB0"/>
    <w:rsid w:val="00BC395F"/>
    <w:rsid w:val="00BD1195"/>
    <w:rsid w:val="00BD16C4"/>
    <w:rsid w:val="00BD179C"/>
    <w:rsid w:val="00BD179E"/>
    <w:rsid w:val="00BD2988"/>
    <w:rsid w:val="00BD2B38"/>
    <w:rsid w:val="00BD4E25"/>
    <w:rsid w:val="00BD5FDA"/>
    <w:rsid w:val="00BD6935"/>
    <w:rsid w:val="00BE3EA6"/>
    <w:rsid w:val="00BE788F"/>
    <w:rsid w:val="00BF6EBA"/>
    <w:rsid w:val="00C034FC"/>
    <w:rsid w:val="00C0527B"/>
    <w:rsid w:val="00C078C3"/>
    <w:rsid w:val="00C07FF0"/>
    <w:rsid w:val="00C11DF9"/>
    <w:rsid w:val="00C15E9E"/>
    <w:rsid w:val="00C17A3F"/>
    <w:rsid w:val="00C22B51"/>
    <w:rsid w:val="00C23B70"/>
    <w:rsid w:val="00C23E80"/>
    <w:rsid w:val="00C31D52"/>
    <w:rsid w:val="00C3240D"/>
    <w:rsid w:val="00C35DE2"/>
    <w:rsid w:val="00C36427"/>
    <w:rsid w:val="00C3765A"/>
    <w:rsid w:val="00C50C35"/>
    <w:rsid w:val="00C531E2"/>
    <w:rsid w:val="00C55DA9"/>
    <w:rsid w:val="00C6280D"/>
    <w:rsid w:val="00C64693"/>
    <w:rsid w:val="00C65EDC"/>
    <w:rsid w:val="00C674D3"/>
    <w:rsid w:val="00C701E0"/>
    <w:rsid w:val="00C70664"/>
    <w:rsid w:val="00C71355"/>
    <w:rsid w:val="00C744DB"/>
    <w:rsid w:val="00C751D2"/>
    <w:rsid w:val="00C75F40"/>
    <w:rsid w:val="00C7714D"/>
    <w:rsid w:val="00C80620"/>
    <w:rsid w:val="00C8501A"/>
    <w:rsid w:val="00C902DB"/>
    <w:rsid w:val="00C930F5"/>
    <w:rsid w:val="00C9464A"/>
    <w:rsid w:val="00CA0998"/>
    <w:rsid w:val="00CA1542"/>
    <w:rsid w:val="00CA2CF9"/>
    <w:rsid w:val="00CA3A38"/>
    <w:rsid w:val="00CB37AD"/>
    <w:rsid w:val="00CB4D2A"/>
    <w:rsid w:val="00CC2F8E"/>
    <w:rsid w:val="00CC6A2D"/>
    <w:rsid w:val="00CD31C0"/>
    <w:rsid w:val="00CD5049"/>
    <w:rsid w:val="00CD565C"/>
    <w:rsid w:val="00CD6E43"/>
    <w:rsid w:val="00CE0D84"/>
    <w:rsid w:val="00CE23A2"/>
    <w:rsid w:val="00CE7166"/>
    <w:rsid w:val="00CE7368"/>
    <w:rsid w:val="00CF14FA"/>
    <w:rsid w:val="00CF2579"/>
    <w:rsid w:val="00CF726E"/>
    <w:rsid w:val="00CF7DA9"/>
    <w:rsid w:val="00D01038"/>
    <w:rsid w:val="00D06041"/>
    <w:rsid w:val="00D11788"/>
    <w:rsid w:val="00D25B7A"/>
    <w:rsid w:val="00D267EE"/>
    <w:rsid w:val="00D27218"/>
    <w:rsid w:val="00D31BCB"/>
    <w:rsid w:val="00D37990"/>
    <w:rsid w:val="00D37E27"/>
    <w:rsid w:val="00D40FFF"/>
    <w:rsid w:val="00D44FC2"/>
    <w:rsid w:val="00D4508C"/>
    <w:rsid w:val="00D45F77"/>
    <w:rsid w:val="00D52A98"/>
    <w:rsid w:val="00D55117"/>
    <w:rsid w:val="00D56139"/>
    <w:rsid w:val="00D608F8"/>
    <w:rsid w:val="00D60A4C"/>
    <w:rsid w:val="00D63743"/>
    <w:rsid w:val="00D646BA"/>
    <w:rsid w:val="00D67B9F"/>
    <w:rsid w:val="00D7324D"/>
    <w:rsid w:val="00D74BBB"/>
    <w:rsid w:val="00D81780"/>
    <w:rsid w:val="00D8296C"/>
    <w:rsid w:val="00D82AE5"/>
    <w:rsid w:val="00D82F8B"/>
    <w:rsid w:val="00D83CAF"/>
    <w:rsid w:val="00D846A0"/>
    <w:rsid w:val="00D84AF7"/>
    <w:rsid w:val="00D919EE"/>
    <w:rsid w:val="00D9440E"/>
    <w:rsid w:val="00D96BB6"/>
    <w:rsid w:val="00D976C5"/>
    <w:rsid w:val="00DA159E"/>
    <w:rsid w:val="00DA6046"/>
    <w:rsid w:val="00DB00F8"/>
    <w:rsid w:val="00DB0BC1"/>
    <w:rsid w:val="00DB160D"/>
    <w:rsid w:val="00DB302F"/>
    <w:rsid w:val="00DB3952"/>
    <w:rsid w:val="00DB7F48"/>
    <w:rsid w:val="00DC26BE"/>
    <w:rsid w:val="00DC3410"/>
    <w:rsid w:val="00DC484C"/>
    <w:rsid w:val="00DC5669"/>
    <w:rsid w:val="00DC7251"/>
    <w:rsid w:val="00DC76DB"/>
    <w:rsid w:val="00DD48D6"/>
    <w:rsid w:val="00DD711B"/>
    <w:rsid w:val="00DD7A5E"/>
    <w:rsid w:val="00DE2482"/>
    <w:rsid w:val="00DE3A16"/>
    <w:rsid w:val="00DE5FF4"/>
    <w:rsid w:val="00DE7DB0"/>
    <w:rsid w:val="00DF088F"/>
    <w:rsid w:val="00DF11F4"/>
    <w:rsid w:val="00DF2256"/>
    <w:rsid w:val="00E00A72"/>
    <w:rsid w:val="00E00E95"/>
    <w:rsid w:val="00E0406D"/>
    <w:rsid w:val="00E0549F"/>
    <w:rsid w:val="00E10A4C"/>
    <w:rsid w:val="00E1181D"/>
    <w:rsid w:val="00E1220D"/>
    <w:rsid w:val="00E1375C"/>
    <w:rsid w:val="00E15A01"/>
    <w:rsid w:val="00E162EB"/>
    <w:rsid w:val="00E179F6"/>
    <w:rsid w:val="00E24350"/>
    <w:rsid w:val="00E37464"/>
    <w:rsid w:val="00E37EA3"/>
    <w:rsid w:val="00E412E8"/>
    <w:rsid w:val="00E41DDA"/>
    <w:rsid w:val="00E420B4"/>
    <w:rsid w:val="00E45481"/>
    <w:rsid w:val="00E458BD"/>
    <w:rsid w:val="00E4775B"/>
    <w:rsid w:val="00E50093"/>
    <w:rsid w:val="00E51FFE"/>
    <w:rsid w:val="00E53A02"/>
    <w:rsid w:val="00E540ED"/>
    <w:rsid w:val="00E548CE"/>
    <w:rsid w:val="00E56631"/>
    <w:rsid w:val="00E56AAD"/>
    <w:rsid w:val="00E605AF"/>
    <w:rsid w:val="00E66FB4"/>
    <w:rsid w:val="00E67908"/>
    <w:rsid w:val="00E71C09"/>
    <w:rsid w:val="00E72E81"/>
    <w:rsid w:val="00E72F95"/>
    <w:rsid w:val="00E74576"/>
    <w:rsid w:val="00E76101"/>
    <w:rsid w:val="00E76A43"/>
    <w:rsid w:val="00E81E70"/>
    <w:rsid w:val="00E82382"/>
    <w:rsid w:val="00E82D10"/>
    <w:rsid w:val="00E833AE"/>
    <w:rsid w:val="00E83E42"/>
    <w:rsid w:val="00E86AA1"/>
    <w:rsid w:val="00E903A8"/>
    <w:rsid w:val="00E90B52"/>
    <w:rsid w:val="00E90CE9"/>
    <w:rsid w:val="00E96ECC"/>
    <w:rsid w:val="00EA17BF"/>
    <w:rsid w:val="00EA1856"/>
    <w:rsid w:val="00EA4236"/>
    <w:rsid w:val="00EA669E"/>
    <w:rsid w:val="00EA6884"/>
    <w:rsid w:val="00EB2398"/>
    <w:rsid w:val="00EB273A"/>
    <w:rsid w:val="00EB2C9D"/>
    <w:rsid w:val="00EB30BE"/>
    <w:rsid w:val="00ED2D64"/>
    <w:rsid w:val="00ED3284"/>
    <w:rsid w:val="00ED5D65"/>
    <w:rsid w:val="00ED7168"/>
    <w:rsid w:val="00EE006A"/>
    <w:rsid w:val="00EF1839"/>
    <w:rsid w:val="00EF411C"/>
    <w:rsid w:val="00EF508A"/>
    <w:rsid w:val="00EF54E5"/>
    <w:rsid w:val="00EF6098"/>
    <w:rsid w:val="00EF797A"/>
    <w:rsid w:val="00F0020A"/>
    <w:rsid w:val="00F0079C"/>
    <w:rsid w:val="00F07636"/>
    <w:rsid w:val="00F10BFA"/>
    <w:rsid w:val="00F10D88"/>
    <w:rsid w:val="00F16895"/>
    <w:rsid w:val="00F207EA"/>
    <w:rsid w:val="00F22162"/>
    <w:rsid w:val="00F302E4"/>
    <w:rsid w:val="00F423D2"/>
    <w:rsid w:val="00F43496"/>
    <w:rsid w:val="00F45744"/>
    <w:rsid w:val="00F504C9"/>
    <w:rsid w:val="00F50C0E"/>
    <w:rsid w:val="00F5130B"/>
    <w:rsid w:val="00F51F89"/>
    <w:rsid w:val="00F558E5"/>
    <w:rsid w:val="00F567FA"/>
    <w:rsid w:val="00F726E1"/>
    <w:rsid w:val="00F765B8"/>
    <w:rsid w:val="00F7730A"/>
    <w:rsid w:val="00F80AC7"/>
    <w:rsid w:val="00F86225"/>
    <w:rsid w:val="00F9500E"/>
    <w:rsid w:val="00F963B0"/>
    <w:rsid w:val="00F969C1"/>
    <w:rsid w:val="00FA59B2"/>
    <w:rsid w:val="00FA63D6"/>
    <w:rsid w:val="00FB0D8C"/>
    <w:rsid w:val="00FB3FAB"/>
    <w:rsid w:val="00FB48FE"/>
    <w:rsid w:val="00FB738D"/>
    <w:rsid w:val="00FC1E19"/>
    <w:rsid w:val="00FC3B3B"/>
    <w:rsid w:val="00FC3E2E"/>
    <w:rsid w:val="00FC596D"/>
    <w:rsid w:val="00FC76F9"/>
    <w:rsid w:val="00FD2958"/>
    <w:rsid w:val="00FD2E02"/>
    <w:rsid w:val="00FD2E8D"/>
    <w:rsid w:val="00FD3136"/>
    <w:rsid w:val="00FD3B8D"/>
    <w:rsid w:val="00FD5624"/>
    <w:rsid w:val="00FE3148"/>
    <w:rsid w:val="00FE340A"/>
    <w:rsid w:val="00FE6922"/>
    <w:rsid w:val="00FE7392"/>
    <w:rsid w:val="00FE7ECE"/>
    <w:rsid w:val="00FE7F7C"/>
    <w:rsid w:val="00FF18E9"/>
    <w:rsid w:val="00FF1FCF"/>
    <w:rsid w:val="00FF3679"/>
    <w:rsid w:val="00FF4A1A"/>
    <w:rsid w:val="00FF50FE"/>
    <w:rsid w:val="00FF5BE5"/>
    <w:rsid w:val="00FF769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colormru v:ext="edit" colors="#0fcb49"/>
    </o:shapedefaults>
    <o:shapelayout v:ext="edit">
      <o:idmap v:ext="edit" data="1"/>
    </o:shapelayout>
  </w:shapeDefaults>
  <w:decimalSymbol w:val=","/>
  <w:listSeparator w:val=";"/>
  <w14:docId w14:val="1A1C9D87"/>
  <w15:docId w15:val="{5EDC213B-554D-454A-A40D-8C6EB0BAD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uiPriority="0" w:qFormat="1"/>
    <w:lsdException w:name="heading 7" w:uiPriority="0" w:qFormat="1"/>
    <w:lsdException w:name="heading 8" w:semiHidden="1" w:uiPriority="9"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E037E"/>
    <w:pPr>
      <w:spacing w:line="288" w:lineRule="auto"/>
      <w:jc w:val="both"/>
    </w:pPr>
    <w:rPr>
      <w:sz w:val="24"/>
      <w:szCs w:val="24"/>
    </w:rPr>
  </w:style>
  <w:style w:type="paragraph" w:styleId="Nadpis1">
    <w:name w:val="heading 1"/>
    <w:basedOn w:val="Normln"/>
    <w:next w:val="Odstavecprvn"/>
    <w:autoRedefine/>
    <w:qFormat/>
    <w:rsid w:val="007216C1"/>
    <w:pPr>
      <w:keepNext/>
      <w:numPr>
        <w:numId w:val="1"/>
      </w:numPr>
      <w:tabs>
        <w:tab w:val="clear" w:pos="1134"/>
        <w:tab w:val="num" w:pos="567"/>
      </w:tabs>
      <w:spacing w:after="240" w:line="276" w:lineRule="auto"/>
      <w:ind w:left="567" w:hanging="567"/>
      <w:outlineLvl w:val="0"/>
    </w:pPr>
    <w:rPr>
      <w:rFonts w:cs="Arial"/>
      <w:b/>
      <w:bCs/>
      <w:caps/>
      <w:kern w:val="32"/>
      <w:sz w:val="40"/>
      <w:szCs w:val="48"/>
    </w:rPr>
  </w:style>
  <w:style w:type="paragraph" w:styleId="Nadpis2">
    <w:name w:val="heading 2"/>
    <w:basedOn w:val="Normln"/>
    <w:next w:val="Odstavecprvn"/>
    <w:link w:val="Nadpis2Char"/>
    <w:autoRedefine/>
    <w:qFormat/>
    <w:rsid w:val="002B3C00"/>
    <w:pPr>
      <w:keepNext/>
      <w:numPr>
        <w:ilvl w:val="1"/>
        <w:numId w:val="1"/>
      </w:numPr>
      <w:tabs>
        <w:tab w:val="clear" w:pos="1134"/>
        <w:tab w:val="num" w:pos="567"/>
      </w:tabs>
      <w:spacing w:before="360" w:after="60"/>
      <w:ind w:left="567" w:hanging="567"/>
      <w:outlineLvl w:val="1"/>
    </w:pPr>
    <w:rPr>
      <w:rFonts w:cs="Arial"/>
      <w:b/>
      <w:bCs/>
      <w:iCs/>
      <w:sz w:val="32"/>
      <w:szCs w:val="28"/>
    </w:rPr>
  </w:style>
  <w:style w:type="paragraph" w:styleId="Nadpis3">
    <w:name w:val="heading 3"/>
    <w:basedOn w:val="Normln"/>
    <w:next w:val="Odstavecprvn"/>
    <w:autoRedefine/>
    <w:qFormat/>
    <w:rsid w:val="008E64B1"/>
    <w:pPr>
      <w:keepNext/>
      <w:tabs>
        <w:tab w:val="num" w:pos="1134"/>
      </w:tabs>
      <w:spacing w:before="240" w:after="60"/>
      <w:outlineLvl w:val="2"/>
    </w:pPr>
    <w:rPr>
      <w:rFonts w:cs="Arial"/>
      <w:b/>
      <w:bCs/>
      <w:szCs w:val="26"/>
      <w:u w:val="single"/>
    </w:rPr>
  </w:style>
  <w:style w:type="paragraph" w:styleId="Nadpis4">
    <w:name w:val="heading 4"/>
    <w:basedOn w:val="Normln"/>
    <w:next w:val="Odstavecprvn"/>
    <w:link w:val="Nadpis4Char"/>
    <w:qFormat/>
    <w:rsid w:val="00573DC1"/>
    <w:pPr>
      <w:keepNext/>
      <w:spacing w:before="240" w:after="60"/>
      <w:outlineLvl w:val="3"/>
    </w:pPr>
    <w:rPr>
      <w:b/>
      <w:bCs/>
      <w:szCs w:val="28"/>
      <w:u w:val="single"/>
    </w:rPr>
  </w:style>
  <w:style w:type="paragraph" w:styleId="Nadpis6">
    <w:name w:val="heading 6"/>
    <w:basedOn w:val="Normln"/>
    <w:next w:val="Normln"/>
    <w:qFormat/>
    <w:rsid w:val="00557AFD"/>
    <w:pPr>
      <w:spacing w:before="240" w:after="60"/>
      <w:outlineLvl w:val="5"/>
    </w:pPr>
    <w:rPr>
      <w:b/>
      <w:bCs/>
      <w:szCs w:val="22"/>
    </w:rPr>
  </w:style>
  <w:style w:type="paragraph" w:styleId="Nadpis7">
    <w:name w:val="heading 7"/>
    <w:basedOn w:val="Normln"/>
    <w:next w:val="Normln"/>
    <w:qFormat/>
    <w:rsid w:val="00557AFD"/>
    <w:pPr>
      <w:spacing w:before="240" w:after="60"/>
      <w:outlineLvl w:val="6"/>
    </w:pPr>
  </w:style>
  <w:style w:type="paragraph" w:styleId="Nadpis9">
    <w:name w:val="heading 9"/>
    <w:basedOn w:val="Normln"/>
    <w:next w:val="Normln"/>
    <w:qFormat/>
    <w:rsid w:val="0016735B"/>
    <w:pPr>
      <w:spacing w:before="240" w:after="60"/>
      <w:outlineLvl w:val="8"/>
    </w:pPr>
    <w:rPr>
      <w:rFonts w:ascii="Calibri" w:hAnsi="Calibri"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spacing w:line="360" w:lineRule="auto"/>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uiPriority w:val="59"/>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rsid w:val="00D63743"/>
    <w:pPr>
      <w:tabs>
        <w:tab w:val="left" w:pos="567"/>
      </w:tabs>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basedOn w:val="Standardnpsmoodstavce"/>
    <w:link w:val="ds1"/>
    <w:rsid w:val="00C078C3"/>
    <w:rPr>
      <w:sz w:val="24"/>
      <w:szCs w:val="24"/>
      <w:lang w:val="cs-CZ" w:eastAsia="cs-CZ" w:bidi="ar-SA"/>
    </w:rPr>
  </w:style>
  <w:style w:type="character" w:customStyle="1" w:styleId="ds2nazevChar">
    <w:name w:val="ds2_nazev Char"/>
    <w:basedOn w:val="ds1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Nadpis1-neslovan">
    <w:name w:val="Nadpis 1 - nečíslovaný"/>
    <w:basedOn w:val="Normln"/>
    <w:next w:val="Odstavecprvn"/>
    <w:rsid w:val="00A13294"/>
    <w:pPr>
      <w:spacing w:after="120"/>
    </w:pPr>
    <w:rPr>
      <w:b/>
      <w:sz w:val="48"/>
      <w:szCs w:val="40"/>
      <w:lang w:val="de-DE"/>
    </w:rPr>
  </w:style>
  <w:style w:type="paragraph" w:styleId="Obsah1">
    <w:name w:val="toc 1"/>
    <w:basedOn w:val="Normln"/>
    <w:next w:val="Normln"/>
    <w:autoRedefine/>
    <w:uiPriority w:val="39"/>
    <w:rsid w:val="008E64B1"/>
    <w:pPr>
      <w:tabs>
        <w:tab w:val="left" w:pos="480"/>
        <w:tab w:val="right" w:leader="dot" w:pos="8493"/>
      </w:tabs>
    </w:pPr>
  </w:style>
  <w:style w:type="paragraph" w:styleId="Obsah2">
    <w:name w:val="toc 2"/>
    <w:basedOn w:val="Normln"/>
    <w:next w:val="Normln"/>
    <w:autoRedefine/>
    <w:uiPriority w:val="39"/>
    <w:rsid w:val="00D25B7A"/>
    <w:pPr>
      <w:ind w:left="240"/>
    </w:pPr>
  </w:style>
  <w:style w:type="paragraph" w:styleId="Obsah3">
    <w:name w:val="toc 3"/>
    <w:basedOn w:val="Normln"/>
    <w:next w:val="Normln"/>
    <w:autoRedefine/>
    <w:uiPriority w:val="39"/>
    <w:rsid w:val="00D25B7A"/>
    <w:pPr>
      <w:ind w:left="480"/>
    </w:pPr>
  </w:style>
  <w:style w:type="paragraph" w:customStyle="1" w:styleId="Odstavecprvn">
    <w:name w:val="Odstavec první"/>
    <w:basedOn w:val="Normln"/>
    <w:next w:val="Odstavecdal"/>
    <w:autoRedefine/>
    <w:rsid w:val="00BA4AE6"/>
  </w:style>
  <w:style w:type="paragraph" w:customStyle="1" w:styleId="Odstavecdal">
    <w:name w:val="Odstavec další"/>
    <w:basedOn w:val="Odstavecprvn"/>
    <w:autoRedefine/>
    <w:rsid w:val="00F7730A"/>
    <w:pPr>
      <w:ind w:firstLine="709"/>
    </w:pPr>
  </w:style>
  <w:style w:type="paragraph" w:styleId="Zpat">
    <w:name w:val="footer"/>
    <w:basedOn w:val="Normln"/>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basedOn w:val="Standardnpsmoodstavce"/>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basedOn w:val="Standardnpsmoodstavce"/>
    <w:uiPriority w:val="99"/>
    <w:semiHidden/>
    <w:unhideWhenUsed/>
    <w:rsid w:val="005A544B"/>
    <w:rPr>
      <w:rFonts w:ascii="Courier New" w:eastAsia="Times New Roman" w:hAnsi="Courier New" w:cs="Courier New"/>
      <w:sz w:val="20"/>
      <w:szCs w:val="20"/>
    </w:rPr>
  </w:style>
  <w:style w:type="character" w:styleId="Hypertextovodkaz">
    <w:name w:val="Hyperlink"/>
    <w:basedOn w:val="Standardnpsmoodstavce"/>
    <w:uiPriority w:val="99"/>
    <w:unhideWhenUsed/>
    <w:rsid w:val="003E65D3"/>
    <w:rPr>
      <w:color w:val="0000FF"/>
      <w:sz w:val="24"/>
      <w:u w:val="single"/>
    </w:rPr>
  </w:style>
  <w:style w:type="paragraph" w:styleId="Odstavecseseznamem">
    <w:name w:val="List Paragraph"/>
    <w:basedOn w:val="Normln"/>
    <w:uiPriority w:val="34"/>
    <w:qFormat/>
    <w:rsid w:val="005B564E"/>
    <w:pPr>
      <w:ind w:left="708"/>
    </w:pPr>
  </w:style>
  <w:style w:type="paragraph" w:styleId="Nadpisobsahu">
    <w:name w:val="TOC Heading"/>
    <w:basedOn w:val="Nadpis1"/>
    <w:next w:val="Normln"/>
    <w:uiPriority w:val="39"/>
    <w:qFormat/>
    <w:rsid w:val="001931C6"/>
    <w:pPr>
      <w:keepLines/>
      <w:numPr>
        <w:numId w:val="0"/>
      </w:numPr>
      <w:tabs>
        <w:tab w:val="num" w:pos="1134"/>
      </w:tabs>
      <w:spacing w:before="480" w:after="0"/>
      <w:outlineLvl w:val="9"/>
    </w:pPr>
    <w:rPr>
      <w:rFonts w:cs="Times New Roman"/>
      <w:caps w:val="0"/>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4648F9"/>
    <w:rPr>
      <w:rFonts w:ascii="Tahoma" w:hAnsi="Tahoma" w:cs="Tahoma"/>
      <w:sz w:val="16"/>
      <w:szCs w:val="16"/>
    </w:rPr>
  </w:style>
  <w:style w:type="character" w:styleId="Odkaznakoment">
    <w:name w:val="annotation reference"/>
    <w:basedOn w:val="Standardnpsmoodstav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basedOn w:val="TextkomenteChar"/>
    <w:link w:val="Pedmtkomente"/>
    <w:uiPriority w:val="99"/>
    <w:semiHidden/>
    <w:rsid w:val="005020B6"/>
    <w:rPr>
      <w:b/>
      <w:bCs/>
    </w:rPr>
  </w:style>
  <w:style w:type="paragraph" w:styleId="Prosttext">
    <w:name w:val="Plain Text"/>
    <w:basedOn w:val="Normln"/>
    <w:semiHidden/>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character" w:styleId="Sledovanodkaz">
    <w:name w:val="FollowedHyperlink"/>
    <w:basedOn w:val="Standardnpsmoodstavce"/>
    <w:uiPriority w:val="99"/>
    <w:semiHidden/>
    <w:unhideWhenUsed/>
    <w:rsid w:val="00E548CE"/>
    <w:rPr>
      <w:color w:val="800080"/>
      <w:u w:val="single"/>
    </w:rPr>
  </w:style>
  <w:style w:type="paragraph" w:styleId="Titulek">
    <w:name w:val="caption"/>
    <w:aliases w:val="Titulek tabulky"/>
    <w:basedOn w:val="Normln"/>
    <w:next w:val="Normln"/>
    <w:uiPriority w:val="35"/>
    <w:unhideWhenUsed/>
    <w:qFormat/>
    <w:rsid w:val="006E7308"/>
    <w:pPr>
      <w:jc w:val="center"/>
    </w:pPr>
    <w:rPr>
      <w:b/>
      <w:bCs/>
      <w:sz w:val="20"/>
      <w:szCs w:val="20"/>
    </w:rPr>
  </w:style>
  <w:style w:type="paragraph" w:styleId="Seznamobrzk">
    <w:name w:val="table of figures"/>
    <w:basedOn w:val="Normln"/>
    <w:next w:val="Normln"/>
    <w:uiPriority w:val="99"/>
    <w:unhideWhenUsed/>
    <w:rsid w:val="00BD5FDA"/>
  </w:style>
  <w:style w:type="paragraph" w:styleId="Textpoznpodarou">
    <w:name w:val="footnote text"/>
    <w:basedOn w:val="Normln"/>
    <w:link w:val="TextpoznpodarouChar"/>
    <w:uiPriority w:val="99"/>
    <w:semiHidden/>
    <w:unhideWhenUsed/>
    <w:rsid w:val="00BD5FDA"/>
    <w:rPr>
      <w:sz w:val="20"/>
      <w:szCs w:val="20"/>
    </w:rPr>
  </w:style>
  <w:style w:type="character" w:customStyle="1" w:styleId="TextpoznpodarouChar">
    <w:name w:val="Text pozn. pod čarou Char"/>
    <w:basedOn w:val="Standardnpsmoodstavce"/>
    <w:link w:val="Textpoznpodarou"/>
    <w:uiPriority w:val="99"/>
    <w:semiHidden/>
    <w:rsid w:val="00BD5FDA"/>
    <w:rPr>
      <w:rFonts w:ascii="Cambria" w:hAnsi="Cambria"/>
    </w:rPr>
  </w:style>
  <w:style w:type="character" w:styleId="Znakapoznpodarou">
    <w:name w:val="footnote reference"/>
    <w:basedOn w:val="Standardnpsmoodstavce"/>
    <w:uiPriority w:val="99"/>
    <w:semiHidden/>
    <w:unhideWhenUsed/>
    <w:rsid w:val="00BD5FDA"/>
    <w:rPr>
      <w:vertAlign w:val="superscript"/>
    </w:rPr>
  </w:style>
  <w:style w:type="table" w:styleId="Svtltabulkasmkou1">
    <w:name w:val="Grid Table 1 Light"/>
    <w:basedOn w:val="Normlntabulka"/>
    <w:uiPriority w:val="46"/>
    <w:rsid w:val="008C0431"/>
    <w:pPr>
      <w:autoSpaceDN w:val="0"/>
      <w:textAlignment w:val="baseline"/>
    </w:pPr>
    <w:rPr>
      <w:rFonts w:ascii="Calibri" w:eastAsia="Calibri" w:hAnsi="Calibr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evyeenzmnka1">
    <w:name w:val="Nevyřešená zmínka1"/>
    <w:basedOn w:val="Standardnpsmoodstavce"/>
    <w:uiPriority w:val="99"/>
    <w:semiHidden/>
    <w:unhideWhenUsed/>
    <w:rsid w:val="00BB5D49"/>
    <w:rPr>
      <w:color w:val="808080"/>
      <w:shd w:val="clear" w:color="auto" w:fill="E6E6E6"/>
    </w:rPr>
  </w:style>
  <w:style w:type="character" w:customStyle="1" w:styleId="Nadpis2Char">
    <w:name w:val="Nadpis 2 Char"/>
    <w:basedOn w:val="Standardnpsmoodstavce"/>
    <w:link w:val="Nadpis2"/>
    <w:rsid w:val="00393500"/>
    <w:rPr>
      <w:rFonts w:ascii="Cambria" w:hAnsi="Cambria" w:cs="Arial"/>
      <w:b/>
      <w:bCs/>
      <w:iCs/>
      <w:sz w:val="32"/>
      <w:szCs w:val="28"/>
    </w:rPr>
  </w:style>
  <w:style w:type="character" w:customStyle="1" w:styleId="Nadpis4Char">
    <w:name w:val="Nadpis 4 Char"/>
    <w:basedOn w:val="Standardnpsmoodstavce"/>
    <w:link w:val="Nadpis4"/>
    <w:rsid w:val="00573DC1"/>
    <w:rPr>
      <w:b/>
      <w:bCs/>
      <w:sz w:val="24"/>
      <w:szCs w:val="28"/>
      <w:u w:val="single"/>
    </w:rPr>
  </w:style>
  <w:style w:type="paragraph" w:styleId="Textvysvtlivek">
    <w:name w:val="endnote text"/>
    <w:basedOn w:val="Normln"/>
    <w:link w:val="TextvysvtlivekChar"/>
    <w:uiPriority w:val="99"/>
    <w:semiHidden/>
    <w:unhideWhenUsed/>
    <w:rsid w:val="004C78DB"/>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4C78DB"/>
    <w:rPr>
      <w:rFonts w:ascii="Cambria" w:hAnsi="Cambria"/>
    </w:rPr>
  </w:style>
  <w:style w:type="character" w:styleId="Odkaznavysvtlivky">
    <w:name w:val="endnote reference"/>
    <w:basedOn w:val="Standardnpsmoodstavce"/>
    <w:uiPriority w:val="99"/>
    <w:semiHidden/>
    <w:unhideWhenUsed/>
    <w:rsid w:val="004C78DB"/>
    <w:rPr>
      <w:vertAlign w:val="superscript"/>
    </w:rPr>
  </w:style>
  <w:style w:type="paragraph" w:styleId="Bezmezer">
    <w:name w:val="No Spacing"/>
    <w:uiPriority w:val="1"/>
    <w:qFormat/>
    <w:rsid w:val="004E037E"/>
    <w:pPr>
      <w:jc w:val="both"/>
    </w:pPr>
    <w:rPr>
      <w:sz w:val="24"/>
      <w:szCs w:val="24"/>
    </w:rPr>
  </w:style>
  <w:style w:type="paragraph" w:customStyle="1" w:styleId="3uroven">
    <w:name w:val="3 uroven"/>
    <w:basedOn w:val="Normln"/>
    <w:link w:val="3urovenChar"/>
    <w:qFormat/>
    <w:rsid w:val="008E64B1"/>
    <w:pPr>
      <w:spacing w:before="120" w:after="120"/>
    </w:pPr>
    <w:rPr>
      <w:b/>
      <w:sz w:val="30"/>
    </w:rPr>
  </w:style>
  <w:style w:type="paragraph" w:customStyle="1" w:styleId="4uroven">
    <w:name w:val="4 uroven"/>
    <w:basedOn w:val="3uroven"/>
    <w:link w:val="4urovenChar"/>
    <w:qFormat/>
    <w:rsid w:val="00922BD4"/>
    <w:rPr>
      <w:b w:val="0"/>
      <w:sz w:val="28"/>
      <w:u w:val="single"/>
    </w:rPr>
  </w:style>
  <w:style w:type="character" w:customStyle="1" w:styleId="3urovenChar">
    <w:name w:val="3 uroven Char"/>
    <w:basedOn w:val="Standardnpsmoodstavce"/>
    <w:link w:val="3uroven"/>
    <w:rsid w:val="008E64B1"/>
    <w:rPr>
      <w:b/>
      <w:sz w:val="30"/>
      <w:szCs w:val="24"/>
    </w:rPr>
  </w:style>
  <w:style w:type="character" w:customStyle="1" w:styleId="4urovenChar">
    <w:name w:val="4 uroven Char"/>
    <w:basedOn w:val="3urovenChar"/>
    <w:link w:val="4uroven"/>
    <w:rsid w:val="00922BD4"/>
    <w:rPr>
      <w:b w:val="0"/>
      <w:sz w:val="28"/>
      <w:szCs w:val="24"/>
      <w:u w:val="single"/>
    </w:rPr>
  </w:style>
  <w:style w:type="character" w:styleId="Zstupntext">
    <w:name w:val="Placeholder Text"/>
    <w:basedOn w:val="Standardnpsmoodstavce"/>
    <w:uiPriority w:val="99"/>
    <w:semiHidden/>
    <w:rsid w:val="004404AD"/>
    <w:rPr>
      <w:color w:val="808080"/>
    </w:rPr>
  </w:style>
  <w:style w:type="paragraph" w:styleId="FormtovanvHTML">
    <w:name w:val="HTML Preformatted"/>
    <w:basedOn w:val="Normln"/>
    <w:link w:val="FormtovanvHTMLChar"/>
    <w:uiPriority w:val="99"/>
    <w:semiHidden/>
    <w:unhideWhenUsed/>
    <w:rsid w:val="0023541B"/>
    <w:pPr>
      <w:spacing w:line="240" w:lineRule="auto"/>
    </w:pPr>
    <w:rPr>
      <w:rFonts w:ascii="Consolas" w:hAnsi="Consolas"/>
      <w:sz w:val="20"/>
      <w:szCs w:val="20"/>
    </w:rPr>
  </w:style>
  <w:style w:type="character" w:customStyle="1" w:styleId="FormtovanvHTMLChar">
    <w:name w:val="Formátovaný v HTML Char"/>
    <w:basedOn w:val="Standardnpsmoodstavce"/>
    <w:link w:val="FormtovanvHTML"/>
    <w:uiPriority w:val="99"/>
    <w:semiHidden/>
    <w:rsid w:val="0023541B"/>
    <w:rPr>
      <w:rFonts w:ascii="Consolas" w:hAnsi="Consolas"/>
    </w:rPr>
  </w:style>
  <w:style w:type="character" w:customStyle="1" w:styleId="Nevyeenzmnka2">
    <w:name w:val="Nevyřešená zmínka2"/>
    <w:basedOn w:val="Standardnpsmoodstavce"/>
    <w:uiPriority w:val="99"/>
    <w:semiHidden/>
    <w:unhideWhenUsed/>
    <w:rsid w:val="00B37F7D"/>
    <w:rPr>
      <w:color w:val="605E5C"/>
      <w:shd w:val="clear" w:color="auto" w:fill="E1DFDD"/>
    </w:rPr>
  </w:style>
  <w:style w:type="table" w:customStyle="1" w:styleId="TableGrid">
    <w:name w:val="TableGrid"/>
    <w:rsid w:val="0054426D"/>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19445">
      <w:bodyDiv w:val="1"/>
      <w:marLeft w:val="0"/>
      <w:marRight w:val="0"/>
      <w:marTop w:val="0"/>
      <w:marBottom w:val="0"/>
      <w:divBdr>
        <w:top w:val="none" w:sz="0" w:space="0" w:color="auto"/>
        <w:left w:val="none" w:sz="0" w:space="0" w:color="auto"/>
        <w:bottom w:val="none" w:sz="0" w:space="0" w:color="auto"/>
        <w:right w:val="none" w:sz="0" w:space="0" w:color="auto"/>
      </w:divBdr>
      <w:divsChild>
        <w:div w:id="1605459251">
          <w:marLeft w:val="0"/>
          <w:marRight w:val="0"/>
          <w:marTop w:val="30"/>
          <w:marBottom w:val="0"/>
          <w:divBdr>
            <w:top w:val="none" w:sz="0" w:space="0" w:color="auto"/>
            <w:left w:val="none" w:sz="0" w:space="0" w:color="auto"/>
            <w:bottom w:val="none" w:sz="0" w:space="0" w:color="auto"/>
            <w:right w:val="none" w:sz="0" w:space="0" w:color="auto"/>
          </w:divBdr>
        </w:div>
      </w:divsChild>
    </w:div>
    <w:div w:id="36242009">
      <w:bodyDiv w:val="1"/>
      <w:marLeft w:val="0"/>
      <w:marRight w:val="0"/>
      <w:marTop w:val="0"/>
      <w:marBottom w:val="0"/>
      <w:divBdr>
        <w:top w:val="none" w:sz="0" w:space="0" w:color="auto"/>
        <w:left w:val="none" w:sz="0" w:space="0" w:color="auto"/>
        <w:bottom w:val="none" w:sz="0" w:space="0" w:color="auto"/>
        <w:right w:val="none" w:sz="0" w:space="0" w:color="auto"/>
      </w:divBdr>
      <w:divsChild>
        <w:div w:id="810560839">
          <w:marLeft w:val="0"/>
          <w:marRight w:val="0"/>
          <w:marTop w:val="30"/>
          <w:marBottom w:val="0"/>
          <w:divBdr>
            <w:top w:val="none" w:sz="0" w:space="0" w:color="auto"/>
            <w:left w:val="none" w:sz="0" w:space="0" w:color="auto"/>
            <w:bottom w:val="none" w:sz="0" w:space="0" w:color="auto"/>
            <w:right w:val="none" w:sz="0" w:space="0" w:color="auto"/>
          </w:divBdr>
        </w:div>
      </w:divsChild>
    </w:div>
    <w:div w:id="39063215">
      <w:bodyDiv w:val="1"/>
      <w:marLeft w:val="0"/>
      <w:marRight w:val="0"/>
      <w:marTop w:val="0"/>
      <w:marBottom w:val="0"/>
      <w:divBdr>
        <w:top w:val="none" w:sz="0" w:space="0" w:color="auto"/>
        <w:left w:val="none" w:sz="0" w:space="0" w:color="auto"/>
        <w:bottom w:val="none" w:sz="0" w:space="0" w:color="auto"/>
        <w:right w:val="none" w:sz="0" w:space="0" w:color="auto"/>
      </w:divBdr>
    </w:div>
    <w:div w:id="62219176">
      <w:bodyDiv w:val="1"/>
      <w:marLeft w:val="0"/>
      <w:marRight w:val="0"/>
      <w:marTop w:val="0"/>
      <w:marBottom w:val="0"/>
      <w:divBdr>
        <w:top w:val="none" w:sz="0" w:space="0" w:color="auto"/>
        <w:left w:val="none" w:sz="0" w:space="0" w:color="auto"/>
        <w:bottom w:val="none" w:sz="0" w:space="0" w:color="auto"/>
        <w:right w:val="none" w:sz="0" w:space="0" w:color="auto"/>
      </w:divBdr>
      <w:divsChild>
        <w:div w:id="1583564284">
          <w:marLeft w:val="0"/>
          <w:marRight w:val="0"/>
          <w:marTop w:val="30"/>
          <w:marBottom w:val="0"/>
          <w:divBdr>
            <w:top w:val="none" w:sz="0" w:space="0" w:color="auto"/>
            <w:left w:val="none" w:sz="0" w:space="0" w:color="auto"/>
            <w:bottom w:val="none" w:sz="0" w:space="0" w:color="auto"/>
            <w:right w:val="none" w:sz="0" w:space="0" w:color="auto"/>
          </w:divBdr>
        </w:div>
      </w:divsChild>
    </w:div>
    <w:div w:id="68767753">
      <w:bodyDiv w:val="1"/>
      <w:marLeft w:val="0"/>
      <w:marRight w:val="0"/>
      <w:marTop w:val="0"/>
      <w:marBottom w:val="0"/>
      <w:divBdr>
        <w:top w:val="none" w:sz="0" w:space="0" w:color="auto"/>
        <w:left w:val="none" w:sz="0" w:space="0" w:color="auto"/>
        <w:bottom w:val="none" w:sz="0" w:space="0" w:color="auto"/>
        <w:right w:val="none" w:sz="0" w:space="0" w:color="auto"/>
      </w:divBdr>
    </w:div>
    <w:div w:id="71662594">
      <w:bodyDiv w:val="1"/>
      <w:marLeft w:val="0"/>
      <w:marRight w:val="0"/>
      <w:marTop w:val="0"/>
      <w:marBottom w:val="0"/>
      <w:divBdr>
        <w:top w:val="none" w:sz="0" w:space="0" w:color="auto"/>
        <w:left w:val="none" w:sz="0" w:space="0" w:color="auto"/>
        <w:bottom w:val="none" w:sz="0" w:space="0" w:color="auto"/>
        <w:right w:val="none" w:sz="0" w:space="0" w:color="auto"/>
      </w:divBdr>
      <w:divsChild>
        <w:div w:id="1230505464">
          <w:marLeft w:val="0"/>
          <w:marRight w:val="0"/>
          <w:marTop w:val="30"/>
          <w:marBottom w:val="0"/>
          <w:divBdr>
            <w:top w:val="none" w:sz="0" w:space="0" w:color="auto"/>
            <w:left w:val="none" w:sz="0" w:space="0" w:color="auto"/>
            <w:bottom w:val="none" w:sz="0" w:space="0" w:color="auto"/>
            <w:right w:val="none" w:sz="0" w:space="0" w:color="auto"/>
          </w:divBdr>
        </w:div>
      </w:divsChild>
    </w:div>
    <w:div w:id="75639936">
      <w:bodyDiv w:val="1"/>
      <w:marLeft w:val="0"/>
      <w:marRight w:val="0"/>
      <w:marTop w:val="0"/>
      <w:marBottom w:val="0"/>
      <w:divBdr>
        <w:top w:val="none" w:sz="0" w:space="0" w:color="auto"/>
        <w:left w:val="none" w:sz="0" w:space="0" w:color="auto"/>
        <w:bottom w:val="none" w:sz="0" w:space="0" w:color="auto"/>
        <w:right w:val="none" w:sz="0" w:space="0" w:color="auto"/>
      </w:divBdr>
      <w:divsChild>
        <w:div w:id="164324726">
          <w:marLeft w:val="0"/>
          <w:marRight w:val="0"/>
          <w:marTop w:val="30"/>
          <w:marBottom w:val="0"/>
          <w:divBdr>
            <w:top w:val="none" w:sz="0" w:space="0" w:color="auto"/>
            <w:left w:val="none" w:sz="0" w:space="0" w:color="auto"/>
            <w:bottom w:val="none" w:sz="0" w:space="0" w:color="auto"/>
            <w:right w:val="none" w:sz="0" w:space="0" w:color="auto"/>
          </w:divBdr>
        </w:div>
      </w:divsChild>
    </w:div>
    <w:div w:id="85853890">
      <w:bodyDiv w:val="1"/>
      <w:marLeft w:val="0"/>
      <w:marRight w:val="0"/>
      <w:marTop w:val="0"/>
      <w:marBottom w:val="0"/>
      <w:divBdr>
        <w:top w:val="none" w:sz="0" w:space="0" w:color="auto"/>
        <w:left w:val="none" w:sz="0" w:space="0" w:color="auto"/>
        <w:bottom w:val="none" w:sz="0" w:space="0" w:color="auto"/>
        <w:right w:val="none" w:sz="0" w:space="0" w:color="auto"/>
      </w:divBdr>
      <w:divsChild>
        <w:div w:id="1782994306">
          <w:marLeft w:val="0"/>
          <w:marRight w:val="0"/>
          <w:marTop w:val="30"/>
          <w:marBottom w:val="0"/>
          <w:divBdr>
            <w:top w:val="none" w:sz="0" w:space="0" w:color="auto"/>
            <w:left w:val="none" w:sz="0" w:space="0" w:color="auto"/>
            <w:bottom w:val="none" w:sz="0" w:space="0" w:color="auto"/>
            <w:right w:val="none" w:sz="0" w:space="0" w:color="auto"/>
          </w:divBdr>
        </w:div>
      </w:divsChild>
    </w:div>
    <w:div w:id="87385500">
      <w:bodyDiv w:val="1"/>
      <w:marLeft w:val="0"/>
      <w:marRight w:val="0"/>
      <w:marTop w:val="0"/>
      <w:marBottom w:val="0"/>
      <w:divBdr>
        <w:top w:val="none" w:sz="0" w:space="0" w:color="auto"/>
        <w:left w:val="none" w:sz="0" w:space="0" w:color="auto"/>
        <w:bottom w:val="none" w:sz="0" w:space="0" w:color="auto"/>
        <w:right w:val="none" w:sz="0" w:space="0" w:color="auto"/>
      </w:divBdr>
      <w:divsChild>
        <w:div w:id="1242641775">
          <w:marLeft w:val="0"/>
          <w:marRight w:val="0"/>
          <w:marTop w:val="30"/>
          <w:marBottom w:val="0"/>
          <w:divBdr>
            <w:top w:val="none" w:sz="0" w:space="0" w:color="auto"/>
            <w:left w:val="none" w:sz="0" w:space="0" w:color="auto"/>
            <w:bottom w:val="none" w:sz="0" w:space="0" w:color="auto"/>
            <w:right w:val="none" w:sz="0" w:space="0" w:color="auto"/>
          </w:divBdr>
        </w:div>
      </w:divsChild>
    </w:div>
    <w:div w:id="141778898">
      <w:bodyDiv w:val="1"/>
      <w:marLeft w:val="0"/>
      <w:marRight w:val="0"/>
      <w:marTop w:val="0"/>
      <w:marBottom w:val="0"/>
      <w:divBdr>
        <w:top w:val="none" w:sz="0" w:space="0" w:color="auto"/>
        <w:left w:val="none" w:sz="0" w:space="0" w:color="auto"/>
        <w:bottom w:val="none" w:sz="0" w:space="0" w:color="auto"/>
        <w:right w:val="none" w:sz="0" w:space="0" w:color="auto"/>
      </w:divBdr>
      <w:divsChild>
        <w:div w:id="274293180">
          <w:marLeft w:val="0"/>
          <w:marRight w:val="0"/>
          <w:marTop w:val="30"/>
          <w:marBottom w:val="0"/>
          <w:divBdr>
            <w:top w:val="none" w:sz="0" w:space="0" w:color="auto"/>
            <w:left w:val="none" w:sz="0" w:space="0" w:color="auto"/>
            <w:bottom w:val="none" w:sz="0" w:space="0" w:color="auto"/>
            <w:right w:val="none" w:sz="0" w:space="0" w:color="auto"/>
          </w:divBdr>
        </w:div>
      </w:divsChild>
    </w:div>
    <w:div w:id="201863463">
      <w:bodyDiv w:val="1"/>
      <w:marLeft w:val="0"/>
      <w:marRight w:val="0"/>
      <w:marTop w:val="0"/>
      <w:marBottom w:val="0"/>
      <w:divBdr>
        <w:top w:val="none" w:sz="0" w:space="0" w:color="auto"/>
        <w:left w:val="none" w:sz="0" w:space="0" w:color="auto"/>
        <w:bottom w:val="none" w:sz="0" w:space="0" w:color="auto"/>
        <w:right w:val="none" w:sz="0" w:space="0" w:color="auto"/>
      </w:divBdr>
      <w:divsChild>
        <w:div w:id="877276263">
          <w:marLeft w:val="0"/>
          <w:marRight w:val="0"/>
          <w:marTop w:val="30"/>
          <w:marBottom w:val="0"/>
          <w:divBdr>
            <w:top w:val="none" w:sz="0" w:space="0" w:color="auto"/>
            <w:left w:val="none" w:sz="0" w:space="0" w:color="auto"/>
            <w:bottom w:val="none" w:sz="0" w:space="0" w:color="auto"/>
            <w:right w:val="none" w:sz="0" w:space="0" w:color="auto"/>
          </w:divBdr>
        </w:div>
      </w:divsChild>
    </w:div>
    <w:div w:id="228464514">
      <w:bodyDiv w:val="1"/>
      <w:marLeft w:val="0"/>
      <w:marRight w:val="0"/>
      <w:marTop w:val="0"/>
      <w:marBottom w:val="0"/>
      <w:divBdr>
        <w:top w:val="none" w:sz="0" w:space="0" w:color="auto"/>
        <w:left w:val="none" w:sz="0" w:space="0" w:color="auto"/>
        <w:bottom w:val="none" w:sz="0" w:space="0" w:color="auto"/>
        <w:right w:val="none" w:sz="0" w:space="0" w:color="auto"/>
      </w:divBdr>
      <w:divsChild>
        <w:div w:id="1770201150">
          <w:marLeft w:val="0"/>
          <w:marRight w:val="0"/>
          <w:marTop w:val="30"/>
          <w:marBottom w:val="0"/>
          <w:divBdr>
            <w:top w:val="none" w:sz="0" w:space="0" w:color="auto"/>
            <w:left w:val="none" w:sz="0" w:space="0" w:color="auto"/>
            <w:bottom w:val="none" w:sz="0" w:space="0" w:color="auto"/>
            <w:right w:val="none" w:sz="0" w:space="0" w:color="auto"/>
          </w:divBdr>
        </w:div>
      </w:divsChild>
    </w:div>
    <w:div w:id="228852332">
      <w:bodyDiv w:val="1"/>
      <w:marLeft w:val="0"/>
      <w:marRight w:val="0"/>
      <w:marTop w:val="0"/>
      <w:marBottom w:val="0"/>
      <w:divBdr>
        <w:top w:val="none" w:sz="0" w:space="0" w:color="auto"/>
        <w:left w:val="none" w:sz="0" w:space="0" w:color="auto"/>
        <w:bottom w:val="none" w:sz="0" w:space="0" w:color="auto"/>
        <w:right w:val="none" w:sz="0" w:space="0" w:color="auto"/>
      </w:divBdr>
      <w:divsChild>
        <w:div w:id="2083330517">
          <w:marLeft w:val="0"/>
          <w:marRight w:val="0"/>
          <w:marTop w:val="30"/>
          <w:marBottom w:val="0"/>
          <w:divBdr>
            <w:top w:val="none" w:sz="0" w:space="0" w:color="auto"/>
            <w:left w:val="none" w:sz="0" w:space="0" w:color="auto"/>
            <w:bottom w:val="none" w:sz="0" w:space="0" w:color="auto"/>
            <w:right w:val="none" w:sz="0" w:space="0" w:color="auto"/>
          </w:divBdr>
        </w:div>
      </w:divsChild>
    </w:div>
    <w:div w:id="252402354">
      <w:bodyDiv w:val="1"/>
      <w:marLeft w:val="0"/>
      <w:marRight w:val="0"/>
      <w:marTop w:val="0"/>
      <w:marBottom w:val="0"/>
      <w:divBdr>
        <w:top w:val="none" w:sz="0" w:space="0" w:color="auto"/>
        <w:left w:val="none" w:sz="0" w:space="0" w:color="auto"/>
        <w:bottom w:val="none" w:sz="0" w:space="0" w:color="auto"/>
        <w:right w:val="none" w:sz="0" w:space="0" w:color="auto"/>
      </w:divBdr>
      <w:divsChild>
        <w:div w:id="2136438379">
          <w:marLeft w:val="0"/>
          <w:marRight w:val="0"/>
          <w:marTop w:val="30"/>
          <w:marBottom w:val="0"/>
          <w:divBdr>
            <w:top w:val="none" w:sz="0" w:space="0" w:color="auto"/>
            <w:left w:val="none" w:sz="0" w:space="0" w:color="auto"/>
            <w:bottom w:val="none" w:sz="0" w:space="0" w:color="auto"/>
            <w:right w:val="none" w:sz="0" w:space="0" w:color="auto"/>
          </w:divBdr>
        </w:div>
      </w:divsChild>
    </w:div>
    <w:div w:id="343215455">
      <w:bodyDiv w:val="1"/>
      <w:marLeft w:val="0"/>
      <w:marRight w:val="0"/>
      <w:marTop w:val="0"/>
      <w:marBottom w:val="0"/>
      <w:divBdr>
        <w:top w:val="none" w:sz="0" w:space="0" w:color="auto"/>
        <w:left w:val="none" w:sz="0" w:space="0" w:color="auto"/>
        <w:bottom w:val="none" w:sz="0" w:space="0" w:color="auto"/>
        <w:right w:val="none" w:sz="0" w:space="0" w:color="auto"/>
      </w:divBdr>
    </w:div>
    <w:div w:id="343439027">
      <w:bodyDiv w:val="1"/>
      <w:marLeft w:val="0"/>
      <w:marRight w:val="0"/>
      <w:marTop w:val="0"/>
      <w:marBottom w:val="0"/>
      <w:divBdr>
        <w:top w:val="none" w:sz="0" w:space="0" w:color="auto"/>
        <w:left w:val="none" w:sz="0" w:space="0" w:color="auto"/>
        <w:bottom w:val="none" w:sz="0" w:space="0" w:color="auto"/>
        <w:right w:val="none" w:sz="0" w:space="0" w:color="auto"/>
      </w:divBdr>
      <w:divsChild>
        <w:div w:id="1263684977">
          <w:marLeft w:val="0"/>
          <w:marRight w:val="0"/>
          <w:marTop w:val="30"/>
          <w:marBottom w:val="0"/>
          <w:divBdr>
            <w:top w:val="none" w:sz="0" w:space="0" w:color="auto"/>
            <w:left w:val="none" w:sz="0" w:space="0" w:color="auto"/>
            <w:bottom w:val="none" w:sz="0" w:space="0" w:color="auto"/>
            <w:right w:val="none" w:sz="0" w:space="0" w:color="auto"/>
          </w:divBdr>
        </w:div>
      </w:divsChild>
    </w:div>
    <w:div w:id="402214491">
      <w:bodyDiv w:val="1"/>
      <w:marLeft w:val="0"/>
      <w:marRight w:val="0"/>
      <w:marTop w:val="0"/>
      <w:marBottom w:val="0"/>
      <w:divBdr>
        <w:top w:val="none" w:sz="0" w:space="0" w:color="auto"/>
        <w:left w:val="none" w:sz="0" w:space="0" w:color="auto"/>
        <w:bottom w:val="none" w:sz="0" w:space="0" w:color="auto"/>
        <w:right w:val="none" w:sz="0" w:space="0" w:color="auto"/>
      </w:divBdr>
      <w:divsChild>
        <w:div w:id="307635280">
          <w:marLeft w:val="0"/>
          <w:marRight w:val="0"/>
          <w:marTop w:val="30"/>
          <w:marBottom w:val="0"/>
          <w:divBdr>
            <w:top w:val="none" w:sz="0" w:space="0" w:color="auto"/>
            <w:left w:val="none" w:sz="0" w:space="0" w:color="auto"/>
            <w:bottom w:val="none" w:sz="0" w:space="0" w:color="auto"/>
            <w:right w:val="none" w:sz="0" w:space="0" w:color="auto"/>
          </w:divBdr>
        </w:div>
      </w:divsChild>
    </w:div>
    <w:div w:id="432821128">
      <w:bodyDiv w:val="1"/>
      <w:marLeft w:val="0"/>
      <w:marRight w:val="0"/>
      <w:marTop w:val="0"/>
      <w:marBottom w:val="0"/>
      <w:divBdr>
        <w:top w:val="none" w:sz="0" w:space="0" w:color="auto"/>
        <w:left w:val="none" w:sz="0" w:space="0" w:color="auto"/>
        <w:bottom w:val="none" w:sz="0" w:space="0" w:color="auto"/>
        <w:right w:val="none" w:sz="0" w:space="0" w:color="auto"/>
      </w:divBdr>
      <w:divsChild>
        <w:div w:id="1734160438">
          <w:marLeft w:val="0"/>
          <w:marRight w:val="0"/>
          <w:marTop w:val="3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445663514">
      <w:bodyDiv w:val="1"/>
      <w:marLeft w:val="0"/>
      <w:marRight w:val="0"/>
      <w:marTop w:val="0"/>
      <w:marBottom w:val="0"/>
      <w:divBdr>
        <w:top w:val="none" w:sz="0" w:space="0" w:color="auto"/>
        <w:left w:val="none" w:sz="0" w:space="0" w:color="auto"/>
        <w:bottom w:val="none" w:sz="0" w:space="0" w:color="auto"/>
        <w:right w:val="none" w:sz="0" w:space="0" w:color="auto"/>
      </w:divBdr>
      <w:divsChild>
        <w:div w:id="498085875">
          <w:marLeft w:val="0"/>
          <w:marRight w:val="0"/>
          <w:marTop w:val="30"/>
          <w:marBottom w:val="0"/>
          <w:divBdr>
            <w:top w:val="none" w:sz="0" w:space="0" w:color="auto"/>
            <w:left w:val="none" w:sz="0" w:space="0" w:color="auto"/>
            <w:bottom w:val="none" w:sz="0" w:space="0" w:color="auto"/>
            <w:right w:val="none" w:sz="0" w:space="0" w:color="auto"/>
          </w:divBdr>
        </w:div>
      </w:divsChild>
    </w:div>
    <w:div w:id="448475187">
      <w:bodyDiv w:val="1"/>
      <w:marLeft w:val="0"/>
      <w:marRight w:val="0"/>
      <w:marTop w:val="0"/>
      <w:marBottom w:val="0"/>
      <w:divBdr>
        <w:top w:val="none" w:sz="0" w:space="0" w:color="auto"/>
        <w:left w:val="none" w:sz="0" w:space="0" w:color="auto"/>
        <w:bottom w:val="none" w:sz="0" w:space="0" w:color="auto"/>
        <w:right w:val="none" w:sz="0" w:space="0" w:color="auto"/>
      </w:divBdr>
      <w:divsChild>
        <w:div w:id="846486145">
          <w:marLeft w:val="0"/>
          <w:marRight w:val="0"/>
          <w:marTop w:val="30"/>
          <w:marBottom w:val="0"/>
          <w:divBdr>
            <w:top w:val="none" w:sz="0" w:space="0" w:color="auto"/>
            <w:left w:val="none" w:sz="0" w:space="0" w:color="auto"/>
            <w:bottom w:val="none" w:sz="0" w:space="0" w:color="auto"/>
            <w:right w:val="none" w:sz="0" w:space="0" w:color="auto"/>
          </w:divBdr>
        </w:div>
      </w:divsChild>
    </w:div>
    <w:div w:id="487015108">
      <w:bodyDiv w:val="1"/>
      <w:marLeft w:val="0"/>
      <w:marRight w:val="0"/>
      <w:marTop w:val="0"/>
      <w:marBottom w:val="0"/>
      <w:divBdr>
        <w:top w:val="none" w:sz="0" w:space="0" w:color="auto"/>
        <w:left w:val="none" w:sz="0" w:space="0" w:color="auto"/>
        <w:bottom w:val="none" w:sz="0" w:space="0" w:color="auto"/>
        <w:right w:val="none" w:sz="0" w:space="0" w:color="auto"/>
      </w:divBdr>
      <w:divsChild>
        <w:div w:id="1965228690">
          <w:marLeft w:val="0"/>
          <w:marRight w:val="0"/>
          <w:marTop w:val="30"/>
          <w:marBottom w:val="0"/>
          <w:divBdr>
            <w:top w:val="none" w:sz="0" w:space="0" w:color="auto"/>
            <w:left w:val="none" w:sz="0" w:space="0" w:color="auto"/>
            <w:bottom w:val="none" w:sz="0" w:space="0" w:color="auto"/>
            <w:right w:val="none" w:sz="0" w:space="0" w:color="auto"/>
          </w:divBdr>
        </w:div>
      </w:divsChild>
    </w:div>
    <w:div w:id="492381321">
      <w:bodyDiv w:val="1"/>
      <w:marLeft w:val="0"/>
      <w:marRight w:val="0"/>
      <w:marTop w:val="0"/>
      <w:marBottom w:val="0"/>
      <w:divBdr>
        <w:top w:val="none" w:sz="0" w:space="0" w:color="auto"/>
        <w:left w:val="none" w:sz="0" w:space="0" w:color="auto"/>
        <w:bottom w:val="none" w:sz="0" w:space="0" w:color="auto"/>
        <w:right w:val="none" w:sz="0" w:space="0" w:color="auto"/>
      </w:divBdr>
      <w:divsChild>
        <w:div w:id="1049456145">
          <w:marLeft w:val="0"/>
          <w:marRight w:val="0"/>
          <w:marTop w:val="30"/>
          <w:marBottom w:val="0"/>
          <w:divBdr>
            <w:top w:val="none" w:sz="0" w:space="0" w:color="auto"/>
            <w:left w:val="none" w:sz="0" w:space="0" w:color="auto"/>
            <w:bottom w:val="none" w:sz="0" w:space="0" w:color="auto"/>
            <w:right w:val="none" w:sz="0" w:space="0" w:color="auto"/>
          </w:divBdr>
        </w:div>
      </w:divsChild>
    </w:div>
    <w:div w:id="495851767">
      <w:bodyDiv w:val="1"/>
      <w:marLeft w:val="0"/>
      <w:marRight w:val="0"/>
      <w:marTop w:val="0"/>
      <w:marBottom w:val="0"/>
      <w:divBdr>
        <w:top w:val="none" w:sz="0" w:space="0" w:color="auto"/>
        <w:left w:val="none" w:sz="0" w:space="0" w:color="auto"/>
        <w:bottom w:val="none" w:sz="0" w:space="0" w:color="auto"/>
        <w:right w:val="none" w:sz="0" w:space="0" w:color="auto"/>
      </w:divBdr>
      <w:divsChild>
        <w:div w:id="1331181029">
          <w:marLeft w:val="0"/>
          <w:marRight w:val="0"/>
          <w:marTop w:val="30"/>
          <w:marBottom w:val="0"/>
          <w:divBdr>
            <w:top w:val="none" w:sz="0" w:space="0" w:color="auto"/>
            <w:left w:val="none" w:sz="0" w:space="0" w:color="auto"/>
            <w:bottom w:val="none" w:sz="0" w:space="0" w:color="auto"/>
            <w:right w:val="none" w:sz="0" w:space="0" w:color="auto"/>
          </w:divBdr>
        </w:div>
      </w:divsChild>
    </w:div>
    <w:div w:id="533007044">
      <w:bodyDiv w:val="1"/>
      <w:marLeft w:val="0"/>
      <w:marRight w:val="0"/>
      <w:marTop w:val="0"/>
      <w:marBottom w:val="0"/>
      <w:divBdr>
        <w:top w:val="none" w:sz="0" w:space="0" w:color="auto"/>
        <w:left w:val="none" w:sz="0" w:space="0" w:color="auto"/>
        <w:bottom w:val="none" w:sz="0" w:space="0" w:color="auto"/>
        <w:right w:val="none" w:sz="0" w:space="0" w:color="auto"/>
      </w:divBdr>
      <w:divsChild>
        <w:div w:id="849678475">
          <w:marLeft w:val="0"/>
          <w:marRight w:val="0"/>
          <w:marTop w:val="30"/>
          <w:marBottom w:val="0"/>
          <w:divBdr>
            <w:top w:val="none" w:sz="0" w:space="0" w:color="auto"/>
            <w:left w:val="none" w:sz="0" w:space="0" w:color="auto"/>
            <w:bottom w:val="none" w:sz="0" w:space="0" w:color="auto"/>
            <w:right w:val="none" w:sz="0" w:space="0" w:color="auto"/>
          </w:divBdr>
        </w:div>
      </w:divsChild>
    </w:div>
    <w:div w:id="549730894">
      <w:bodyDiv w:val="1"/>
      <w:marLeft w:val="0"/>
      <w:marRight w:val="0"/>
      <w:marTop w:val="0"/>
      <w:marBottom w:val="0"/>
      <w:divBdr>
        <w:top w:val="none" w:sz="0" w:space="0" w:color="auto"/>
        <w:left w:val="none" w:sz="0" w:space="0" w:color="auto"/>
        <w:bottom w:val="none" w:sz="0" w:space="0" w:color="auto"/>
        <w:right w:val="none" w:sz="0" w:space="0" w:color="auto"/>
      </w:divBdr>
      <w:divsChild>
        <w:div w:id="1564566222">
          <w:marLeft w:val="0"/>
          <w:marRight w:val="0"/>
          <w:marTop w:val="30"/>
          <w:marBottom w:val="0"/>
          <w:divBdr>
            <w:top w:val="none" w:sz="0" w:space="0" w:color="auto"/>
            <w:left w:val="none" w:sz="0" w:space="0" w:color="auto"/>
            <w:bottom w:val="none" w:sz="0" w:space="0" w:color="auto"/>
            <w:right w:val="none" w:sz="0" w:space="0" w:color="auto"/>
          </w:divBdr>
        </w:div>
      </w:divsChild>
    </w:div>
    <w:div w:id="596717008">
      <w:bodyDiv w:val="1"/>
      <w:marLeft w:val="0"/>
      <w:marRight w:val="0"/>
      <w:marTop w:val="0"/>
      <w:marBottom w:val="0"/>
      <w:divBdr>
        <w:top w:val="none" w:sz="0" w:space="0" w:color="auto"/>
        <w:left w:val="none" w:sz="0" w:space="0" w:color="auto"/>
        <w:bottom w:val="none" w:sz="0" w:space="0" w:color="auto"/>
        <w:right w:val="none" w:sz="0" w:space="0" w:color="auto"/>
      </w:divBdr>
      <w:divsChild>
        <w:div w:id="903875068">
          <w:marLeft w:val="0"/>
          <w:marRight w:val="0"/>
          <w:marTop w:val="30"/>
          <w:marBottom w:val="0"/>
          <w:divBdr>
            <w:top w:val="none" w:sz="0" w:space="0" w:color="auto"/>
            <w:left w:val="none" w:sz="0" w:space="0" w:color="auto"/>
            <w:bottom w:val="none" w:sz="0" w:space="0" w:color="auto"/>
            <w:right w:val="none" w:sz="0" w:space="0" w:color="auto"/>
          </w:divBdr>
        </w:div>
      </w:divsChild>
    </w:div>
    <w:div w:id="605817950">
      <w:bodyDiv w:val="1"/>
      <w:marLeft w:val="0"/>
      <w:marRight w:val="0"/>
      <w:marTop w:val="0"/>
      <w:marBottom w:val="0"/>
      <w:divBdr>
        <w:top w:val="none" w:sz="0" w:space="0" w:color="auto"/>
        <w:left w:val="none" w:sz="0" w:space="0" w:color="auto"/>
        <w:bottom w:val="none" w:sz="0" w:space="0" w:color="auto"/>
        <w:right w:val="none" w:sz="0" w:space="0" w:color="auto"/>
      </w:divBdr>
      <w:divsChild>
        <w:div w:id="318965107">
          <w:marLeft w:val="0"/>
          <w:marRight w:val="0"/>
          <w:marTop w:val="30"/>
          <w:marBottom w:val="0"/>
          <w:divBdr>
            <w:top w:val="none" w:sz="0" w:space="0" w:color="auto"/>
            <w:left w:val="none" w:sz="0" w:space="0" w:color="auto"/>
            <w:bottom w:val="none" w:sz="0" w:space="0" w:color="auto"/>
            <w:right w:val="none" w:sz="0" w:space="0" w:color="auto"/>
          </w:divBdr>
        </w:div>
      </w:divsChild>
    </w:div>
    <w:div w:id="609625021">
      <w:bodyDiv w:val="1"/>
      <w:marLeft w:val="0"/>
      <w:marRight w:val="0"/>
      <w:marTop w:val="0"/>
      <w:marBottom w:val="0"/>
      <w:divBdr>
        <w:top w:val="none" w:sz="0" w:space="0" w:color="auto"/>
        <w:left w:val="none" w:sz="0" w:space="0" w:color="auto"/>
        <w:bottom w:val="none" w:sz="0" w:space="0" w:color="auto"/>
        <w:right w:val="none" w:sz="0" w:space="0" w:color="auto"/>
      </w:divBdr>
      <w:divsChild>
        <w:div w:id="1404445856">
          <w:marLeft w:val="0"/>
          <w:marRight w:val="0"/>
          <w:marTop w:val="30"/>
          <w:marBottom w:val="0"/>
          <w:divBdr>
            <w:top w:val="none" w:sz="0" w:space="0" w:color="auto"/>
            <w:left w:val="none" w:sz="0" w:space="0" w:color="auto"/>
            <w:bottom w:val="none" w:sz="0" w:space="0" w:color="auto"/>
            <w:right w:val="none" w:sz="0" w:space="0" w:color="auto"/>
          </w:divBdr>
        </w:div>
      </w:divsChild>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31398323">
      <w:bodyDiv w:val="1"/>
      <w:marLeft w:val="0"/>
      <w:marRight w:val="0"/>
      <w:marTop w:val="0"/>
      <w:marBottom w:val="0"/>
      <w:divBdr>
        <w:top w:val="none" w:sz="0" w:space="0" w:color="auto"/>
        <w:left w:val="none" w:sz="0" w:space="0" w:color="auto"/>
        <w:bottom w:val="none" w:sz="0" w:space="0" w:color="auto"/>
        <w:right w:val="none" w:sz="0" w:space="0" w:color="auto"/>
      </w:divBdr>
      <w:divsChild>
        <w:div w:id="1971938956">
          <w:marLeft w:val="0"/>
          <w:marRight w:val="0"/>
          <w:marTop w:val="30"/>
          <w:marBottom w:val="0"/>
          <w:divBdr>
            <w:top w:val="none" w:sz="0" w:space="0" w:color="auto"/>
            <w:left w:val="none" w:sz="0" w:space="0" w:color="auto"/>
            <w:bottom w:val="none" w:sz="0" w:space="0" w:color="auto"/>
            <w:right w:val="none" w:sz="0" w:space="0" w:color="auto"/>
          </w:divBdr>
        </w:div>
      </w:divsChild>
    </w:div>
    <w:div w:id="632708837">
      <w:bodyDiv w:val="1"/>
      <w:marLeft w:val="0"/>
      <w:marRight w:val="0"/>
      <w:marTop w:val="0"/>
      <w:marBottom w:val="0"/>
      <w:divBdr>
        <w:top w:val="none" w:sz="0" w:space="0" w:color="auto"/>
        <w:left w:val="none" w:sz="0" w:space="0" w:color="auto"/>
        <w:bottom w:val="none" w:sz="0" w:space="0" w:color="auto"/>
        <w:right w:val="none" w:sz="0" w:space="0" w:color="auto"/>
      </w:divBdr>
      <w:divsChild>
        <w:div w:id="1506893678">
          <w:marLeft w:val="0"/>
          <w:marRight w:val="0"/>
          <w:marTop w:val="30"/>
          <w:marBottom w:val="0"/>
          <w:divBdr>
            <w:top w:val="none" w:sz="0" w:space="0" w:color="auto"/>
            <w:left w:val="none" w:sz="0" w:space="0" w:color="auto"/>
            <w:bottom w:val="none" w:sz="0" w:space="0" w:color="auto"/>
            <w:right w:val="none" w:sz="0" w:space="0" w:color="auto"/>
          </w:divBdr>
        </w:div>
      </w:divsChild>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72146531">
      <w:bodyDiv w:val="1"/>
      <w:marLeft w:val="0"/>
      <w:marRight w:val="0"/>
      <w:marTop w:val="0"/>
      <w:marBottom w:val="0"/>
      <w:divBdr>
        <w:top w:val="none" w:sz="0" w:space="0" w:color="auto"/>
        <w:left w:val="none" w:sz="0" w:space="0" w:color="auto"/>
        <w:bottom w:val="none" w:sz="0" w:space="0" w:color="auto"/>
        <w:right w:val="none" w:sz="0" w:space="0" w:color="auto"/>
      </w:divBdr>
      <w:divsChild>
        <w:div w:id="1896162111">
          <w:marLeft w:val="0"/>
          <w:marRight w:val="0"/>
          <w:marTop w:val="30"/>
          <w:marBottom w:val="0"/>
          <w:divBdr>
            <w:top w:val="none" w:sz="0" w:space="0" w:color="auto"/>
            <w:left w:val="none" w:sz="0" w:space="0" w:color="auto"/>
            <w:bottom w:val="none" w:sz="0" w:space="0" w:color="auto"/>
            <w:right w:val="none" w:sz="0" w:space="0" w:color="auto"/>
          </w:divBdr>
        </w:div>
      </w:divsChild>
    </w:div>
    <w:div w:id="683090253">
      <w:bodyDiv w:val="1"/>
      <w:marLeft w:val="0"/>
      <w:marRight w:val="0"/>
      <w:marTop w:val="0"/>
      <w:marBottom w:val="0"/>
      <w:divBdr>
        <w:top w:val="none" w:sz="0" w:space="0" w:color="auto"/>
        <w:left w:val="none" w:sz="0" w:space="0" w:color="auto"/>
        <w:bottom w:val="none" w:sz="0" w:space="0" w:color="auto"/>
        <w:right w:val="none" w:sz="0" w:space="0" w:color="auto"/>
      </w:divBdr>
      <w:divsChild>
        <w:div w:id="130948776">
          <w:marLeft w:val="0"/>
          <w:marRight w:val="0"/>
          <w:marTop w:val="30"/>
          <w:marBottom w:val="0"/>
          <w:divBdr>
            <w:top w:val="none" w:sz="0" w:space="0" w:color="auto"/>
            <w:left w:val="none" w:sz="0" w:space="0" w:color="auto"/>
            <w:bottom w:val="none" w:sz="0" w:space="0" w:color="auto"/>
            <w:right w:val="none" w:sz="0" w:space="0" w:color="auto"/>
          </w:divBdr>
        </w:div>
      </w:divsChild>
    </w:div>
    <w:div w:id="733701328">
      <w:bodyDiv w:val="1"/>
      <w:marLeft w:val="0"/>
      <w:marRight w:val="0"/>
      <w:marTop w:val="0"/>
      <w:marBottom w:val="0"/>
      <w:divBdr>
        <w:top w:val="none" w:sz="0" w:space="0" w:color="auto"/>
        <w:left w:val="none" w:sz="0" w:space="0" w:color="auto"/>
        <w:bottom w:val="none" w:sz="0" w:space="0" w:color="auto"/>
        <w:right w:val="none" w:sz="0" w:space="0" w:color="auto"/>
      </w:divBdr>
      <w:divsChild>
        <w:div w:id="2042901685">
          <w:marLeft w:val="0"/>
          <w:marRight w:val="0"/>
          <w:marTop w:val="30"/>
          <w:marBottom w:val="0"/>
          <w:divBdr>
            <w:top w:val="none" w:sz="0" w:space="0" w:color="auto"/>
            <w:left w:val="none" w:sz="0" w:space="0" w:color="auto"/>
            <w:bottom w:val="none" w:sz="0" w:space="0" w:color="auto"/>
            <w:right w:val="none" w:sz="0" w:space="0" w:color="auto"/>
          </w:divBdr>
        </w:div>
      </w:divsChild>
    </w:div>
    <w:div w:id="761221570">
      <w:bodyDiv w:val="1"/>
      <w:marLeft w:val="0"/>
      <w:marRight w:val="0"/>
      <w:marTop w:val="0"/>
      <w:marBottom w:val="0"/>
      <w:divBdr>
        <w:top w:val="none" w:sz="0" w:space="0" w:color="auto"/>
        <w:left w:val="none" w:sz="0" w:space="0" w:color="auto"/>
        <w:bottom w:val="none" w:sz="0" w:space="0" w:color="auto"/>
        <w:right w:val="none" w:sz="0" w:space="0" w:color="auto"/>
      </w:divBdr>
      <w:divsChild>
        <w:div w:id="125705976">
          <w:marLeft w:val="0"/>
          <w:marRight w:val="0"/>
          <w:marTop w:val="30"/>
          <w:marBottom w:val="0"/>
          <w:divBdr>
            <w:top w:val="none" w:sz="0" w:space="0" w:color="auto"/>
            <w:left w:val="none" w:sz="0" w:space="0" w:color="auto"/>
            <w:bottom w:val="none" w:sz="0" w:space="0" w:color="auto"/>
            <w:right w:val="none" w:sz="0" w:space="0" w:color="auto"/>
          </w:divBdr>
        </w:div>
      </w:divsChild>
    </w:div>
    <w:div w:id="819418160">
      <w:bodyDiv w:val="1"/>
      <w:marLeft w:val="0"/>
      <w:marRight w:val="0"/>
      <w:marTop w:val="0"/>
      <w:marBottom w:val="0"/>
      <w:divBdr>
        <w:top w:val="none" w:sz="0" w:space="0" w:color="auto"/>
        <w:left w:val="none" w:sz="0" w:space="0" w:color="auto"/>
        <w:bottom w:val="none" w:sz="0" w:space="0" w:color="auto"/>
        <w:right w:val="none" w:sz="0" w:space="0" w:color="auto"/>
      </w:divBdr>
      <w:divsChild>
        <w:div w:id="1828786916">
          <w:marLeft w:val="0"/>
          <w:marRight w:val="0"/>
          <w:marTop w:val="30"/>
          <w:marBottom w:val="0"/>
          <w:divBdr>
            <w:top w:val="none" w:sz="0" w:space="0" w:color="auto"/>
            <w:left w:val="none" w:sz="0" w:space="0" w:color="auto"/>
            <w:bottom w:val="none" w:sz="0" w:space="0" w:color="auto"/>
            <w:right w:val="none" w:sz="0" w:space="0" w:color="auto"/>
          </w:divBdr>
        </w:div>
      </w:divsChild>
    </w:div>
    <w:div w:id="838429375">
      <w:bodyDiv w:val="1"/>
      <w:marLeft w:val="0"/>
      <w:marRight w:val="0"/>
      <w:marTop w:val="0"/>
      <w:marBottom w:val="0"/>
      <w:divBdr>
        <w:top w:val="none" w:sz="0" w:space="0" w:color="auto"/>
        <w:left w:val="none" w:sz="0" w:space="0" w:color="auto"/>
        <w:bottom w:val="none" w:sz="0" w:space="0" w:color="auto"/>
        <w:right w:val="none" w:sz="0" w:space="0" w:color="auto"/>
      </w:divBdr>
      <w:divsChild>
        <w:div w:id="1649869348">
          <w:marLeft w:val="0"/>
          <w:marRight w:val="0"/>
          <w:marTop w:val="30"/>
          <w:marBottom w:val="0"/>
          <w:divBdr>
            <w:top w:val="none" w:sz="0" w:space="0" w:color="auto"/>
            <w:left w:val="none" w:sz="0" w:space="0" w:color="auto"/>
            <w:bottom w:val="none" w:sz="0" w:space="0" w:color="auto"/>
            <w:right w:val="none" w:sz="0" w:space="0" w:color="auto"/>
          </w:divBdr>
        </w:div>
      </w:divsChild>
    </w:div>
    <w:div w:id="847401226">
      <w:bodyDiv w:val="1"/>
      <w:marLeft w:val="0"/>
      <w:marRight w:val="0"/>
      <w:marTop w:val="0"/>
      <w:marBottom w:val="0"/>
      <w:divBdr>
        <w:top w:val="none" w:sz="0" w:space="0" w:color="auto"/>
        <w:left w:val="none" w:sz="0" w:space="0" w:color="auto"/>
        <w:bottom w:val="none" w:sz="0" w:space="0" w:color="auto"/>
        <w:right w:val="none" w:sz="0" w:space="0" w:color="auto"/>
      </w:divBdr>
      <w:divsChild>
        <w:div w:id="1384714676">
          <w:marLeft w:val="0"/>
          <w:marRight w:val="0"/>
          <w:marTop w:val="30"/>
          <w:marBottom w:val="0"/>
          <w:divBdr>
            <w:top w:val="none" w:sz="0" w:space="0" w:color="auto"/>
            <w:left w:val="none" w:sz="0" w:space="0" w:color="auto"/>
            <w:bottom w:val="none" w:sz="0" w:space="0" w:color="auto"/>
            <w:right w:val="none" w:sz="0" w:space="0" w:color="auto"/>
          </w:divBdr>
        </w:div>
      </w:divsChild>
    </w:div>
    <w:div w:id="910310275">
      <w:bodyDiv w:val="1"/>
      <w:marLeft w:val="0"/>
      <w:marRight w:val="0"/>
      <w:marTop w:val="0"/>
      <w:marBottom w:val="0"/>
      <w:divBdr>
        <w:top w:val="none" w:sz="0" w:space="0" w:color="auto"/>
        <w:left w:val="none" w:sz="0" w:space="0" w:color="auto"/>
        <w:bottom w:val="none" w:sz="0" w:space="0" w:color="auto"/>
        <w:right w:val="none" w:sz="0" w:space="0" w:color="auto"/>
      </w:divBdr>
      <w:divsChild>
        <w:div w:id="1101343181">
          <w:marLeft w:val="0"/>
          <w:marRight w:val="0"/>
          <w:marTop w:val="30"/>
          <w:marBottom w:val="0"/>
          <w:divBdr>
            <w:top w:val="none" w:sz="0" w:space="0" w:color="auto"/>
            <w:left w:val="none" w:sz="0" w:space="0" w:color="auto"/>
            <w:bottom w:val="none" w:sz="0" w:space="0" w:color="auto"/>
            <w:right w:val="none" w:sz="0" w:space="0" w:color="auto"/>
          </w:divBdr>
        </w:div>
      </w:divsChild>
    </w:div>
    <w:div w:id="922177587">
      <w:bodyDiv w:val="1"/>
      <w:marLeft w:val="0"/>
      <w:marRight w:val="0"/>
      <w:marTop w:val="0"/>
      <w:marBottom w:val="0"/>
      <w:divBdr>
        <w:top w:val="none" w:sz="0" w:space="0" w:color="auto"/>
        <w:left w:val="none" w:sz="0" w:space="0" w:color="auto"/>
        <w:bottom w:val="none" w:sz="0" w:space="0" w:color="auto"/>
        <w:right w:val="none" w:sz="0" w:space="0" w:color="auto"/>
      </w:divBdr>
      <w:divsChild>
        <w:div w:id="1872641940">
          <w:marLeft w:val="0"/>
          <w:marRight w:val="0"/>
          <w:marTop w:val="30"/>
          <w:marBottom w:val="0"/>
          <w:divBdr>
            <w:top w:val="none" w:sz="0" w:space="0" w:color="auto"/>
            <w:left w:val="none" w:sz="0" w:space="0" w:color="auto"/>
            <w:bottom w:val="none" w:sz="0" w:space="0" w:color="auto"/>
            <w:right w:val="none" w:sz="0" w:space="0" w:color="auto"/>
          </w:divBdr>
        </w:div>
      </w:divsChild>
    </w:div>
    <w:div w:id="930116374">
      <w:bodyDiv w:val="1"/>
      <w:marLeft w:val="0"/>
      <w:marRight w:val="0"/>
      <w:marTop w:val="0"/>
      <w:marBottom w:val="0"/>
      <w:divBdr>
        <w:top w:val="none" w:sz="0" w:space="0" w:color="auto"/>
        <w:left w:val="none" w:sz="0" w:space="0" w:color="auto"/>
        <w:bottom w:val="none" w:sz="0" w:space="0" w:color="auto"/>
        <w:right w:val="none" w:sz="0" w:space="0" w:color="auto"/>
      </w:divBdr>
    </w:div>
    <w:div w:id="963149756">
      <w:bodyDiv w:val="1"/>
      <w:marLeft w:val="0"/>
      <w:marRight w:val="0"/>
      <w:marTop w:val="0"/>
      <w:marBottom w:val="0"/>
      <w:divBdr>
        <w:top w:val="none" w:sz="0" w:space="0" w:color="auto"/>
        <w:left w:val="none" w:sz="0" w:space="0" w:color="auto"/>
        <w:bottom w:val="none" w:sz="0" w:space="0" w:color="auto"/>
        <w:right w:val="none" w:sz="0" w:space="0" w:color="auto"/>
      </w:divBdr>
      <w:divsChild>
        <w:div w:id="1816870965">
          <w:marLeft w:val="0"/>
          <w:marRight w:val="0"/>
          <w:marTop w:val="30"/>
          <w:marBottom w:val="0"/>
          <w:divBdr>
            <w:top w:val="none" w:sz="0" w:space="0" w:color="auto"/>
            <w:left w:val="none" w:sz="0" w:space="0" w:color="auto"/>
            <w:bottom w:val="none" w:sz="0" w:space="0" w:color="auto"/>
            <w:right w:val="none" w:sz="0" w:space="0" w:color="auto"/>
          </w:divBdr>
        </w:div>
      </w:divsChild>
    </w:div>
    <w:div w:id="989210285">
      <w:bodyDiv w:val="1"/>
      <w:marLeft w:val="0"/>
      <w:marRight w:val="0"/>
      <w:marTop w:val="0"/>
      <w:marBottom w:val="0"/>
      <w:divBdr>
        <w:top w:val="none" w:sz="0" w:space="0" w:color="auto"/>
        <w:left w:val="none" w:sz="0" w:space="0" w:color="auto"/>
        <w:bottom w:val="none" w:sz="0" w:space="0" w:color="auto"/>
        <w:right w:val="none" w:sz="0" w:space="0" w:color="auto"/>
      </w:divBdr>
      <w:divsChild>
        <w:div w:id="1445492352">
          <w:marLeft w:val="0"/>
          <w:marRight w:val="0"/>
          <w:marTop w:val="30"/>
          <w:marBottom w:val="0"/>
          <w:divBdr>
            <w:top w:val="none" w:sz="0" w:space="0" w:color="auto"/>
            <w:left w:val="none" w:sz="0" w:space="0" w:color="auto"/>
            <w:bottom w:val="none" w:sz="0" w:space="0" w:color="auto"/>
            <w:right w:val="none" w:sz="0" w:space="0" w:color="auto"/>
          </w:divBdr>
        </w:div>
      </w:divsChild>
    </w:div>
    <w:div w:id="989869605">
      <w:bodyDiv w:val="1"/>
      <w:marLeft w:val="0"/>
      <w:marRight w:val="0"/>
      <w:marTop w:val="0"/>
      <w:marBottom w:val="0"/>
      <w:divBdr>
        <w:top w:val="none" w:sz="0" w:space="0" w:color="auto"/>
        <w:left w:val="none" w:sz="0" w:space="0" w:color="auto"/>
        <w:bottom w:val="none" w:sz="0" w:space="0" w:color="auto"/>
        <w:right w:val="none" w:sz="0" w:space="0" w:color="auto"/>
      </w:divBdr>
      <w:divsChild>
        <w:div w:id="796290437">
          <w:marLeft w:val="0"/>
          <w:marRight w:val="0"/>
          <w:marTop w:val="30"/>
          <w:marBottom w:val="0"/>
          <w:divBdr>
            <w:top w:val="none" w:sz="0" w:space="0" w:color="auto"/>
            <w:left w:val="none" w:sz="0" w:space="0" w:color="auto"/>
            <w:bottom w:val="none" w:sz="0" w:space="0" w:color="auto"/>
            <w:right w:val="none" w:sz="0" w:space="0" w:color="auto"/>
          </w:divBdr>
        </w:div>
      </w:divsChild>
    </w:div>
    <w:div w:id="997534178">
      <w:bodyDiv w:val="1"/>
      <w:marLeft w:val="0"/>
      <w:marRight w:val="0"/>
      <w:marTop w:val="0"/>
      <w:marBottom w:val="0"/>
      <w:divBdr>
        <w:top w:val="none" w:sz="0" w:space="0" w:color="auto"/>
        <w:left w:val="none" w:sz="0" w:space="0" w:color="auto"/>
        <w:bottom w:val="none" w:sz="0" w:space="0" w:color="auto"/>
        <w:right w:val="none" w:sz="0" w:space="0" w:color="auto"/>
      </w:divBdr>
      <w:divsChild>
        <w:div w:id="251621579">
          <w:marLeft w:val="0"/>
          <w:marRight w:val="0"/>
          <w:marTop w:val="30"/>
          <w:marBottom w:val="0"/>
          <w:divBdr>
            <w:top w:val="none" w:sz="0" w:space="0" w:color="auto"/>
            <w:left w:val="none" w:sz="0" w:space="0" w:color="auto"/>
            <w:bottom w:val="none" w:sz="0" w:space="0" w:color="auto"/>
            <w:right w:val="none" w:sz="0" w:space="0" w:color="auto"/>
          </w:divBdr>
        </w:div>
      </w:divsChild>
    </w:div>
    <w:div w:id="1014377625">
      <w:bodyDiv w:val="1"/>
      <w:marLeft w:val="0"/>
      <w:marRight w:val="0"/>
      <w:marTop w:val="0"/>
      <w:marBottom w:val="0"/>
      <w:divBdr>
        <w:top w:val="none" w:sz="0" w:space="0" w:color="auto"/>
        <w:left w:val="none" w:sz="0" w:space="0" w:color="auto"/>
        <w:bottom w:val="none" w:sz="0" w:space="0" w:color="auto"/>
        <w:right w:val="none" w:sz="0" w:space="0" w:color="auto"/>
      </w:divBdr>
      <w:divsChild>
        <w:div w:id="1779106210">
          <w:marLeft w:val="0"/>
          <w:marRight w:val="0"/>
          <w:marTop w:val="30"/>
          <w:marBottom w:val="0"/>
          <w:divBdr>
            <w:top w:val="none" w:sz="0" w:space="0" w:color="auto"/>
            <w:left w:val="none" w:sz="0" w:space="0" w:color="auto"/>
            <w:bottom w:val="none" w:sz="0" w:space="0" w:color="auto"/>
            <w:right w:val="none" w:sz="0" w:space="0" w:color="auto"/>
          </w:divBdr>
        </w:div>
      </w:divsChild>
    </w:div>
    <w:div w:id="1032875557">
      <w:bodyDiv w:val="1"/>
      <w:marLeft w:val="0"/>
      <w:marRight w:val="0"/>
      <w:marTop w:val="0"/>
      <w:marBottom w:val="0"/>
      <w:divBdr>
        <w:top w:val="none" w:sz="0" w:space="0" w:color="auto"/>
        <w:left w:val="none" w:sz="0" w:space="0" w:color="auto"/>
        <w:bottom w:val="none" w:sz="0" w:space="0" w:color="auto"/>
        <w:right w:val="none" w:sz="0" w:space="0" w:color="auto"/>
      </w:divBdr>
      <w:divsChild>
        <w:div w:id="1857498207">
          <w:marLeft w:val="0"/>
          <w:marRight w:val="0"/>
          <w:marTop w:val="30"/>
          <w:marBottom w:val="0"/>
          <w:divBdr>
            <w:top w:val="none" w:sz="0" w:space="0" w:color="auto"/>
            <w:left w:val="none" w:sz="0" w:space="0" w:color="auto"/>
            <w:bottom w:val="none" w:sz="0" w:space="0" w:color="auto"/>
            <w:right w:val="none" w:sz="0" w:space="0" w:color="auto"/>
          </w:divBdr>
        </w:div>
      </w:divsChild>
    </w:div>
    <w:div w:id="1036924676">
      <w:bodyDiv w:val="1"/>
      <w:marLeft w:val="0"/>
      <w:marRight w:val="0"/>
      <w:marTop w:val="0"/>
      <w:marBottom w:val="0"/>
      <w:divBdr>
        <w:top w:val="none" w:sz="0" w:space="0" w:color="auto"/>
        <w:left w:val="none" w:sz="0" w:space="0" w:color="auto"/>
        <w:bottom w:val="none" w:sz="0" w:space="0" w:color="auto"/>
        <w:right w:val="none" w:sz="0" w:space="0" w:color="auto"/>
      </w:divBdr>
      <w:divsChild>
        <w:div w:id="1681468878">
          <w:marLeft w:val="0"/>
          <w:marRight w:val="0"/>
          <w:marTop w:val="30"/>
          <w:marBottom w:val="0"/>
          <w:divBdr>
            <w:top w:val="none" w:sz="0" w:space="0" w:color="auto"/>
            <w:left w:val="none" w:sz="0" w:space="0" w:color="auto"/>
            <w:bottom w:val="none" w:sz="0" w:space="0" w:color="auto"/>
            <w:right w:val="none" w:sz="0" w:space="0" w:color="auto"/>
          </w:divBdr>
        </w:div>
      </w:divsChild>
    </w:div>
    <w:div w:id="1053232083">
      <w:bodyDiv w:val="1"/>
      <w:marLeft w:val="0"/>
      <w:marRight w:val="0"/>
      <w:marTop w:val="0"/>
      <w:marBottom w:val="0"/>
      <w:divBdr>
        <w:top w:val="none" w:sz="0" w:space="0" w:color="auto"/>
        <w:left w:val="none" w:sz="0" w:space="0" w:color="auto"/>
        <w:bottom w:val="none" w:sz="0" w:space="0" w:color="auto"/>
        <w:right w:val="none" w:sz="0" w:space="0" w:color="auto"/>
      </w:divBdr>
      <w:divsChild>
        <w:div w:id="299044766">
          <w:marLeft w:val="0"/>
          <w:marRight w:val="0"/>
          <w:marTop w:val="30"/>
          <w:marBottom w:val="0"/>
          <w:divBdr>
            <w:top w:val="none" w:sz="0" w:space="0" w:color="auto"/>
            <w:left w:val="none" w:sz="0" w:space="0" w:color="auto"/>
            <w:bottom w:val="none" w:sz="0" w:space="0" w:color="auto"/>
            <w:right w:val="none" w:sz="0" w:space="0" w:color="auto"/>
          </w:divBdr>
        </w:div>
      </w:divsChild>
    </w:div>
    <w:div w:id="1060977278">
      <w:bodyDiv w:val="1"/>
      <w:marLeft w:val="0"/>
      <w:marRight w:val="0"/>
      <w:marTop w:val="0"/>
      <w:marBottom w:val="0"/>
      <w:divBdr>
        <w:top w:val="none" w:sz="0" w:space="0" w:color="auto"/>
        <w:left w:val="none" w:sz="0" w:space="0" w:color="auto"/>
        <w:bottom w:val="none" w:sz="0" w:space="0" w:color="auto"/>
        <w:right w:val="none" w:sz="0" w:space="0" w:color="auto"/>
      </w:divBdr>
      <w:divsChild>
        <w:div w:id="2090688757">
          <w:marLeft w:val="0"/>
          <w:marRight w:val="0"/>
          <w:marTop w:val="30"/>
          <w:marBottom w:val="0"/>
          <w:divBdr>
            <w:top w:val="none" w:sz="0" w:space="0" w:color="auto"/>
            <w:left w:val="none" w:sz="0" w:space="0" w:color="auto"/>
            <w:bottom w:val="none" w:sz="0" w:space="0" w:color="auto"/>
            <w:right w:val="none" w:sz="0" w:space="0" w:color="auto"/>
          </w:divBdr>
        </w:div>
      </w:divsChild>
    </w:div>
    <w:div w:id="1069034362">
      <w:bodyDiv w:val="1"/>
      <w:marLeft w:val="0"/>
      <w:marRight w:val="0"/>
      <w:marTop w:val="0"/>
      <w:marBottom w:val="0"/>
      <w:divBdr>
        <w:top w:val="none" w:sz="0" w:space="0" w:color="auto"/>
        <w:left w:val="none" w:sz="0" w:space="0" w:color="auto"/>
        <w:bottom w:val="none" w:sz="0" w:space="0" w:color="auto"/>
        <w:right w:val="none" w:sz="0" w:space="0" w:color="auto"/>
      </w:divBdr>
      <w:divsChild>
        <w:div w:id="567349968">
          <w:marLeft w:val="0"/>
          <w:marRight w:val="0"/>
          <w:marTop w:val="30"/>
          <w:marBottom w:val="0"/>
          <w:divBdr>
            <w:top w:val="none" w:sz="0" w:space="0" w:color="auto"/>
            <w:left w:val="none" w:sz="0" w:space="0" w:color="auto"/>
            <w:bottom w:val="none" w:sz="0" w:space="0" w:color="auto"/>
            <w:right w:val="none" w:sz="0" w:space="0" w:color="auto"/>
          </w:divBdr>
        </w:div>
      </w:divsChild>
    </w:div>
    <w:div w:id="1079013774">
      <w:bodyDiv w:val="1"/>
      <w:marLeft w:val="0"/>
      <w:marRight w:val="0"/>
      <w:marTop w:val="0"/>
      <w:marBottom w:val="0"/>
      <w:divBdr>
        <w:top w:val="none" w:sz="0" w:space="0" w:color="auto"/>
        <w:left w:val="none" w:sz="0" w:space="0" w:color="auto"/>
        <w:bottom w:val="none" w:sz="0" w:space="0" w:color="auto"/>
        <w:right w:val="none" w:sz="0" w:space="0" w:color="auto"/>
      </w:divBdr>
      <w:divsChild>
        <w:div w:id="7679257">
          <w:marLeft w:val="0"/>
          <w:marRight w:val="0"/>
          <w:marTop w:val="30"/>
          <w:marBottom w:val="0"/>
          <w:divBdr>
            <w:top w:val="none" w:sz="0" w:space="0" w:color="auto"/>
            <w:left w:val="none" w:sz="0" w:space="0" w:color="auto"/>
            <w:bottom w:val="none" w:sz="0" w:space="0" w:color="auto"/>
            <w:right w:val="none" w:sz="0" w:space="0" w:color="auto"/>
          </w:divBdr>
        </w:div>
      </w:divsChild>
    </w:div>
    <w:div w:id="1081291611">
      <w:bodyDiv w:val="1"/>
      <w:marLeft w:val="0"/>
      <w:marRight w:val="0"/>
      <w:marTop w:val="0"/>
      <w:marBottom w:val="0"/>
      <w:divBdr>
        <w:top w:val="none" w:sz="0" w:space="0" w:color="auto"/>
        <w:left w:val="none" w:sz="0" w:space="0" w:color="auto"/>
        <w:bottom w:val="none" w:sz="0" w:space="0" w:color="auto"/>
        <w:right w:val="none" w:sz="0" w:space="0" w:color="auto"/>
      </w:divBdr>
      <w:divsChild>
        <w:div w:id="203519746">
          <w:marLeft w:val="0"/>
          <w:marRight w:val="0"/>
          <w:marTop w:val="30"/>
          <w:marBottom w:val="0"/>
          <w:divBdr>
            <w:top w:val="none" w:sz="0" w:space="0" w:color="auto"/>
            <w:left w:val="none" w:sz="0" w:space="0" w:color="auto"/>
            <w:bottom w:val="none" w:sz="0" w:space="0" w:color="auto"/>
            <w:right w:val="none" w:sz="0" w:space="0" w:color="auto"/>
          </w:divBdr>
        </w:div>
      </w:divsChild>
    </w:div>
    <w:div w:id="1096051116">
      <w:bodyDiv w:val="1"/>
      <w:marLeft w:val="0"/>
      <w:marRight w:val="0"/>
      <w:marTop w:val="0"/>
      <w:marBottom w:val="0"/>
      <w:divBdr>
        <w:top w:val="none" w:sz="0" w:space="0" w:color="auto"/>
        <w:left w:val="none" w:sz="0" w:space="0" w:color="auto"/>
        <w:bottom w:val="none" w:sz="0" w:space="0" w:color="auto"/>
        <w:right w:val="none" w:sz="0" w:space="0" w:color="auto"/>
      </w:divBdr>
      <w:divsChild>
        <w:div w:id="297994873">
          <w:marLeft w:val="0"/>
          <w:marRight w:val="0"/>
          <w:marTop w:val="30"/>
          <w:marBottom w:val="0"/>
          <w:divBdr>
            <w:top w:val="none" w:sz="0" w:space="0" w:color="auto"/>
            <w:left w:val="none" w:sz="0" w:space="0" w:color="auto"/>
            <w:bottom w:val="none" w:sz="0" w:space="0" w:color="auto"/>
            <w:right w:val="none" w:sz="0" w:space="0" w:color="auto"/>
          </w:divBdr>
        </w:div>
      </w:divsChild>
    </w:div>
    <w:div w:id="1129661828">
      <w:bodyDiv w:val="1"/>
      <w:marLeft w:val="0"/>
      <w:marRight w:val="0"/>
      <w:marTop w:val="0"/>
      <w:marBottom w:val="0"/>
      <w:divBdr>
        <w:top w:val="none" w:sz="0" w:space="0" w:color="auto"/>
        <w:left w:val="none" w:sz="0" w:space="0" w:color="auto"/>
        <w:bottom w:val="none" w:sz="0" w:space="0" w:color="auto"/>
        <w:right w:val="none" w:sz="0" w:space="0" w:color="auto"/>
      </w:divBdr>
      <w:divsChild>
        <w:div w:id="377247972">
          <w:marLeft w:val="0"/>
          <w:marRight w:val="0"/>
          <w:marTop w:val="30"/>
          <w:marBottom w:val="0"/>
          <w:divBdr>
            <w:top w:val="none" w:sz="0" w:space="0" w:color="auto"/>
            <w:left w:val="none" w:sz="0" w:space="0" w:color="auto"/>
            <w:bottom w:val="none" w:sz="0" w:space="0" w:color="auto"/>
            <w:right w:val="none" w:sz="0" w:space="0" w:color="auto"/>
          </w:divBdr>
        </w:div>
      </w:divsChild>
    </w:div>
    <w:div w:id="1132284033">
      <w:bodyDiv w:val="1"/>
      <w:marLeft w:val="0"/>
      <w:marRight w:val="0"/>
      <w:marTop w:val="0"/>
      <w:marBottom w:val="0"/>
      <w:divBdr>
        <w:top w:val="none" w:sz="0" w:space="0" w:color="auto"/>
        <w:left w:val="none" w:sz="0" w:space="0" w:color="auto"/>
        <w:bottom w:val="none" w:sz="0" w:space="0" w:color="auto"/>
        <w:right w:val="none" w:sz="0" w:space="0" w:color="auto"/>
      </w:divBdr>
      <w:divsChild>
        <w:div w:id="413665392">
          <w:marLeft w:val="0"/>
          <w:marRight w:val="0"/>
          <w:marTop w:val="30"/>
          <w:marBottom w:val="0"/>
          <w:divBdr>
            <w:top w:val="none" w:sz="0" w:space="0" w:color="auto"/>
            <w:left w:val="none" w:sz="0" w:space="0" w:color="auto"/>
            <w:bottom w:val="none" w:sz="0" w:space="0" w:color="auto"/>
            <w:right w:val="none" w:sz="0" w:space="0" w:color="auto"/>
          </w:divBdr>
        </w:div>
      </w:divsChild>
    </w:div>
    <w:div w:id="1167598677">
      <w:bodyDiv w:val="1"/>
      <w:marLeft w:val="0"/>
      <w:marRight w:val="0"/>
      <w:marTop w:val="0"/>
      <w:marBottom w:val="0"/>
      <w:divBdr>
        <w:top w:val="none" w:sz="0" w:space="0" w:color="auto"/>
        <w:left w:val="none" w:sz="0" w:space="0" w:color="auto"/>
        <w:bottom w:val="none" w:sz="0" w:space="0" w:color="auto"/>
        <w:right w:val="none" w:sz="0" w:space="0" w:color="auto"/>
      </w:divBdr>
      <w:divsChild>
        <w:div w:id="1197616156">
          <w:marLeft w:val="0"/>
          <w:marRight w:val="0"/>
          <w:marTop w:val="30"/>
          <w:marBottom w:val="0"/>
          <w:divBdr>
            <w:top w:val="none" w:sz="0" w:space="0" w:color="auto"/>
            <w:left w:val="none" w:sz="0" w:space="0" w:color="auto"/>
            <w:bottom w:val="none" w:sz="0" w:space="0" w:color="auto"/>
            <w:right w:val="none" w:sz="0" w:space="0" w:color="auto"/>
          </w:divBdr>
        </w:div>
      </w:divsChild>
    </w:div>
    <w:div w:id="1260986013">
      <w:bodyDiv w:val="1"/>
      <w:marLeft w:val="0"/>
      <w:marRight w:val="0"/>
      <w:marTop w:val="0"/>
      <w:marBottom w:val="0"/>
      <w:divBdr>
        <w:top w:val="none" w:sz="0" w:space="0" w:color="auto"/>
        <w:left w:val="none" w:sz="0" w:space="0" w:color="auto"/>
        <w:bottom w:val="none" w:sz="0" w:space="0" w:color="auto"/>
        <w:right w:val="none" w:sz="0" w:space="0" w:color="auto"/>
      </w:divBdr>
      <w:divsChild>
        <w:div w:id="1749156733">
          <w:marLeft w:val="0"/>
          <w:marRight w:val="0"/>
          <w:marTop w:val="30"/>
          <w:marBottom w:val="0"/>
          <w:divBdr>
            <w:top w:val="none" w:sz="0" w:space="0" w:color="auto"/>
            <w:left w:val="none" w:sz="0" w:space="0" w:color="auto"/>
            <w:bottom w:val="none" w:sz="0" w:space="0" w:color="auto"/>
            <w:right w:val="none" w:sz="0" w:space="0" w:color="auto"/>
          </w:divBdr>
        </w:div>
      </w:divsChild>
    </w:div>
    <w:div w:id="1262492172">
      <w:bodyDiv w:val="1"/>
      <w:marLeft w:val="0"/>
      <w:marRight w:val="0"/>
      <w:marTop w:val="0"/>
      <w:marBottom w:val="0"/>
      <w:divBdr>
        <w:top w:val="none" w:sz="0" w:space="0" w:color="auto"/>
        <w:left w:val="none" w:sz="0" w:space="0" w:color="auto"/>
        <w:bottom w:val="none" w:sz="0" w:space="0" w:color="auto"/>
        <w:right w:val="none" w:sz="0" w:space="0" w:color="auto"/>
      </w:divBdr>
      <w:divsChild>
        <w:div w:id="1923374929">
          <w:marLeft w:val="0"/>
          <w:marRight w:val="0"/>
          <w:marTop w:val="30"/>
          <w:marBottom w:val="0"/>
          <w:divBdr>
            <w:top w:val="none" w:sz="0" w:space="0" w:color="auto"/>
            <w:left w:val="none" w:sz="0" w:space="0" w:color="auto"/>
            <w:bottom w:val="none" w:sz="0" w:space="0" w:color="auto"/>
            <w:right w:val="none" w:sz="0" w:space="0" w:color="auto"/>
          </w:divBdr>
        </w:div>
      </w:divsChild>
    </w:div>
    <w:div w:id="1268536169">
      <w:bodyDiv w:val="1"/>
      <w:marLeft w:val="0"/>
      <w:marRight w:val="0"/>
      <w:marTop w:val="0"/>
      <w:marBottom w:val="0"/>
      <w:divBdr>
        <w:top w:val="none" w:sz="0" w:space="0" w:color="auto"/>
        <w:left w:val="none" w:sz="0" w:space="0" w:color="auto"/>
        <w:bottom w:val="none" w:sz="0" w:space="0" w:color="auto"/>
        <w:right w:val="none" w:sz="0" w:space="0" w:color="auto"/>
      </w:divBdr>
      <w:divsChild>
        <w:div w:id="293871437">
          <w:marLeft w:val="0"/>
          <w:marRight w:val="0"/>
          <w:marTop w:val="30"/>
          <w:marBottom w:val="0"/>
          <w:divBdr>
            <w:top w:val="none" w:sz="0" w:space="0" w:color="auto"/>
            <w:left w:val="none" w:sz="0" w:space="0" w:color="auto"/>
            <w:bottom w:val="none" w:sz="0" w:space="0" w:color="auto"/>
            <w:right w:val="none" w:sz="0" w:space="0" w:color="auto"/>
          </w:divBdr>
        </w:div>
      </w:divsChild>
    </w:div>
    <w:div w:id="1288321288">
      <w:bodyDiv w:val="1"/>
      <w:marLeft w:val="0"/>
      <w:marRight w:val="0"/>
      <w:marTop w:val="0"/>
      <w:marBottom w:val="0"/>
      <w:divBdr>
        <w:top w:val="none" w:sz="0" w:space="0" w:color="auto"/>
        <w:left w:val="none" w:sz="0" w:space="0" w:color="auto"/>
        <w:bottom w:val="none" w:sz="0" w:space="0" w:color="auto"/>
        <w:right w:val="none" w:sz="0" w:space="0" w:color="auto"/>
      </w:divBdr>
      <w:divsChild>
        <w:div w:id="1738280145">
          <w:marLeft w:val="0"/>
          <w:marRight w:val="0"/>
          <w:marTop w:val="30"/>
          <w:marBottom w:val="0"/>
          <w:divBdr>
            <w:top w:val="none" w:sz="0" w:space="0" w:color="auto"/>
            <w:left w:val="none" w:sz="0" w:space="0" w:color="auto"/>
            <w:bottom w:val="none" w:sz="0" w:space="0" w:color="auto"/>
            <w:right w:val="none" w:sz="0" w:space="0" w:color="auto"/>
          </w:divBdr>
        </w:div>
      </w:divsChild>
    </w:div>
    <w:div w:id="1367481742">
      <w:bodyDiv w:val="1"/>
      <w:marLeft w:val="0"/>
      <w:marRight w:val="0"/>
      <w:marTop w:val="0"/>
      <w:marBottom w:val="0"/>
      <w:divBdr>
        <w:top w:val="none" w:sz="0" w:space="0" w:color="auto"/>
        <w:left w:val="none" w:sz="0" w:space="0" w:color="auto"/>
        <w:bottom w:val="none" w:sz="0" w:space="0" w:color="auto"/>
        <w:right w:val="none" w:sz="0" w:space="0" w:color="auto"/>
      </w:divBdr>
      <w:divsChild>
        <w:div w:id="1691298824">
          <w:marLeft w:val="0"/>
          <w:marRight w:val="0"/>
          <w:marTop w:val="30"/>
          <w:marBottom w:val="0"/>
          <w:divBdr>
            <w:top w:val="none" w:sz="0" w:space="0" w:color="auto"/>
            <w:left w:val="none" w:sz="0" w:space="0" w:color="auto"/>
            <w:bottom w:val="none" w:sz="0" w:space="0" w:color="auto"/>
            <w:right w:val="none" w:sz="0" w:space="0" w:color="auto"/>
          </w:divBdr>
        </w:div>
      </w:divsChild>
    </w:div>
    <w:div w:id="1380782428">
      <w:bodyDiv w:val="1"/>
      <w:marLeft w:val="0"/>
      <w:marRight w:val="0"/>
      <w:marTop w:val="0"/>
      <w:marBottom w:val="0"/>
      <w:divBdr>
        <w:top w:val="none" w:sz="0" w:space="0" w:color="auto"/>
        <w:left w:val="none" w:sz="0" w:space="0" w:color="auto"/>
        <w:bottom w:val="none" w:sz="0" w:space="0" w:color="auto"/>
        <w:right w:val="none" w:sz="0" w:space="0" w:color="auto"/>
      </w:divBdr>
      <w:divsChild>
        <w:div w:id="1073433711">
          <w:marLeft w:val="0"/>
          <w:marRight w:val="0"/>
          <w:marTop w:val="30"/>
          <w:marBottom w:val="0"/>
          <w:divBdr>
            <w:top w:val="none" w:sz="0" w:space="0" w:color="auto"/>
            <w:left w:val="none" w:sz="0" w:space="0" w:color="auto"/>
            <w:bottom w:val="none" w:sz="0" w:space="0" w:color="auto"/>
            <w:right w:val="none" w:sz="0" w:space="0" w:color="auto"/>
          </w:divBdr>
        </w:div>
      </w:divsChild>
    </w:div>
    <w:div w:id="1423140735">
      <w:bodyDiv w:val="1"/>
      <w:marLeft w:val="0"/>
      <w:marRight w:val="0"/>
      <w:marTop w:val="0"/>
      <w:marBottom w:val="0"/>
      <w:divBdr>
        <w:top w:val="none" w:sz="0" w:space="0" w:color="auto"/>
        <w:left w:val="none" w:sz="0" w:space="0" w:color="auto"/>
        <w:bottom w:val="none" w:sz="0" w:space="0" w:color="auto"/>
        <w:right w:val="none" w:sz="0" w:space="0" w:color="auto"/>
      </w:divBdr>
      <w:divsChild>
        <w:div w:id="1972707132">
          <w:marLeft w:val="0"/>
          <w:marRight w:val="0"/>
          <w:marTop w:val="30"/>
          <w:marBottom w:val="0"/>
          <w:divBdr>
            <w:top w:val="none" w:sz="0" w:space="0" w:color="auto"/>
            <w:left w:val="none" w:sz="0" w:space="0" w:color="auto"/>
            <w:bottom w:val="none" w:sz="0" w:space="0" w:color="auto"/>
            <w:right w:val="none" w:sz="0" w:space="0" w:color="auto"/>
          </w:divBdr>
        </w:div>
      </w:divsChild>
    </w:div>
    <w:div w:id="1433626700">
      <w:bodyDiv w:val="1"/>
      <w:marLeft w:val="0"/>
      <w:marRight w:val="0"/>
      <w:marTop w:val="0"/>
      <w:marBottom w:val="0"/>
      <w:divBdr>
        <w:top w:val="none" w:sz="0" w:space="0" w:color="auto"/>
        <w:left w:val="none" w:sz="0" w:space="0" w:color="auto"/>
        <w:bottom w:val="none" w:sz="0" w:space="0" w:color="auto"/>
        <w:right w:val="none" w:sz="0" w:space="0" w:color="auto"/>
      </w:divBdr>
      <w:divsChild>
        <w:div w:id="536357987">
          <w:marLeft w:val="0"/>
          <w:marRight w:val="0"/>
          <w:marTop w:val="30"/>
          <w:marBottom w:val="0"/>
          <w:divBdr>
            <w:top w:val="none" w:sz="0" w:space="0" w:color="auto"/>
            <w:left w:val="none" w:sz="0" w:space="0" w:color="auto"/>
            <w:bottom w:val="none" w:sz="0" w:space="0" w:color="auto"/>
            <w:right w:val="none" w:sz="0" w:space="0" w:color="auto"/>
          </w:divBdr>
        </w:div>
      </w:divsChild>
    </w:div>
    <w:div w:id="1438139780">
      <w:bodyDiv w:val="1"/>
      <w:marLeft w:val="0"/>
      <w:marRight w:val="0"/>
      <w:marTop w:val="0"/>
      <w:marBottom w:val="0"/>
      <w:divBdr>
        <w:top w:val="none" w:sz="0" w:space="0" w:color="auto"/>
        <w:left w:val="none" w:sz="0" w:space="0" w:color="auto"/>
        <w:bottom w:val="none" w:sz="0" w:space="0" w:color="auto"/>
        <w:right w:val="none" w:sz="0" w:space="0" w:color="auto"/>
      </w:divBdr>
      <w:divsChild>
        <w:div w:id="1163156272">
          <w:marLeft w:val="0"/>
          <w:marRight w:val="0"/>
          <w:marTop w:val="30"/>
          <w:marBottom w:val="0"/>
          <w:divBdr>
            <w:top w:val="none" w:sz="0" w:space="0" w:color="auto"/>
            <w:left w:val="none" w:sz="0" w:space="0" w:color="auto"/>
            <w:bottom w:val="none" w:sz="0" w:space="0" w:color="auto"/>
            <w:right w:val="none" w:sz="0" w:space="0" w:color="auto"/>
          </w:divBdr>
        </w:div>
      </w:divsChild>
    </w:div>
    <w:div w:id="1451776905">
      <w:bodyDiv w:val="1"/>
      <w:marLeft w:val="0"/>
      <w:marRight w:val="0"/>
      <w:marTop w:val="0"/>
      <w:marBottom w:val="0"/>
      <w:divBdr>
        <w:top w:val="none" w:sz="0" w:space="0" w:color="auto"/>
        <w:left w:val="none" w:sz="0" w:space="0" w:color="auto"/>
        <w:bottom w:val="none" w:sz="0" w:space="0" w:color="auto"/>
        <w:right w:val="none" w:sz="0" w:space="0" w:color="auto"/>
      </w:divBdr>
      <w:divsChild>
        <w:div w:id="1603805882">
          <w:marLeft w:val="0"/>
          <w:marRight w:val="0"/>
          <w:marTop w:val="30"/>
          <w:marBottom w:val="0"/>
          <w:divBdr>
            <w:top w:val="none" w:sz="0" w:space="0" w:color="auto"/>
            <w:left w:val="none" w:sz="0" w:space="0" w:color="auto"/>
            <w:bottom w:val="none" w:sz="0" w:space="0" w:color="auto"/>
            <w:right w:val="none" w:sz="0" w:space="0" w:color="auto"/>
          </w:divBdr>
        </w:div>
      </w:divsChild>
    </w:div>
    <w:div w:id="1451819250">
      <w:bodyDiv w:val="1"/>
      <w:marLeft w:val="0"/>
      <w:marRight w:val="0"/>
      <w:marTop w:val="0"/>
      <w:marBottom w:val="0"/>
      <w:divBdr>
        <w:top w:val="none" w:sz="0" w:space="0" w:color="auto"/>
        <w:left w:val="none" w:sz="0" w:space="0" w:color="auto"/>
        <w:bottom w:val="none" w:sz="0" w:space="0" w:color="auto"/>
        <w:right w:val="none" w:sz="0" w:space="0" w:color="auto"/>
      </w:divBdr>
      <w:divsChild>
        <w:div w:id="1122575351">
          <w:marLeft w:val="0"/>
          <w:marRight w:val="0"/>
          <w:marTop w:val="30"/>
          <w:marBottom w:val="0"/>
          <w:divBdr>
            <w:top w:val="none" w:sz="0" w:space="0" w:color="auto"/>
            <w:left w:val="none" w:sz="0" w:space="0" w:color="auto"/>
            <w:bottom w:val="none" w:sz="0" w:space="0" w:color="auto"/>
            <w:right w:val="none" w:sz="0" w:space="0" w:color="auto"/>
          </w:divBdr>
        </w:div>
      </w:divsChild>
    </w:div>
    <w:div w:id="1481582970">
      <w:bodyDiv w:val="1"/>
      <w:marLeft w:val="0"/>
      <w:marRight w:val="0"/>
      <w:marTop w:val="0"/>
      <w:marBottom w:val="0"/>
      <w:divBdr>
        <w:top w:val="none" w:sz="0" w:space="0" w:color="auto"/>
        <w:left w:val="none" w:sz="0" w:space="0" w:color="auto"/>
        <w:bottom w:val="none" w:sz="0" w:space="0" w:color="auto"/>
        <w:right w:val="none" w:sz="0" w:space="0" w:color="auto"/>
      </w:divBdr>
      <w:divsChild>
        <w:div w:id="2032799874">
          <w:marLeft w:val="0"/>
          <w:marRight w:val="0"/>
          <w:marTop w:val="30"/>
          <w:marBottom w:val="0"/>
          <w:divBdr>
            <w:top w:val="none" w:sz="0" w:space="0" w:color="auto"/>
            <w:left w:val="none" w:sz="0" w:space="0" w:color="auto"/>
            <w:bottom w:val="none" w:sz="0" w:space="0" w:color="auto"/>
            <w:right w:val="none" w:sz="0" w:space="0" w:color="auto"/>
          </w:divBdr>
        </w:div>
      </w:divsChild>
    </w:div>
    <w:div w:id="1490247463">
      <w:bodyDiv w:val="1"/>
      <w:marLeft w:val="0"/>
      <w:marRight w:val="0"/>
      <w:marTop w:val="0"/>
      <w:marBottom w:val="0"/>
      <w:divBdr>
        <w:top w:val="none" w:sz="0" w:space="0" w:color="auto"/>
        <w:left w:val="none" w:sz="0" w:space="0" w:color="auto"/>
        <w:bottom w:val="none" w:sz="0" w:space="0" w:color="auto"/>
        <w:right w:val="none" w:sz="0" w:space="0" w:color="auto"/>
      </w:divBdr>
      <w:divsChild>
        <w:div w:id="1850564216">
          <w:marLeft w:val="0"/>
          <w:marRight w:val="0"/>
          <w:marTop w:val="30"/>
          <w:marBottom w:val="0"/>
          <w:divBdr>
            <w:top w:val="none" w:sz="0" w:space="0" w:color="auto"/>
            <w:left w:val="none" w:sz="0" w:space="0" w:color="auto"/>
            <w:bottom w:val="none" w:sz="0" w:space="0" w:color="auto"/>
            <w:right w:val="none" w:sz="0" w:space="0" w:color="auto"/>
          </w:divBdr>
        </w:div>
      </w:divsChild>
    </w:div>
    <w:div w:id="1500999225">
      <w:bodyDiv w:val="1"/>
      <w:marLeft w:val="0"/>
      <w:marRight w:val="0"/>
      <w:marTop w:val="0"/>
      <w:marBottom w:val="0"/>
      <w:divBdr>
        <w:top w:val="none" w:sz="0" w:space="0" w:color="auto"/>
        <w:left w:val="none" w:sz="0" w:space="0" w:color="auto"/>
        <w:bottom w:val="none" w:sz="0" w:space="0" w:color="auto"/>
        <w:right w:val="none" w:sz="0" w:space="0" w:color="auto"/>
      </w:divBdr>
      <w:divsChild>
        <w:div w:id="1967815411">
          <w:marLeft w:val="0"/>
          <w:marRight w:val="0"/>
          <w:marTop w:val="30"/>
          <w:marBottom w:val="0"/>
          <w:divBdr>
            <w:top w:val="none" w:sz="0" w:space="0" w:color="auto"/>
            <w:left w:val="none" w:sz="0" w:space="0" w:color="auto"/>
            <w:bottom w:val="none" w:sz="0" w:space="0" w:color="auto"/>
            <w:right w:val="none" w:sz="0" w:space="0" w:color="auto"/>
          </w:divBdr>
        </w:div>
      </w:divsChild>
    </w:div>
    <w:div w:id="1508515710">
      <w:bodyDiv w:val="1"/>
      <w:marLeft w:val="0"/>
      <w:marRight w:val="0"/>
      <w:marTop w:val="0"/>
      <w:marBottom w:val="0"/>
      <w:divBdr>
        <w:top w:val="none" w:sz="0" w:space="0" w:color="auto"/>
        <w:left w:val="none" w:sz="0" w:space="0" w:color="auto"/>
        <w:bottom w:val="none" w:sz="0" w:space="0" w:color="auto"/>
        <w:right w:val="none" w:sz="0" w:space="0" w:color="auto"/>
      </w:divBdr>
      <w:divsChild>
        <w:div w:id="1551040998">
          <w:marLeft w:val="0"/>
          <w:marRight w:val="0"/>
          <w:marTop w:val="30"/>
          <w:marBottom w:val="0"/>
          <w:divBdr>
            <w:top w:val="none" w:sz="0" w:space="0" w:color="auto"/>
            <w:left w:val="none" w:sz="0" w:space="0" w:color="auto"/>
            <w:bottom w:val="none" w:sz="0" w:space="0" w:color="auto"/>
            <w:right w:val="none" w:sz="0" w:space="0" w:color="auto"/>
          </w:divBdr>
        </w:div>
      </w:divsChild>
    </w:div>
    <w:div w:id="1513493734">
      <w:bodyDiv w:val="1"/>
      <w:marLeft w:val="0"/>
      <w:marRight w:val="0"/>
      <w:marTop w:val="0"/>
      <w:marBottom w:val="0"/>
      <w:divBdr>
        <w:top w:val="none" w:sz="0" w:space="0" w:color="auto"/>
        <w:left w:val="none" w:sz="0" w:space="0" w:color="auto"/>
        <w:bottom w:val="none" w:sz="0" w:space="0" w:color="auto"/>
        <w:right w:val="none" w:sz="0" w:space="0" w:color="auto"/>
      </w:divBdr>
      <w:divsChild>
        <w:div w:id="1689285709">
          <w:marLeft w:val="0"/>
          <w:marRight w:val="0"/>
          <w:marTop w:val="30"/>
          <w:marBottom w:val="0"/>
          <w:divBdr>
            <w:top w:val="none" w:sz="0" w:space="0" w:color="auto"/>
            <w:left w:val="none" w:sz="0" w:space="0" w:color="auto"/>
            <w:bottom w:val="none" w:sz="0" w:space="0" w:color="auto"/>
            <w:right w:val="none" w:sz="0" w:space="0" w:color="auto"/>
          </w:divBdr>
        </w:div>
      </w:divsChild>
    </w:div>
    <w:div w:id="1520195270">
      <w:bodyDiv w:val="1"/>
      <w:marLeft w:val="0"/>
      <w:marRight w:val="0"/>
      <w:marTop w:val="0"/>
      <w:marBottom w:val="0"/>
      <w:divBdr>
        <w:top w:val="none" w:sz="0" w:space="0" w:color="auto"/>
        <w:left w:val="none" w:sz="0" w:space="0" w:color="auto"/>
        <w:bottom w:val="none" w:sz="0" w:space="0" w:color="auto"/>
        <w:right w:val="none" w:sz="0" w:space="0" w:color="auto"/>
      </w:divBdr>
      <w:divsChild>
        <w:div w:id="108282493">
          <w:marLeft w:val="0"/>
          <w:marRight w:val="0"/>
          <w:marTop w:val="30"/>
          <w:marBottom w:val="0"/>
          <w:divBdr>
            <w:top w:val="none" w:sz="0" w:space="0" w:color="auto"/>
            <w:left w:val="none" w:sz="0" w:space="0" w:color="auto"/>
            <w:bottom w:val="none" w:sz="0" w:space="0" w:color="auto"/>
            <w:right w:val="none" w:sz="0" w:space="0" w:color="auto"/>
          </w:divBdr>
        </w:div>
      </w:divsChild>
    </w:div>
    <w:div w:id="1524519745">
      <w:bodyDiv w:val="1"/>
      <w:marLeft w:val="0"/>
      <w:marRight w:val="0"/>
      <w:marTop w:val="0"/>
      <w:marBottom w:val="0"/>
      <w:divBdr>
        <w:top w:val="none" w:sz="0" w:space="0" w:color="auto"/>
        <w:left w:val="none" w:sz="0" w:space="0" w:color="auto"/>
        <w:bottom w:val="none" w:sz="0" w:space="0" w:color="auto"/>
        <w:right w:val="none" w:sz="0" w:space="0" w:color="auto"/>
      </w:divBdr>
      <w:divsChild>
        <w:div w:id="956253588">
          <w:marLeft w:val="0"/>
          <w:marRight w:val="0"/>
          <w:marTop w:val="30"/>
          <w:marBottom w:val="0"/>
          <w:divBdr>
            <w:top w:val="none" w:sz="0" w:space="0" w:color="auto"/>
            <w:left w:val="none" w:sz="0" w:space="0" w:color="auto"/>
            <w:bottom w:val="none" w:sz="0" w:space="0" w:color="auto"/>
            <w:right w:val="none" w:sz="0" w:space="0" w:color="auto"/>
          </w:divBdr>
        </w:div>
      </w:divsChild>
    </w:div>
    <w:div w:id="1567299349">
      <w:bodyDiv w:val="1"/>
      <w:marLeft w:val="0"/>
      <w:marRight w:val="0"/>
      <w:marTop w:val="0"/>
      <w:marBottom w:val="0"/>
      <w:divBdr>
        <w:top w:val="none" w:sz="0" w:space="0" w:color="auto"/>
        <w:left w:val="none" w:sz="0" w:space="0" w:color="auto"/>
        <w:bottom w:val="none" w:sz="0" w:space="0" w:color="auto"/>
        <w:right w:val="none" w:sz="0" w:space="0" w:color="auto"/>
      </w:divBdr>
      <w:divsChild>
        <w:div w:id="2021854061">
          <w:marLeft w:val="0"/>
          <w:marRight w:val="0"/>
          <w:marTop w:val="30"/>
          <w:marBottom w:val="0"/>
          <w:divBdr>
            <w:top w:val="none" w:sz="0" w:space="0" w:color="auto"/>
            <w:left w:val="none" w:sz="0" w:space="0" w:color="auto"/>
            <w:bottom w:val="none" w:sz="0" w:space="0" w:color="auto"/>
            <w:right w:val="none" w:sz="0" w:space="0" w:color="auto"/>
          </w:divBdr>
        </w:div>
      </w:divsChild>
    </w:div>
    <w:div w:id="1567455379">
      <w:bodyDiv w:val="1"/>
      <w:marLeft w:val="0"/>
      <w:marRight w:val="0"/>
      <w:marTop w:val="0"/>
      <w:marBottom w:val="0"/>
      <w:divBdr>
        <w:top w:val="none" w:sz="0" w:space="0" w:color="auto"/>
        <w:left w:val="none" w:sz="0" w:space="0" w:color="auto"/>
        <w:bottom w:val="none" w:sz="0" w:space="0" w:color="auto"/>
        <w:right w:val="none" w:sz="0" w:space="0" w:color="auto"/>
      </w:divBdr>
      <w:divsChild>
        <w:div w:id="656540955">
          <w:marLeft w:val="0"/>
          <w:marRight w:val="0"/>
          <w:marTop w:val="30"/>
          <w:marBottom w:val="0"/>
          <w:divBdr>
            <w:top w:val="none" w:sz="0" w:space="0" w:color="auto"/>
            <w:left w:val="none" w:sz="0" w:space="0" w:color="auto"/>
            <w:bottom w:val="none" w:sz="0" w:space="0" w:color="auto"/>
            <w:right w:val="none" w:sz="0" w:space="0" w:color="auto"/>
          </w:divBdr>
        </w:div>
      </w:divsChild>
    </w:div>
    <w:div w:id="1586762704">
      <w:bodyDiv w:val="1"/>
      <w:marLeft w:val="0"/>
      <w:marRight w:val="0"/>
      <w:marTop w:val="0"/>
      <w:marBottom w:val="0"/>
      <w:divBdr>
        <w:top w:val="none" w:sz="0" w:space="0" w:color="auto"/>
        <w:left w:val="none" w:sz="0" w:space="0" w:color="auto"/>
        <w:bottom w:val="none" w:sz="0" w:space="0" w:color="auto"/>
        <w:right w:val="none" w:sz="0" w:space="0" w:color="auto"/>
      </w:divBdr>
      <w:divsChild>
        <w:div w:id="774641188">
          <w:marLeft w:val="0"/>
          <w:marRight w:val="0"/>
          <w:marTop w:val="30"/>
          <w:marBottom w:val="0"/>
          <w:divBdr>
            <w:top w:val="none" w:sz="0" w:space="0" w:color="auto"/>
            <w:left w:val="none" w:sz="0" w:space="0" w:color="auto"/>
            <w:bottom w:val="none" w:sz="0" w:space="0" w:color="auto"/>
            <w:right w:val="none" w:sz="0" w:space="0" w:color="auto"/>
          </w:divBdr>
        </w:div>
      </w:divsChild>
    </w:div>
    <w:div w:id="1590965469">
      <w:bodyDiv w:val="1"/>
      <w:marLeft w:val="0"/>
      <w:marRight w:val="0"/>
      <w:marTop w:val="0"/>
      <w:marBottom w:val="0"/>
      <w:divBdr>
        <w:top w:val="none" w:sz="0" w:space="0" w:color="auto"/>
        <w:left w:val="none" w:sz="0" w:space="0" w:color="auto"/>
        <w:bottom w:val="none" w:sz="0" w:space="0" w:color="auto"/>
        <w:right w:val="none" w:sz="0" w:space="0" w:color="auto"/>
      </w:divBdr>
      <w:divsChild>
        <w:div w:id="905797084">
          <w:marLeft w:val="0"/>
          <w:marRight w:val="0"/>
          <w:marTop w:val="30"/>
          <w:marBottom w:val="0"/>
          <w:divBdr>
            <w:top w:val="none" w:sz="0" w:space="0" w:color="auto"/>
            <w:left w:val="none" w:sz="0" w:space="0" w:color="auto"/>
            <w:bottom w:val="none" w:sz="0" w:space="0" w:color="auto"/>
            <w:right w:val="none" w:sz="0" w:space="0" w:color="auto"/>
          </w:divBdr>
        </w:div>
      </w:divsChild>
    </w:div>
    <w:div w:id="1619724344">
      <w:bodyDiv w:val="1"/>
      <w:marLeft w:val="0"/>
      <w:marRight w:val="0"/>
      <w:marTop w:val="0"/>
      <w:marBottom w:val="0"/>
      <w:divBdr>
        <w:top w:val="none" w:sz="0" w:space="0" w:color="auto"/>
        <w:left w:val="none" w:sz="0" w:space="0" w:color="auto"/>
        <w:bottom w:val="none" w:sz="0" w:space="0" w:color="auto"/>
        <w:right w:val="none" w:sz="0" w:space="0" w:color="auto"/>
      </w:divBdr>
      <w:divsChild>
        <w:div w:id="1616790445">
          <w:marLeft w:val="0"/>
          <w:marRight w:val="0"/>
          <w:marTop w:val="30"/>
          <w:marBottom w:val="0"/>
          <w:divBdr>
            <w:top w:val="none" w:sz="0" w:space="0" w:color="auto"/>
            <w:left w:val="none" w:sz="0" w:space="0" w:color="auto"/>
            <w:bottom w:val="none" w:sz="0" w:space="0" w:color="auto"/>
            <w:right w:val="none" w:sz="0" w:space="0" w:color="auto"/>
          </w:divBdr>
        </w:div>
      </w:divsChild>
    </w:div>
    <w:div w:id="1647318468">
      <w:bodyDiv w:val="1"/>
      <w:marLeft w:val="0"/>
      <w:marRight w:val="0"/>
      <w:marTop w:val="0"/>
      <w:marBottom w:val="0"/>
      <w:divBdr>
        <w:top w:val="none" w:sz="0" w:space="0" w:color="auto"/>
        <w:left w:val="none" w:sz="0" w:space="0" w:color="auto"/>
        <w:bottom w:val="none" w:sz="0" w:space="0" w:color="auto"/>
        <w:right w:val="none" w:sz="0" w:space="0" w:color="auto"/>
      </w:divBdr>
      <w:divsChild>
        <w:div w:id="529950306">
          <w:marLeft w:val="0"/>
          <w:marRight w:val="0"/>
          <w:marTop w:val="30"/>
          <w:marBottom w:val="0"/>
          <w:divBdr>
            <w:top w:val="none" w:sz="0" w:space="0" w:color="auto"/>
            <w:left w:val="none" w:sz="0" w:space="0" w:color="auto"/>
            <w:bottom w:val="none" w:sz="0" w:space="0" w:color="auto"/>
            <w:right w:val="none" w:sz="0" w:space="0" w:color="auto"/>
          </w:divBdr>
        </w:div>
      </w:divsChild>
    </w:div>
    <w:div w:id="1667711779">
      <w:bodyDiv w:val="1"/>
      <w:marLeft w:val="0"/>
      <w:marRight w:val="0"/>
      <w:marTop w:val="0"/>
      <w:marBottom w:val="0"/>
      <w:divBdr>
        <w:top w:val="none" w:sz="0" w:space="0" w:color="auto"/>
        <w:left w:val="none" w:sz="0" w:space="0" w:color="auto"/>
        <w:bottom w:val="none" w:sz="0" w:space="0" w:color="auto"/>
        <w:right w:val="none" w:sz="0" w:space="0" w:color="auto"/>
      </w:divBdr>
    </w:div>
    <w:div w:id="1719432197">
      <w:bodyDiv w:val="1"/>
      <w:marLeft w:val="0"/>
      <w:marRight w:val="0"/>
      <w:marTop w:val="0"/>
      <w:marBottom w:val="0"/>
      <w:divBdr>
        <w:top w:val="none" w:sz="0" w:space="0" w:color="auto"/>
        <w:left w:val="none" w:sz="0" w:space="0" w:color="auto"/>
        <w:bottom w:val="none" w:sz="0" w:space="0" w:color="auto"/>
        <w:right w:val="none" w:sz="0" w:space="0" w:color="auto"/>
      </w:divBdr>
      <w:divsChild>
        <w:div w:id="1355617761">
          <w:marLeft w:val="0"/>
          <w:marRight w:val="0"/>
          <w:marTop w:val="30"/>
          <w:marBottom w:val="0"/>
          <w:divBdr>
            <w:top w:val="none" w:sz="0" w:space="0" w:color="auto"/>
            <w:left w:val="none" w:sz="0" w:space="0" w:color="auto"/>
            <w:bottom w:val="none" w:sz="0" w:space="0" w:color="auto"/>
            <w:right w:val="none" w:sz="0" w:space="0" w:color="auto"/>
          </w:divBdr>
        </w:div>
      </w:divsChild>
    </w:div>
    <w:div w:id="1725058420">
      <w:bodyDiv w:val="1"/>
      <w:marLeft w:val="0"/>
      <w:marRight w:val="0"/>
      <w:marTop w:val="0"/>
      <w:marBottom w:val="0"/>
      <w:divBdr>
        <w:top w:val="none" w:sz="0" w:space="0" w:color="auto"/>
        <w:left w:val="none" w:sz="0" w:space="0" w:color="auto"/>
        <w:bottom w:val="none" w:sz="0" w:space="0" w:color="auto"/>
        <w:right w:val="none" w:sz="0" w:space="0" w:color="auto"/>
      </w:divBdr>
      <w:divsChild>
        <w:div w:id="1578705681">
          <w:marLeft w:val="0"/>
          <w:marRight w:val="0"/>
          <w:marTop w:val="30"/>
          <w:marBottom w:val="0"/>
          <w:divBdr>
            <w:top w:val="none" w:sz="0" w:space="0" w:color="auto"/>
            <w:left w:val="none" w:sz="0" w:space="0" w:color="auto"/>
            <w:bottom w:val="none" w:sz="0" w:space="0" w:color="auto"/>
            <w:right w:val="none" w:sz="0" w:space="0" w:color="auto"/>
          </w:divBdr>
        </w:div>
      </w:divsChild>
    </w:div>
    <w:div w:id="1729717257">
      <w:bodyDiv w:val="1"/>
      <w:marLeft w:val="0"/>
      <w:marRight w:val="0"/>
      <w:marTop w:val="0"/>
      <w:marBottom w:val="0"/>
      <w:divBdr>
        <w:top w:val="none" w:sz="0" w:space="0" w:color="auto"/>
        <w:left w:val="none" w:sz="0" w:space="0" w:color="auto"/>
        <w:bottom w:val="none" w:sz="0" w:space="0" w:color="auto"/>
        <w:right w:val="none" w:sz="0" w:space="0" w:color="auto"/>
      </w:divBdr>
      <w:divsChild>
        <w:div w:id="1438451378">
          <w:marLeft w:val="0"/>
          <w:marRight w:val="0"/>
          <w:marTop w:val="30"/>
          <w:marBottom w:val="0"/>
          <w:divBdr>
            <w:top w:val="none" w:sz="0" w:space="0" w:color="auto"/>
            <w:left w:val="none" w:sz="0" w:space="0" w:color="auto"/>
            <w:bottom w:val="none" w:sz="0" w:space="0" w:color="auto"/>
            <w:right w:val="none" w:sz="0" w:space="0" w:color="auto"/>
          </w:divBdr>
        </w:div>
      </w:divsChild>
    </w:div>
    <w:div w:id="1770850678">
      <w:bodyDiv w:val="1"/>
      <w:marLeft w:val="0"/>
      <w:marRight w:val="0"/>
      <w:marTop w:val="0"/>
      <w:marBottom w:val="0"/>
      <w:divBdr>
        <w:top w:val="none" w:sz="0" w:space="0" w:color="auto"/>
        <w:left w:val="none" w:sz="0" w:space="0" w:color="auto"/>
        <w:bottom w:val="none" w:sz="0" w:space="0" w:color="auto"/>
        <w:right w:val="none" w:sz="0" w:space="0" w:color="auto"/>
      </w:divBdr>
      <w:divsChild>
        <w:div w:id="1061172294">
          <w:marLeft w:val="0"/>
          <w:marRight w:val="0"/>
          <w:marTop w:val="30"/>
          <w:marBottom w:val="0"/>
          <w:divBdr>
            <w:top w:val="none" w:sz="0" w:space="0" w:color="auto"/>
            <w:left w:val="none" w:sz="0" w:space="0" w:color="auto"/>
            <w:bottom w:val="none" w:sz="0" w:space="0" w:color="auto"/>
            <w:right w:val="none" w:sz="0" w:space="0" w:color="auto"/>
          </w:divBdr>
        </w:div>
      </w:divsChild>
    </w:div>
    <w:div w:id="1790078874">
      <w:bodyDiv w:val="1"/>
      <w:marLeft w:val="0"/>
      <w:marRight w:val="0"/>
      <w:marTop w:val="0"/>
      <w:marBottom w:val="0"/>
      <w:divBdr>
        <w:top w:val="none" w:sz="0" w:space="0" w:color="auto"/>
        <w:left w:val="none" w:sz="0" w:space="0" w:color="auto"/>
        <w:bottom w:val="none" w:sz="0" w:space="0" w:color="auto"/>
        <w:right w:val="none" w:sz="0" w:space="0" w:color="auto"/>
      </w:divBdr>
      <w:divsChild>
        <w:div w:id="1077480755">
          <w:marLeft w:val="0"/>
          <w:marRight w:val="0"/>
          <w:marTop w:val="30"/>
          <w:marBottom w:val="0"/>
          <w:divBdr>
            <w:top w:val="none" w:sz="0" w:space="0" w:color="auto"/>
            <w:left w:val="none" w:sz="0" w:space="0" w:color="auto"/>
            <w:bottom w:val="none" w:sz="0" w:space="0" w:color="auto"/>
            <w:right w:val="none" w:sz="0" w:space="0" w:color="auto"/>
          </w:divBdr>
        </w:div>
      </w:divsChild>
    </w:div>
    <w:div w:id="1803226172">
      <w:bodyDiv w:val="1"/>
      <w:marLeft w:val="0"/>
      <w:marRight w:val="0"/>
      <w:marTop w:val="0"/>
      <w:marBottom w:val="0"/>
      <w:divBdr>
        <w:top w:val="none" w:sz="0" w:space="0" w:color="auto"/>
        <w:left w:val="none" w:sz="0" w:space="0" w:color="auto"/>
        <w:bottom w:val="none" w:sz="0" w:space="0" w:color="auto"/>
        <w:right w:val="none" w:sz="0" w:space="0" w:color="auto"/>
      </w:divBdr>
      <w:divsChild>
        <w:div w:id="1440875406">
          <w:marLeft w:val="0"/>
          <w:marRight w:val="0"/>
          <w:marTop w:val="30"/>
          <w:marBottom w:val="0"/>
          <w:divBdr>
            <w:top w:val="none" w:sz="0" w:space="0" w:color="auto"/>
            <w:left w:val="none" w:sz="0" w:space="0" w:color="auto"/>
            <w:bottom w:val="none" w:sz="0" w:space="0" w:color="auto"/>
            <w:right w:val="none" w:sz="0" w:space="0" w:color="auto"/>
          </w:divBdr>
        </w:div>
      </w:divsChild>
    </w:div>
    <w:div w:id="1817334879">
      <w:bodyDiv w:val="1"/>
      <w:marLeft w:val="0"/>
      <w:marRight w:val="0"/>
      <w:marTop w:val="0"/>
      <w:marBottom w:val="0"/>
      <w:divBdr>
        <w:top w:val="none" w:sz="0" w:space="0" w:color="auto"/>
        <w:left w:val="none" w:sz="0" w:space="0" w:color="auto"/>
        <w:bottom w:val="none" w:sz="0" w:space="0" w:color="auto"/>
        <w:right w:val="none" w:sz="0" w:space="0" w:color="auto"/>
      </w:divBdr>
      <w:divsChild>
        <w:div w:id="229460840">
          <w:marLeft w:val="0"/>
          <w:marRight w:val="0"/>
          <w:marTop w:val="30"/>
          <w:marBottom w:val="0"/>
          <w:divBdr>
            <w:top w:val="none" w:sz="0" w:space="0" w:color="auto"/>
            <w:left w:val="none" w:sz="0" w:space="0" w:color="auto"/>
            <w:bottom w:val="none" w:sz="0" w:space="0" w:color="auto"/>
            <w:right w:val="none" w:sz="0" w:space="0" w:color="auto"/>
          </w:divBdr>
        </w:div>
      </w:divsChild>
    </w:div>
    <w:div w:id="1818767128">
      <w:bodyDiv w:val="1"/>
      <w:marLeft w:val="0"/>
      <w:marRight w:val="0"/>
      <w:marTop w:val="0"/>
      <w:marBottom w:val="0"/>
      <w:divBdr>
        <w:top w:val="none" w:sz="0" w:space="0" w:color="auto"/>
        <w:left w:val="none" w:sz="0" w:space="0" w:color="auto"/>
        <w:bottom w:val="none" w:sz="0" w:space="0" w:color="auto"/>
        <w:right w:val="none" w:sz="0" w:space="0" w:color="auto"/>
      </w:divBdr>
      <w:divsChild>
        <w:div w:id="2023432614">
          <w:marLeft w:val="0"/>
          <w:marRight w:val="0"/>
          <w:marTop w:val="30"/>
          <w:marBottom w:val="0"/>
          <w:divBdr>
            <w:top w:val="none" w:sz="0" w:space="0" w:color="auto"/>
            <w:left w:val="none" w:sz="0" w:space="0" w:color="auto"/>
            <w:bottom w:val="none" w:sz="0" w:space="0" w:color="auto"/>
            <w:right w:val="none" w:sz="0" w:space="0" w:color="auto"/>
          </w:divBdr>
        </w:div>
      </w:divsChild>
    </w:div>
    <w:div w:id="1822696800">
      <w:bodyDiv w:val="1"/>
      <w:marLeft w:val="0"/>
      <w:marRight w:val="0"/>
      <w:marTop w:val="0"/>
      <w:marBottom w:val="0"/>
      <w:divBdr>
        <w:top w:val="none" w:sz="0" w:space="0" w:color="auto"/>
        <w:left w:val="none" w:sz="0" w:space="0" w:color="auto"/>
        <w:bottom w:val="none" w:sz="0" w:space="0" w:color="auto"/>
        <w:right w:val="none" w:sz="0" w:space="0" w:color="auto"/>
      </w:divBdr>
      <w:divsChild>
        <w:div w:id="1725640673">
          <w:marLeft w:val="0"/>
          <w:marRight w:val="0"/>
          <w:marTop w:val="30"/>
          <w:marBottom w:val="0"/>
          <w:divBdr>
            <w:top w:val="none" w:sz="0" w:space="0" w:color="auto"/>
            <w:left w:val="none" w:sz="0" w:space="0" w:color="auto"/>
            <w:bottom w:val="none" w:sz="0" w:space="0" w:color="auto"/>
            <w:right w:val="none" w:sz="0" w:space="0" w:color="auto"/>
          </w:divBdr>
        </w:div>
      </w:divsChild>
    </w:div>
    <w:div w:id="1835101610">
      <w:bodyDiv w:val="1"/>
      <w:marLeft w:val="0"/>
      <w:marRight w:val="0"/>
      <w:marTop w:val="0"/>
      <w:marBottom w:val="0"/>
      <w:divBdr>
        <w:top w:val="none" w:sz="0" w:space="0" w:color="auto"/>
        <w:left w:val="none" w:sz="0" w:space="0" w:color="auto"/>
        <w:bottom w:val="none" w:sz="0" w:space="0" w:color="auto"/>
        <w:right w:val="none" w:sz="0" w:space="0" w:color="auto"/>
      </w:divBdr>
      <w:divsChild>
        <w:div w:id="705985070">
          <w:marLeft w:val="0"/>
          <w:marRight w:val="0"/>
          <w:marTop w:val="30"/>
          <w:marBottom w:val="0"/>
          <w:divBdr>
            <w:top w:val="none" w:sz="0" w:space="0" w:color="auto"/>
            <w:left w:val="none" w:sz="0" w:space="0" w:color="auto"/>
            <w:bottom w:val="none" w:sz="0" w:space="0" w:color="auto"/>
            <w:right w:val="none" w:sz="0" w:space="0" w:color="auto"/>
          </w:divBdr>
        </w:div>
      </w:divsChild>
    </w:div>
    <w:div w:id="1839494765">
      <w:bodyDiv w:val="1"/>
      <w:marLeft w:val="0"/>
      <w:marRight w:val="0"/>
      <w:marTop w:val="0"/>
      <w:marBottom w:val="0"/>
      <w:divBdr>
        <w:top w:val="none" w:sz="0" w:space="0" w:color="auto"/>
        <w:left w:val="none" w:sz="0" w:space="0" w:color="auto"/>
        <w:bottom w:val="none" w:sz="0" w:space="0" w:color="auto"/>
        <w:right w:val="none" w:sz="0" w:space="0" w:color="auto"/>
      </w:divBdr>
      <w:divsChild>
        <w:div w:id="779568372">
          <w:marLeft w:val="0"/>
          <w:marRight w:val="0"/>
          <w:marTop w:val="30"/>
          <w:marBottom w:val="0"/>
          <w:divBdr>
            <w:top w:val="none" w:sz="0" w:space="0" w:color="auto"/>
            <w:left w:val="none" w:sz="0" w:space="0" w:color="auto"/>
            <w:bottom w:val="none" w:sz="0" w:space="0" w:color="auto"/>
            <w:right w:val="none" w:sz="0" w:space="0" w:color="auto"/>
          </w:divBdr>
        </w:div>
      </w:divsChild>
    </w:div>
    <w:div w:id="1849173290">
      <w:bodyDiv w:val="1"/>
      <w:marLeft w:val="0"/>
      <w:marRight w:val="0"/>
      <w:marTop w:val="0"/>
      <w:marBottom w:val="0"/>
      <w:divBdr>
        <w:top w:val="none" w:sz="0" w:space="0" w:color="auto"/>
        <w:left w:val="none" w:sz="0" w:space="0" w:color="auto"/>
        <w:bottom w:val="none" w:sz="0" w:space="0" w:color="auto"/>
        <w:right w:val="none" w:sz="0" w:space="0" w:color="auto"/>
      </w:divBdr>
      <w:divsChild>
        <w:div w:id="1954750105">
          <w:marLeft w:val="0"/>
          <w:marRight w:val="0"/>
          <w:marTop w:val="30"/>
          <w:marBottom w:val="0"/>
          <w:divBdr>
            <w:top w:val="none" w:sz="0" w:space="0" w:color="auto"/>
            <w:left w:val="none" w:sz="0" w:space="0" w:color="auto"/>
            <w:bottom w:val="none" w:sz="0" w:space="0" w:color="auto"/>
            <w:right w:val="none" w:sz="0" w:space="0" w:color="auto"/>
          </w:divBdr>
        </w:div>
      </w:divsChild>
    </w:div>
    <w:div w:id="1871994328">
      <w:bodyDiv w:val="1"/>
      <w:marLeft w:val="0"/>
      <w:marRight w:val="0"/>
      <w:marTop w:val="0"/>
      <w:marBottom w:val="0"/>
      <w:divBdr>
        <w:top w:val="none" w:sz="0" w:space="0" w:color="auto"/>
        <w:left w:val="none" w:sz="0" w:space="0" w:color="auto"/>
        <w:bottom w:val="none" w:sz="0" w:space="0" w:color="auto"/>
        <w:right w:val="none" w:sz="0" w:space="0" w:color="auto"/>
      </w:divBdr>
      <w:divsChild>
        <w:div w:id="1970087541">
          <w:marLeft w:val="0"/>
          <w:marRight w:val="0"/>
          <w:marTop w:val="30"/>
          <w:marBottom w:val="0"/>
          <w:divBdr>
            <w:top w:val="none" w:sz="0" w:space="0" w:color="auto"/>
            <w:left w:val="none" w:sz="0" w:space="0" w:color="auto"/>
            <w:bottom w:val="none" w:sz="0" w:space="0" w:color="auto"/>
            <w:right w:val="none" w:sz="0" w:space="0" w:color="auto"/>
          </w:divBdr>
        </w:div>
      </w:divsChild>
    </w:div>
    <w:div w:id="1920671870">
      <w:bodyDiv w:val="1"/>
      <w:marLeft w:val="0"/>
      <w:marRight w:val="0"/>
      <w:marTop w:val="0"/>
      <w:marBottom w:val="0"/>
      <w:divBdr>
        <w:top w:val="none" w:sz="0" w:space="0" w:color="auto"/>
        <w:left w:val="none" w:sz="0" w:space="0" w:color="auto"/>
        <w:bottom w:val="none" w:sz="0" w:space="0" w:color="auto"/>
        <w:right w:val="none" w:sz="0" w:space="0" w:color="auto"/>
      </w:divBdr>
      <w:divsChild>
        <w:div w:id="1908371196">
          <w:marLeft w:val="0"/>
          <w:marRight w:val="0"/>
          <w:marTop w:val="30"/>
          <w:marBottom w:val="0"/>
          <w:divBdr>
            <w:top w:val="none" w:sz="0" w:space="0" w:color="auto"/>
            <w:left w:val="none" w:sz="0" w:space="0" w:color="auto"/>
            <w:bottom w:val="none" w:sz="0" w:space="0" w:color="auto"/>
            <w:right w:val="none" w:sz="0" w:space="0" w:color="auto"/>
          </w:divBdr>
        </w:div>
      </w:divsChild>
    </w:div>
    <w:div w:id="1980839784">
      <w:bodyDiv w:val="1"/>
      <w:marLeft w:val="0"/>
      <w:marRight w:val="0"/>
      <w:marTop w:val="0"/>
      <w:marBottom w:val="0"/>
      <w:divBdr>
        <w:top w:val="none" w:sz="0" w:space="0" w:color="auto"/>
        <w:left w:val="none" w:sz="0" w:space="0" w:color="auto"/>
        <w:bottom w:val="none" w:sz="0" w:space="0" w:color="auto"/>
        <w:right w:val="none" w:sz="0" w:space="0" w:color="auto"/>
      </w:divBdr>
    </w:div>
    <w:div w:id="1985814237">
      <w:bodyDiv w:val="1"/>
      <w:marLeft w:val="0"/>
      <w:marRight w:val="0"/>
      <w:marTop w:val="0"/>
      <w:marBottom w:val="0"/>
      <w:divBdr>
        <w:top w:val="none" w:sz="0" w:space="0" w:color="auto"/>
        <w:left w:val="none" w:sz="0" w:space="0" w:color="auto"/>
        <w:bottom w:val="none" w:sz="0" w:space="0" w:color="auto"/>
        <w:right w:val="none" w:sz="0" w:space="0" w:color="auto"/>
      </w:divBdr>
      <w:divsChild>
        <w:div w:id="1095050129">
          <w:marLeft w:val="0"/>
          <w:marRight w:val="0"/>
          <w:marTop w:val="30"/>
          <w:marBottom w:val="0"/>
          <w:divBdr>
            <w:top w:val="none" w:sz="0" w:space="0" w:color="auto"/>
            <w:left w:val="none" w:sz="0" w:space="0" w:color="auto"/>
            <w:bottom w:val="none" w:sz="0" w:space="0" w:color="auto"/>
            <w:right w:val="none" w:sz="0" w:space="0" w:color="auto"/>
          </w:divBdr>
        </w:div>
      </w:divsChild>
    </w:div>
    <w:div w:id="2015106152">
      <w:bodyDiv w:val="1"/>
      <w:marLeft w:val="0"/>
      <w:marRight w:val="0"/>
      <w:marTop w:val="0"/>
      <w:marBottom w:val="0"/>
      <w:divBdr>
        <w:top w:val="none" w:sz="0" w:space="0" w:color="auto"/>
        <w:left w:val="none" w:sz="0" w:space="0" w:color="auto"/>
        <w:bottom w:val="none" w:sz="0" w:space="0" w:color="auto"/>
        <w:right w:val="none" w:sz="0" w:space="0" w:color="auto"/>
      </w:divBdr>
      <w:divsChild>
        <w:div w:id="1576672114">
          <w:marLeft w:val="0"/>
          <w:marRight w:val="0"/>
          <w:marTop w:val="3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footer" Target="footer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raspberrypi.org/help/what-%20is-a-raspberry-pi/" TargetMode="External"/><Relationship Id="rId68" Type="http://schemas.openxmlformats.org/officeDocument/2006/relationships/hyperlink" Target="http://www.fotoslama.cz/cs/fotografie-prukazov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hyperlink" Target="http://otazkyzmediciny.sweb.cz/HTML/Biologie/B01.htm" TargetMode="External"/><Relationship Id="rId66" Type="http://schemas.openxmlformats.org/officeDocument/2006/relationships/hyperlink" Target="https://opencv-python-tutroals.readthedocs.io/en/latest/py_tutorials/py_objdetect/py_face_detection/py_face_detection.html"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zeleny-zakal.cz/anatomie-oka" TargetMode="External"/><Relationship Id="rId61" Type="http://schemas.openxmlformats.org/officeDocument/2006/relationships/hyperlink" Target="https://www.tobiipro.com/learn-and-support/learn/eye-tracking-essentials/what-is-dark-and-bright-pupil-tracking/" TargetMode="External"/><Relationship Id="rId10" Type="http://schemas.openxmlformats.org/officeDocument/2006/relationships/hyperlink" Target="file:///C:\Users\notebook\Documents\Diplomka\Diplomka16.docx" TargetMode="Externa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hdl.handle.net/11012/1160" TargetMode="External"/><Relationship Id="rId65" Type="http://schemas.openxmlformats.org/officeDocument/2006/relationships/hyperlink" Target="https://towardsdatascience.com/histogram-equalization-5d1013626e64" TargetMode="External"/><Relationship Id="rId4" Type="http://schemas.openxmlformats.org/officeDocument/2006/relationships/settings" Target="settings.xml"/><Relationship Id="rId9" Type="http://schemas.openxmlformats.org/officeDocument/2006/relationships/hyperlink" Target="https://www.vutbr.cz/studenti/zav-prace/detail/122614" TargetMode="External"/><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lidske-smysly.wbs.cz/Zrak.html" TargetMode="External"/><Relationship Id="rId64" Type="http://schemas.openxmlformats.org/officeDocument/2006/relationships/hyperlink" Target="https://www.waveshare.com/rpi-camera-h.htm" TargetMode="External"/><Relationship Id="rId69" Type="http://schemas.openxmlformats.org/officeDocument/2006/relationships/hyperlink" Target="https://www.learnopencv.com/blob-detection-using-opencv-python-c/"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step2.medbullets.com/ophthalmology/120483/muscles-of-eye" TargetMode="External"/><Relationship Id="rId67" Type="http://schemas.openxmlformats.org/officeDocument/2006/relationships/hyperlink" Target="https://medium.com/dataseries/face-recognition-with-opencv-haar-cascade-a289b6ff042a" TargetMode="External"/><Relationship Id="rId20" Type="http://schemas.openxmlformats.org/officeDocument/2006/relationships/image" Target="media/image10.JP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www.eyetracking.com/About-Us/What-Is-Eye-Tracking" TargetMode="External"/><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353;ablona_dp_bp_2017.dotx"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47B3C-C2A3-44E3-BDDC-533CDBFC0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šablona_dp_bp_2017.dotx</Template>
  <TotalTime>661</TotalTime>
  <Pages>43</Pages>
  <Words>8987</Words>
  <Characters>53028</Characters>
  <Application>Microsoft Office Word</Application>
  <DocSecurity>0</DocSecurity>
  <Lines>441</Lines>
  <Paragraphs>123</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
  <LinksUpToDate>false</LinksUpToDate>
  <CharactersWithSpaces>61892</CharactersWithSpaces>
  <SharedDoc>false</SharedDoc>
  <HLinks>
    <vt:vector size="78" baseType="variant">
      <vt:variant>
        <vt:i4>3801210</vt:i4>
      </vt:variant>
      <vt:variant>
        <vt:i4>90</vt:i4>
      </vt:variant>
      <vt:variant>
        <vt:i4>0</vt:i4>
      </vt:variant>
      <vt:variant>
        <vt:i4>5</vt:i4>
      </vt:variant>
      <vt:variant>
        <vt:lpwstr>http://latex.feec.vutbr.cz/sablona/</vt:lpwstr>
      </vt:variant>
      <vt:variant>
        <vt:lpwstr/>
      </vt:variant>
      <vt:variant>
        <vt:i4>1179658</vt:i4>
      </vt:variant>
      <vt:variant>
        <vt:i4>69</vt:i4>
      </vt:variant>
      <vt:variant>
        <vt:i4>0</vt:i4>
      </vt:variant>
      <vt:variant>
        <vt:i4>5</vt:i4>
      </vt:variant>
      <vt:variant>
        <vt:lpwstr>https://www.vutbr.cz/jvs</vt:lpwstr>
      </vt:variant>
      <vt:variant>
        <vt:lpwstr/>
      </vt:variant>
      <vt:variant>
        <vt:i4>1638448</vt:i4>
      </vt:variant>
      <vt:variant>
        <vt:i4>62</vt:i4>
      </vt:variant>
      <vt:variant>
        <vt:i4>0</vt:i4>
      </vt:variant>
      <vt:variant>
        <vt:i4>5</vt:i4>
      </vt:variant>
      <vt:variant>
        <vt:lpwstr/>
      </vt:variant>
      <vt:variant>
        <vt:lpwstr>_Toc476579551</vt:lpwstr>
      </vt:variant>
      <vt:variant>
        <vt:i4>1638448</vt:i4>
      </vt:variant>
      <vt:variant>
        <vt:i4>53</vt:i4>
      </vt:variant>
      <vt:variant>
        <vt:i4>0</vt:i4>
      </vt:variant>
      <vt:variant>
        <vt:i4>5</vt:i4>
      </vt:variant>
      <vt:variant>
        <vt:lpwstr/>
      </vt:variant>
      <vt:variant>
        <vt:lpwstr>_Toc476579550</vt:lpwstr>
      </vt:variant>
      <vt:variant>
        <vt:i4>2031670</vt:i4>
      </vt:variant>
      <vt:variant>
        <vt:i4>44</vt:i4>
      </vt:variant>
      <vt:variant>
        <vt:i4>0</vt:i4>
      </vt:variant>
      <vt:variant>
        <vt:i4>5</vt:i4>
      </vt:variant>
      <vt:variant>
        <vt:lpwstr/>
      </vt:variant>
      <vt:variant>
        <vt:lpwstr>_Toc476579335</vt:lpwstr>
      </vt:variant>
      <vt:variant>
        <vt:i4>2031670</vt:i4>
      </vt:variant>
      <vt:variant>
        <vt:i4>38</vt:i4>
      </vt:variant>
      <vt:variant>
        <vt:i4>0</vt:i4>
      </vt:variant>
      <vt:variant>
        <vt:i4>5</vt:i4>
      </vt:variant>
      <vt:variant>
        <vt:lpwstr/>
      </vt:variant>
      <vt:variant>
        <vt:lpwstr>_Toc476579334</vt:lpwstr>
      </vt:variant>
      <vt:variant>
        <vt:i4>2031670</vt:i4>
      </vt:variant>
      <vt:variant>
        <vt:i4>32</vt:i4>
      </vt:variant>
      <vt:variant>
        <vt:i4>0</vt:i4>
      </vt:variant>
      <vt:variant>
        <vt:i4>5</vt:i4>
      </vt:variant>
      <vt:variant>
        <vt:lpwstr/>
      </vt:variant>
      <vt:variant>
        <vt:lpwstr>_Toc476579333</vt:lpwstr>
      </vt:variant>
      <vt:variant>
        <vt:i4>2031670</vt:i4>
      </vt:variant>
      <vt:variant>
        <vt:i4>26</vt:i4>
      </vt:variant>
      <vt:variant>
        <vt:i4>0</vt:i4>
      </vt:variant>
      <vt:variant>
        <vt:i4>5</vt:i4>
      </vt:variant>
      <vt:variant>
        <vt:lpwstr/>
      </vt:variant>
      <vt:variant>
        <vt:lpwstr>_Toc476579332</vt:lpwstr>
      </vt:variant>
      <vt:variant>
        <vt:i4>2031670</vt:i4>
      </vt:variant>
      <vt:variant>
        <vt:i4>20</vt:i4>
      </vt:variant>
      <vt:variant>
        <vt:i4>0</vt:i4>
      </vt:variant>
      <vt:variant>
        <vt:i4>5</vt:i4>
      </vt:variant>
      <vt:variant>
        <vt:lpwstr/>
      </vt:variant>
      <vt:variant>
        <vt:lpwstr>_Toc476579331</vt:lpwstr>
      </vt:variant>
      <vt:variant>
        <vt:i4>2031670</vt:i4>
      </vt:variant>
      <vt:variant>
        <vt:i4>14</vt:i4>
      </vt:variant>
      <vt:variant>
        <vt:i4>0</vt:i4>
      </vt:variant>
      <vt:variant>
        <vt:i4>5</vt:i4>
      </vt:variant>
      <vt:variant>
        <vt:lpwstr/>
      </vt:variant>
      <vt:variant>
        <vt:lpwstr>_Toc476579330</vt:lpwstr>
      </vt:variant>
      <vt:variant>
        <vt:i4>1966134</vt:i4>
      </vt:variant>
      <vt:variant>
        <vt:i4>8</vt:i4>
      </vt:variant>
      <vt:variant>
        <vt:i4>0</vt:i4>
      </vt:variant>
      <vt:variant>
        <vt:i4>5</vt:i4>
      </vt:variant>
      <vt:variant>
        <vt:lpwstr/>
      </vt:variant>
      <vt:variant>
        <vt:lpwstr>_Toc476579329</vt:lpwstr>
      </vt:variant>
      <vt:variant>
        <vt:i4>1966134</vt:i4>
      </vt:variant>
      <vt:variant>
        <vt:i4>2</vt:i4>
      </vt:variant>
      <vt:variant>
        <vt:i4>0</vt:i4>
      </vt:variant>
      <vt:variant>
        <vt:i4>5</vt:i4>
      </vt:variant>
      <vt:variant>
        <vt:lpwstr/>
      </vt:variant>
      <vt:variant>
        <vt:lpwstr>_Toc476579328</vt:lpwstr>
      </vt:variant>
      <vt:variant>
        <vt:i4>1179658</vt:i4>
      </vt:variant>
      <vt:variant>
        <vt:i4>0</vt:i4>
      </vt:variant>
      <vt:variant>
        <vt:i4>0</vt:i4>
      </vt:variant>
      <vt:variant>
        <vt:i4>5</vt:i4>
      </vt:variant>
      <vt:variant>
        <vt:lpwstr>https://www.vutbr.cz/jvs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creator>PC</dc:creator>
  <cp:lastModifiedBy>Hunkařová Nikol (186662)</cp:lastModifiedBy>
  <cp:revision>16</cp:revision>
  <cp:lastPrinted>2020-01-03T10:31:00Z</cp:lastPrinted>
  <dcterms:created xsi:type="dcterms:W3CDTF">2020-01-02T11:25:00Z</dcterms:created>
  <dcterms:modified xsi:type="dcterms:W3CDTF">2020-01-03T10:35:00Z</dcterms:modified>
</cp:coreProperties>
</file>